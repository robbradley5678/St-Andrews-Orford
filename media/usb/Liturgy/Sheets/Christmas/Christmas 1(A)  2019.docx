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7AB" w:rsidRPr="00170A96" w:rsidRDefault="00FC7721">
      <w:pPr>
        <w:pStyle w:val="space"/>
        <w:rPr>
          <w:noProof/>
          <w:sz w:val="8"/>
        </w:rPr>
      </w:pPr>
      <w:bookmarkStart w:id="0" w:name="_GoBack"/>
      <w:bookmarkEnd w:id="0"/>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281.25pt;margin-top:-1.6pt;width:89.75pt;height:108.3pt;z-index:1">
            <v:imagedata r:id="rId8" o:title=""/>
            <w10:wrap type="square"/>
          </v:shape>
        </w:pict>
      </w:r>
      <w:r w:rsidR="009A4FF5">
        <w:rPr>
          <w:noProof/>
          <w:sz w:val="8"/>
        </w:rPr>
        <w:t xml:space="preserve">  </w:t>
      </w:r>
    </w:p>
    <w:p w:rsidR="00AA27AB" w:rsidRPr="00170A96" w:rsidRDefault="00AA27AB">
      <w:pPr>
        <w:pStyle w:val="space"/>
        <w:rPr>
          <w:noProof/>
          <w:sz w:val="8"/>
        </w:rPr>
      </w:pPr>
    </w:p>
    <w:p w:rsidR="00AA27AB" w:rsidRPr="00170A96" w:rsidRDefault="00AA27AB">
      <w:pPr>
        <w:tabs>
          <w:tab w:val="left" w:pos="630"/>
          <w:tab w:val="left" w:pos="1440"/>
        </w:tabs>
        <w:rPr>
          <w:rFonts w:ascii="BlackChancery" w:hAnsi="BlackChancery"/>
          <w:sz w:val="32"/>
        </w:rPr>
      </w:pPr>
      <w:r w:rsidRPr="00170A96">
        <w:rPr>
          <w:rFonts w:ascii="BlackChancery" w:hAnsi="BlackChancery"/>
          <w:sz w:val="32"/>
        </w:rPr>
        <w:t>St Andrew's Church</w:t>
      </w:r>
    </w:p>
    <w:p w:rsidR="00AA27AB" w:rsidRPr="00170A96" w:rsidRDefault="00AA27AB">
      <w:pPr>
        <w:rPr>
          <w:rFonts w:ascii="BlackChancery" w:hAnsi="BlackChancery"/>
          <w:sz w:val="28"/>
        </w:rPr>
      </w:pPr>
      <w:r w:rsidRPr="00170A96">
        <w:rPr>
          <w:rFonts w:ascii="BlackChancery" w:hAnsi="BlackChancery"/>
          <w:sz w:val="28"/>
        </w:rPr>
        <w:t>Orford with Longford</w:t>
      </w:r>
    </w:p>
    <w:p w:rsidR="00AA27AB" w:rsidRPr="00170A96" w:rsidRDefault="00AA27AB">
      <w:pPr>
        <w:tabs>
          <w:tab w:val="left" w:pos="630"/>
          <w:tab w:val="left" w:pos="1440"/>
        </w:tabs>
        <w:rPr>
          <w:rFonts w:ascii="Black Chancery" w:hAnsi="Black Chancery"/>
          <w:sz w:val="32"/>
        </w:rPr>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630"/>
          <w:tab w:val="left" w:pos="1440"/>
          <w:tab w:val="left" w:pos="1620"/>
          <w:tab w:val="left" w:pos="2700"/>
        </w:tabs>
        <w:rPr>
          <w:b/>
          <w:sz w:val="12"/>
        </w:rPr>
      </w:pPr>
    </w:p>
    <w:p w:rsidR="00AA27AB" w:rsidRPr="00170A96" w:rsidRDefault="00AA27AB">
      <w:pPr>
        <w:tabs>
          <w:tab w:val="left" w:pos="630"/>
          <w:tab w:val="left" w:pos="1440"/>
          <w:tab w:val="right" w:pos="6663"/>
        </w:tabs>
        <w:jc w:val="right"/>
        <w:rPr>
          <w:rFonts w:ascii="Benguiat Bk BT" w:hAnsi="Benguiat Bk BT"/>
          <w:b/>
          <w:smallCaps/>
          <w:sz w:val="36"/>
        </w:rPr>
      </w:pPr>
      <w:r w:rsidRPr="00170A96">
        <w:rPr>
          <w:rFonts w:ascii="Benguiat Bk BT" w:hAnsi="Benguiat Bk BT"/>
          <w:b/>
          <w:smallCaps/>
          <w:sz w:val="36"/>
        </w:rPr>
        <w:t>The First Sunday of Christmas</w:t>
      </w:r>
    </w:p>
    <w:p w:rsidR="00AA27AB" w:rsidRPr="00170A96" w:rsidRDefault="00757A90">
      <w:pPr>
        <w:tabs>
          <w:tab w:val="left" w:pos="630"/>
          <w:tab w:val="left" w:pos="1440"/>
          <w:tab w:val="right" w:pos="6663"/>
        </w:tabs>
        <w:jc w:val="right"/>
        <w:rPr>
          <w:rFonts w:ascii="Benguiat Bk BT" w:hAnsi="Benguiat Bk BT"/>
          <w:b/>
          <w:sz w:val="24"/>
        </w:rPr>
      </w:pPr>
      <w:r>
        <w:rPr>
          <w:rFonts w:ascii="Benguiat Bk BT" w:hAnsi="Benguiat Bk BT"/>
          <w:b/>
          <w:sz w:val="24"/>
        </w:rPr>
        <w:t>29</w:t>
      </w:r>
      <w:r w:rsidR="00AA27AB" w:rsidRPr="00170A96">
        <w:rPr>
          <w:rFonts w:ascii="Benguiat Bk BT" w:hAnsi="Benguiat Bk BT"/>
          <w:b/>
          <w:sz w:val="24"/>
          <w:vertAlign w:val="superscript"/>
        </w:rPr>
        <w:t>th</w:t>
      </w:r>
      <w:r w:rsidR="00AA27AB" w:rsidRPr="00170A96">
        <w:rPr>
          <w:rFonts w:ascii="Benguiat Bk BT" w:hAnsi="Benguiat Bk BT"/>
          <w:b/>
          <w:sz w:val="24"/>
        </w:rPr>
        <w:t xml:space="preserve"> December 20</w:t>
      </w:r>
      <w:r w:rsidR="005A384F" w:rsidRPr="00170A96">
        <w:rPr>
          <w:rFonts w:ascii="Benguiat Bk BT" w:hAnsi="Benguiat Bk BT"/>
          <w:b/>
          <w:sz w:val="24"/>
        </w:rPr>
        <w:t>1</w:t>
      </w:r>
      <w:r w:rsidR="00020996">
        <w:rPr>
          <w:rFonts w:ascii="Benguiat Bk BT" w:hAnsi="Benguiat Bk BT"/>
          <w:b/>
          <w:sz w:val="24"/>
        </w:rPr>
        <w:t>9</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Heading4"/>
      </w:pPr>
      <w:r w:rsidRPr="00170A96">
        <w:t>THE GATHERING</w:t>
      </w:r>
    </w:p>
    <w:p w:rsidR="00AA27AB" w:rsidRPr="00170A96" w:rsidRDefault="00AA27AB">
      <w:pPr>
        <w:pStyle w:val="space"/>
        <w:rPr>
          <w:sz w:val="20"/>
        </w:rPr>
      </w:pPr>
    </w:p>
    <w:p w:rsidR="00AA27AB" w:rsidRPr="00170A96" w:rsidRDefault="00AA27AB">
      <w:pPr>
        <w:pStyle w:val="hymn"/>
        <w:tabs>
          <w:tab w:val="clear" w:pos="2835"/>
          <w:tab w:val="left" w:pos="3060"/>
        </w:tabs>
        <w:rPr>
          <w:i/>
        </w:rPr>
      </w:pPr>
      <w:r w:rsidRPr="00170A96">
        <w:rPr>
          <w:b/>
        </w:rPr>
        <w:t>Introit hymn:</w:t>
      </w:r>
      <w:r w:rsidRPr="00170A96">
        <w:tab/>
      </w:r>
      <w:r w:rsidR="000423CF" w:rsidRPr="00170A96">
        <w:t>63</w:t>
      </w:r>
      <w:r w:rsidRPr="00170A96">
        <w:t xml:space="preserve">    ‘O</w:t>
      </w:r>
      <w:r w:rsidR="000423CF" w:rsidRPr="00170A96">
        <w:t xml:space="preserve"> little town of Bethlehem’</w:t>
      </w:r>
    </w:p>
    <w:p w:rsidR="00AA27AB" w:rsidRPr="00170A96" w:rsidRDefault="00AA27AB">
      <w:pPr>
        <w:pStyle w:val="space"/>
      </w:pPr>
    </w:p>
    <w:p w:rsidR="00AA27AB" w:rsidRPr="00170A96" w:rsidRDefault="00AA27AB">
      <w:pPr>
        <w:pStyle w:val="Priest"/>
        <w:rPr>
          <w:color w:val="000000"/>
          <w:lang w:val="en-GB"/>
        </w:rPr>
      </w:pPr>
      <w:r w:rsidRPr="00170A96">
        <w:rPr>
          <w:lang w:val="en-GB"/>
        </w:rPr>
        <w:t>Priest:</w:t>
      </w:r>
      <w:r w:rsidRPr="00170A96">
        <w:rPr>
          <w:lang w:val="en-GB"/>
        </w:rPr>
        <w:tab/>
        <w:t xml:space="preserve">In the name of the Father and of the Son and of the Holy Spirit.  </w:t>
      </w:r>
      <w:r w:rsidRPr="00170A96">
        <w:rPr>
          <w:b/>
          <w:lang w:val="en-GB"/>
        </w:rPr>
        <w:t>Amen</w:t>
      </w:r>
      <w:r w:rsidRPr="00170A96">
        <w:rPr>
          <w:b/>
          <w:color w:val="000000"/>
          <w:lang w:val="en-GB"/>
        </w:rPr>
        <w:t xml:space="preserve"> </w:t>
      </w:r>
    </w:p>
    <w:p w:rsidR="00AA27AB" w:rsidRPr="00170A96" w:rsidRDefault="00AA27AB">
      <w:pPr>
        <w:pStyle w:val="space"/>
      </w:pPr>
    </w:p>
    <w:p w:rsidR="00AA27AB" w:rsidRPr="00170A96" w:rsidRDefault="00AA27AB">
      <w:pPr>
        <w:pStyle w:val="Priest"/>
        <w:rPr>
          <w:lang w:val="en-GB"/>
        </w:rPr>
      </w:pPr>
      <w:r w:rsidRPr="00170A96">
        <w:rPr>
          <w:lang w:val="en-GB"/>
        </w:rPr>
        <w:t>Priest:</w:t>
      </w:r>
      <w:r w:rsidRPr="00170A96">
        <w:rPr>
          <w:lang w:val="en-GB"/>
        </w:rPr>
        <w:tab/>
        <w:t>The Lord be with you.</w:t>
      </w:r>
    </w:p>
    <w:p w:rsidR="00AA27AB" w:rsidRPr="00170A96" w:rsidRDefault="00AA27AB">
      <w:pPr>
        <w:pStyle w:val="All"/>
      </w:pPr>
      <w:r w:rsidRPr="00170A96">
        <w:t>All:</w:t>
      </w:r>
      <w:r w:rsidRPr="00170A96">
        <w:tab/>
        <w:t>And also with you.</w:t>
      </w:r>
    </w:p>
    <w:p w:rsidR="00AA27AB" w:rsidRPr="00170A96" w:rsidRDefault="00AA27AB">
      <w:pPr>
        <w:pStyle w:val="space"/>
      </w:pPr>
    </w:p>
    <w:p w:rsidR="00AA27AB" w:rsidRPr="00170A96" w:rsidRDefault="00AA27AB">
      <w:pPr>
        <w:pStyle w:val="All"/>
      </w:pPr>
      <w:r w:rsidRPr="00170A96">
        <w:t>All:</w:t>
      </w:r>
      <w:r w:rsidRPr="00170A96">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A27AB" w:rsidRPr="00170A96" w:rsidRDefault="00AA27AB">
      <w:pPr>
        <w:pStyle w:val="space"/>
      </w:pPr>
    </w:p>
    <w:p w:rsidR="00AA27AB" w:rsidRPr="00170A96" w:rsidRDefault="00AA27AB">
      <w:pPr>
        <w:pStyle w:val="Priest"/>
        <w:jc w:val="both"/>
        <w:rPr>
          <w:lang w:val="en-GB"/>
        </w:rPr>
      </w:pPr>
      <w:r w:rsidRPr="00170A96">
        <w:rPr>
          <w:lang w:val="en-GB"/>
        </w:rPr>
        <w:t>Priest:</w:t>
      </w:r>
      <w:r w:rsidRPr="00170A96">
        <w:rPr>
          <w:lang w:val="en-GB"/>
        </w:rPr>
        <w:tab/>
        <w:t>Hear the words of the angel to Joseph: ‘You shall call his name Jesus, for he will save his people from their sins.’  Therefore let us seek the forgiveness of God through Jesus the Saviour of the world.</w:t>
      </w:r>
    </w:p>
    <w:p w:rsidR="00AA27AB" w:rsidRPr="00170A96" w:rsidRDefault="00AA27AB">
      <w:pPr>
        <w:pStyle w:val="space"/>
      </w:pPr>
    </w:p>
    <w:p w:rsidR="00AA27AB" w:rsidRPr="00170A96" w:rsidRDefault="00AA27AB">
      <w:pPr>
        <w:pStyle w:val="Rubric"/>
      </w:pPr>
      <w:r w:rsidRPr="00170A96">
        <w:t>(After a period of silent reflection)</w:t>
      </w:r>
    </w:p>
    <w:p w:rsidR="00AA27AB" w:rsidRPr="00170A96" w:rsidRDefault="00FC7721">
      <w:pPr>
        <w:pStyle w:val="All"/>
      </w:pPr>
      <w:r>
        <w:rPr>
          <w:noProof/>
          <w:sz w:val="20"/>
        </w:rPr>
        <w:pict>
          <v:shape id="_x0000_s1134" type="#_x0000_t75" style="position:absolute;left:0;text-align:left;margin-left:332.55pt;margin-top:65.5pt;width:29.45pt;height:29.25pt;z-index:2">
            <v:imagedata r:id="rId9" o:title="msotw9_temp0" croptop="24417f" cropbottom="29068f" cropright="48542f"/>
            <w10:wrap type="square"/>
          </v:shape>
        </w:pict>
      </w:r>
      <w:r w:rsidR="00AA27AB" w:rsidRPr="00170A96">
        <w:t>All:</w:t>
      </w:r>
      <w:r w:rsidR="00AA27AB" w:rsidRPr="00170A96">
        <w:tab/>
      </w:r>
      <w:r w:rsidR="000457FB" w:rsidRPr="00170A96">
        <w:t>Father eternal, giver of light and grace, we have sinned against you and against our neighbour, in what we have thought, in what we have said and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947A11" w:rsidRPr="00170A96" w:rsidRDefault="00947A11">
      <w:pPr>
        <w:pStyle w:val="All"/>
        <w:rPr>
          <w:sz w:val="12"/>
        </w:rPr>
      </w:pPr>
    </w:p>
    <w:p w:rsidR="00AA27AB" w:rsidRPr="00170A96" w:rsidRDefault="00AA27AB">
      <w:pPr>
        <w:pStyle w:val="Priest"/>
        <w:jc w:val="both"/>
        <w:rPr>
          <w:b/>
          <w:bCs/>
          <w:lang w:val="en-GB"/>
        </w:rPr>
      </w:pPr>
      <w:r w:rsidRPr="00170A96">
        <w:rPr>
          <w:lang w:val="en-GB"/>
        </w:rPr>
        <w:t>Priest:</w:t>
      </w:r>
      <w:r w:rsidRPr="00170A96">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170A96">
        <w:rPr>
          <w:b/>
          <w:bCs/>
          <w:lang w:val="en-GB"/>
        </w:rPr>
        <w:t>Amen.</w:t>
      </w:r>
    </w:p>
    <w:p w:rsidR="00AA27AB" w:rsidRPr="00170A96" w:rsidRDefault="00757A90">
      <w:pPr>
        <w:pStyle w:val="All"/>
      </w:pPr>
      <w:r>
        <w:rPr>
          <w:szCs w:val="21"/>
        </w:rPr>
        <w:lastRenderedPageBreak/>
        <w:t xml:space="preserve">All </w:t>
      </w:r>
      <w:r>
        <w:rPr>
          <w:sz w:val="24"/>
          <w:szCs w:val="26"/>
        </w:rPr>
        <w:sym w:font="Webdings" w:char="F0AF"/>
      </w:r>
      <w:r>
        <w:rPr>
          <w:szCs w:val="21"/>
        </w:rPr>
        <w:tab/>
      </w:r>
      <w:r w:rsidR="00AA27AB" w:rsidRPr="00170A96">
        <w:rPr>
          <w:smallCaps/>
        </w:rPr>
        <w:t>Glory</w:t>
      </w:r>
      <w:r w:rsidR="00AA27AB" w:rsidRPr="00170A96">
        <w:t xml:space="preserve"> to God in the highest, and peace to his people on earth.   Lord </w:t>
      </w:r>
    </w:p>
    <w:p w:rsidR="00AA27AB" w:rsidRPr="00170A96" w:rsidRDefault="00AA27AB">
      <w:pPr>
        <w:pStyle w:val="All"/>
        <w:rPr>
          <w:b w:val="0"/>
          <w:bCs/>
          <w:szCs w:val="28"/>
        </w:rPr>
      </w:pPr>
      <w:r w:rsidRPr="00170A96">
        <w:rPr>
          <w:i/>
          <w:iCs/>
        </w:rPr>
        <w:tab/>
      </w:r>
      <w:r w:rsidRPr="00170A96">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AA27AB" w:rsidRPr="00170A96" w:rsidRDefault="00AA27AB"/>
    <w:p w:rsidR="00AA27AB" w:rsidRPr="00170A96" w:rsidRDefault="00AA27AB">
      <w:pPr>
        <w:tabs>
          <w:tab w:val="left" w:pos="1080"/>
        </w:tabs>
        <w:ind w:left="720" w:hanging="720"/>
        <w:jc w:val="both"/>
      </w:pPr>
      <w:r w:rsidRPr="00170A96">
        <w:rPr>
          <w:b/>
          <w:bCs/>
          <w:szCs w:val="28"/>
        </w:rPr>
        <w:t xml:space="preserve">Collect:  </w:t>
      </w:r>
      <w:r w:rsidRPr="00170A96">
        <w:rPr>
          <w:b/>
          <w:bCs/>
          <w:szCs w:val="28"/>
        </w:rPr>
        <w:tab/>
      </w:r>
      <w:r w:rsidRPr="00170A96">
        <w:t xml:space="preserve">Almighty God, who wonderfully created us in your own image and yet more wonderfully restored us through your Son Jesus Christ: grant that, as he came to share in our humanity, so we may share the life of his divinity; who is alive and reigns with you, in the unity of the Holy Spirit, one God, now and for ever.    </w:t>
      </w:r>
      <w:r w:rsidRPr="00170A96">
        <w:rPr>
          <w:b/>
        </w:rPr>
        <w:t>Amen.</w:t>
      </w:r>
    </w:p>
    <w:p w:rsidR="00AA27AB" w:rsidRPr="00170A96" w:rsidRDefault="00AA27AB">
      <w:pPr>
        <w:tabs>
          <w:tab w:val="left" w:pos="1260"/>
          <w:tab w:val="left" w:pos="1620"/>
          <w:tab w:val="right" w:pos="7110"/>
        </w:tabs>
        <w:ind w:left="1260" w:hanging="990"/>
        <w:jc w:val="both"/>
        <w:rPr>
          <w:b/>
          <w:bCs/>
          <w:szCs w:val="28"/>
        </w:rPr>
      </w:pPr>
    </w:p>
    <w:p w:rsidR="00AA27AB" w:rsidRPr="00170A96" w:rsidRDefault="00AA27AB">
      <w:pPr>
        <w:tabs>
          <w:tab w:val="left" w:pos="1260"/>
          <w:tab w:val="left" w:pos="1620"/>
          <w:tab w:val="right" w:pos="7110"/>
        </w:tabs>
        <w:ind w:left="1260" w:hanging="990"/>
        <w:jc w:val="both"/>
        <w:rPr>
          <w:b/>
          <w:bCs/>
          <w:sz w:val="16"/>
          <w:szCs w:val="16"/>
        </w:rPr>
      </w:pPr>
    </w:p>
    <w:p w:rsidR="00AA27AB" w:rsidRPr="00170A96" w:rsidRDefault="00AA27AB">
      <w:pPr>
        <w:pStyle w:val="Heading4"/>
      </w:pPr>
      <w:r w:rsidRPr="00170A96">
        <w:rPr>
          <w:b/>
        </w:rPr>
        <w:t>THE LITURGY OF THE WORD</w:t>
      </w:r>
    </w:p>
    <w:p w:rsidR="00AA27AB" w:rsidRPr="00170A96" w:rsidRDefault="00AA27AB">
      <w:pPr>
        <w:pStyle w:val="space"/>
      </w:pPr>
    </w:p>
    <w:p w:rsidR="00757A90" w:rsidRDefault="00757A90" w:rsidP="00757A90">
      <w:pPr>
        <w:tabs>
          <w:tab w:val="left" w:pos="1260"/>
          <w:tab w:val="left" w:pos="1620"/>
          <w:tab w:val="right" w:pos="7020"/>
        </w:tabs>
        <w:jc w:val="both"/>
        <w:rPr>
          <w:i/>
          <w:snapToGrid w:val="0"/>
          <w:sz w:val="18"/>
        </w:rPr>
      </w:pPr>
      <w:r>
        <w:rPr>
          <w:b/>
          <w:snapToGrid w:val="0"/>
        </w:rPr>
        <w:t>A reading from the book of the prophet Isaiah</w:t>
      </w:r>
      <w:r>
        <w:tab/>
      </w:r>
      <w:r>
        <w:rPr>
          <w:i/>
          <w:snapToGrid w:val="0"/>
          <w:sz w:val="18"/>
        </w:rPr>
        <w:t>(Is 63. 7–9)</w:t>
      </w:r>
      <w:r>
        <w:rPr>
          <w:i/>
          <w:snapToGrid w:val="0"/>
          <w:sz w:val="18"/>
        </w:rPr>
        <w:fldChar w:fldCharType="begin"/>
      </w:r>
      <w:r>
        <w:instrText xml:space="preserve"> XE "</w:instrText>
      </w:r>
      <w:r>
        <w:rPr>
          <w:i/>
          <w:snapToGrid w:val="0"/>
          <w:sz w:val="18"/>
        </w:rPr>
        <w:instrText>Isa. 63. 7–9</w:instrText>
      </w:r>
      <w:r>
        <w:instrText xml:space="preserve">" </w:instrText>
      </w:r>
      <w:r>
        <w:rPr>
          <w:i/>
          <w:snapToGrid w:val="0"/>
          <w:sz w:val="18"/>
        </w:rPr>
        <w:fldChar w:fldCharType="end"/>
      </w:r>
    </w:p>
    <w:p w:rsidR="00757A90" w:rsidRPr="00757A90" w:rsidRDefault="00757A90" w:rsidP="00757A90">
      <w:pPr>
        <w:pStyle w:val="space"/>
        <w:rPr>
          <w:sz w:val="6"/>
        </w:rPr>
      </w:pPr>
    </w:p>
    <w:p w:rsidR="00757A90" w:rsidRDefault="00757A90" w:rsidP="00757A90">
      <w:pPr>
        <w:tabs>
          <w:tab w:val="left" w:pos="1260"/>
          <w:tab w:val="left" w:pos="1620"/>
          <w:tab w:val="right" w:pos="7380"/>
        </w:tabs>
        <w:jc w:val="both"/>
        <w:rPr>
          <w:szCs w:val="22"/>
        </w:rPr>
      </w:pPr>
      <w:r>
        <w:rPr>
          <w:snapToGrid w:val="0"/>
        </w:rPr>
        <w:t xml:space="preserve">I will recount the gracious deeds of the </w:t>
      </w:r>
      <w:r>
        <w:rPr>
          <w:smallCaps/>
          <w:snapToGrid w:val="0"/>
        </w:rPr>
        <w:t>Lord</w:t>
      </w:r>
      <w:r>
        <w:rPr>
          <w:snapToGrid w:val="0"/>
        </w:rPr>
        <w:t xml:space="preserve">, the praiseworthy acts of the </w:t>
      </w:r>
      <w:r>
        <w:rPr>
          <w:smallCaps/>
          <w:snapToGrid w:val="0"/>
        </w:rPr>
        <w:t>Lord</w:t>
      </w:r>
      <w:r>
        <w:rPr>
          <w:snapToGrid w:val="0"/>
        </w:rPr>
        <w:t xml:space="preserve">, because of all that the </w:t>
      </w:r>
      <w:r>
        <w:rPr>
          <w:smallCaps/>
          <w:snapToGrid w:val="0"/>
        </w:rPr>
        <w:t>Lord</w:t>
      </w:r>
      <w:r>
        <w:rPr>
          <w:snapToGrid w:val="0"/>
        </w:rPr>
        <w:t xml:space="preserve"> has done for us, and the great favour to the house of Israel that he has shown them according to his mercy, according to the abundance of his steadfast love. For he said, ‘Surely they are my people, children who will not deal falsely’; and he became their saviour in all their distress. It was no messenger or angel but his presence that saved them; in his love and in his pity he redeemed them; he lifted them up and carried them all the days of old.</w:t>
      </w:r>
    </w:p>
    <w:p w:rsidR="00757A90" w:rsidRPr="00757A90" w:rsidRDefault="00757A90" w:rsidP="00757A90">
      <w:pPr>
        <w:pStyle w:val="space"/>
        <w:rPr>
          <w:sz w:val="6"/>
        </w:rPr>
      </w:pPr>
    </w:p>
    <w:p w:rsidR="00757A90" w:rsidRDefault="00757A90" w:rsidP="00757A90">
      <w:pPr>
        <w:pStyle w:val="BodyText"/>
        <w:tabs>
          <w:tab w:val="left" w:pos="1260"/>
          <w:tab w:val="left" w:pos="1620"/>
          <w:tab w:val="right" w:pos="7380"/>
        </w:tabs>
        <w:autoSpaceDE w:val="0"/>
        <w:autoSpaceDN w:val="0"/>
        <w:adjustRightInd w:val="0"/>
        <w:rPr>
          <w:szCs w:val="22"/>
        </w:rPr>
      </w:pPr>
      <w:r>
        <w:rPr>
          <w:szCs w:val="22"/>
        </w:rPr>
        <w:t xml:space="preserve">This is the word of the Lord.  </w:t>
      </w:r>
    </w:p>
    <w:p w:rsidR="00757A90" w:rsidRDefault="00757A90" w:rsidP="00757A90">
      <w:pPr>
        <w:pStyle w:val="All"/>
      </w:pPr>
      <w:r>
        <w:t>All:</w:t>
      </w:r>
      <w:r>
        <w:tab/>
        <w:t>Thanks be to God.</w:t>
      </w:r>
    </w:p>
    <w:p w:rsidR="00AA27AB" w:rsidRPr="00170A96" w:rsidRDefault="00AA27AB">
      <w:pPr>
        <w:rPr>
          <w:snapToGrid w:val="0"/>
          <w:sz w:val="28"/>
          <w:szCs w:val="28"/>
        </w:rPr>
      </w:pPr>
    </w:p>
    <w:p w:rsidR="00AA27AB" w:rsidRPr="00170A96" w:rsidRDefault="00AA27AB">
      <w:r w:rsidRPr="00170A96">
        <w:rPr>
          <w:b/>
          <w:bCs/>
        </w:rPr>
        <w:t>Hymn:</w:t>
      </w:r>
      <w:r w:rsidRPr="00170A96">
        <w:t xml:space="preserve"> </w:t>
      </w:r>
      <w:r w:rsidRPr="00170A96">
        <w:rPr>
          <w:i/>
          <w:iCs/>
        </w:rPr>
        <w:t xml:space="preserve">(remain seated)   </w:t>
      </w:r>
      <w:r w:rsidRPr="00170A96">
        <w:t xml:space="preserve"> 7</w:t>
      </w:r>
      <w:r w:rsidR="000423CF" w:rsidRPr="00170A96">
        <w:t>4</w:t>
      </w:r>
      <w:r w:rsidRPr="00170A96">
        <w:t xml:space="preserve">  </w:t>
      </w:r>
      <w:r w:rsidRPr="00170A96">
        <w:rPr>
          <w:i/>
          <w:iCs/>
        </w:rPr>
        <w:t xml:space="preserve"> </w:t>
      </w:r>
      <w:bookmarkStart w:id="1" w:name="_Hlt458509200"/>
      <w:r w:rsidRPr="00170A96">
        <w:t>‘</w:t>
      </w:r>
      <w:r w:rsidR="000423CF" w:rsidRPr="00170A96">
        <w:t>While shepherds watched their flock by night’</w:t>
      </w:r>
    </w:p>
    <w:bookmarkEnd w:id="1"/>
    <w:p w:rsidR="00AA27AB" w:rsidRPr="00170A96" w:rsidRDefault="00AA27AB">
      <w:pPr>
        <w:tabs>
          <w:tab w:val="left" w:pos="1260"/>
          <w:tab w:val="left" w:pos="1620"/>
          <w:tab w:val="right" w:pos="7290"/>
        </w:tabs>
        <w:jc w:val="both"/>
        <w:rPr>
          <w:b/>
          <w:snapToGrid w:val="0"/>
          <w:sz w:val="28"/>
          <w:szCs w:val="28"/>
        </w:rPr>
      </w:pPr>
    </w:p>
    <w:p w:rsidR="00757A90" w:rsidRDefault="00757A90" w:rsidP="00757A90">
      <w:pPr>
        <w:tabs>
          <w:tab w:val="left" w:pos="1260"/>
          <w:tab w:val="left" w:pos="1620"/>
          <w:tab w:val="right" w:pos="7020"/>
        </w:tabs>
        <w:jc w:val="both"/>
        <w:rPr>
          <w:i/>
          <w:snapToGrid w:val="0"/>
          <w:sz w:val="18"/>
        </w:rPr>
      </w:pPr>
      <w:r>
        <w:rPr>
          <w:b/>
          <w:snapToGrid w:val="0"/>
        </w:rPr>
        <w:t>A reading from the letter to the Hebrews</w:t>
      </w:r>
      <w:r>
        <w:rPr>
          <w:b/>
          <w:snapToGrid w:val="0"/>
        </w:rPr>
        <w:tab/>
      </w:r>
      <w:r>
        <w:rPr>
          <w:i/>
          <w:snapToGrid w:val="0"/>
          <w:sz w:val="18"/>
        </w:rPr>
        <w:t>(Heb 2. 10–18)</w:t>
      </w:r>
      <w:r>
        <w:rPr>
          <w:i/>
          <w:snapToGrid w:val="0"/>
          <w:sz w:val="18"/>
        </w:rPr>
        <w:fldChar w:fldCharType="begin"/>
      </w:r>
      <w:r>
        <w:instrText xml:space="preserve"> XE "</w:instrText>
      </w:r>
      <w:r>
        <w:rPr>
          <w:i/>
          <w:snapToGrid w:val="0"/>
          <w:sz w:val="18"/>
        </w:rPr>
        <w:instrText>Heb.   2.10–18</w:instrText>
      </w:r>
      <w:r>
        <w:instrText xml:space="preserve">" </w:instrText>
      </w:r>
      <w:r>
        <w:rPr>
          <w:i/>
          <w:snapToGrid w:val="0"/>
          <w:sz w:val="18"/>
        </w:rPr>
        <w:fldChar w:fldCharType="end"/>
      </w:r>
    </w:p>
    <w:p w:rsidR="00757A90" w:rsidRPr="00757A90" w:rsidRDefault="00757A90" w:rsidP="00757A90">
      <w:pPr>
        <w:pStyle w:val="space"/>
        <w:rPr>
          <w:sz w:val="6"/>
        </w:rPr>
      </w:pPr>
    </w:p>
    <w:p w:rsidR="00757A90" w:rsidRDefault="00757A90" w:rsidP="00757A90">
      <w:pPr>
        <w:tabs>
          <w:tab w:val="left" w:pos="1260"/>
          <w:tab w:val="left" w:pos="1620"/>
          <w:tab w:val="right" w:pos="7380"/>
        </w:tabs>
        <w:jc w:val="both"/>
        <w:rPr>
          <w:szCs w:val="22"/>
        </w:rPr>
      </w:pPr>
      <w:r>
        <w:rPr>
          <w:snapToGrid w:val="0"/>
        </w:rPr>
        <w:t xml:space="preserve">It was fitting that God, for whom and through whom all things exist, in bringing many children to glory, should make the pioneer of their salvation perfect through sufferings. For the one who sanctifies and those who are sanctified all have one Father. For this </w:t>
      </w:r>
      <w:r w:rsidR="00945892">
        <w:rPr>
          <w:snapToGrid w:val="0"/>
        </w:rPr>
        <w:t>reason,</w:t>
      </w:r>
      <w:r>
        <w:rPr>
          <w:snapToGrid w:val="0"/>
        </w:rPr>
        <w:t xml:space="preserve"> Jesus is not ashamed to call them brothers and sisters, saying, ‘I will proclaim your name to my brothers and sisters, in the midst of the congregation I will praise you.’ And again, ‘I will put my trust in him.’ And again, ‘Here am I and the children whom God has given me.’ Since the children share flesh and blood, he himself likewise shared the same things, so that through death he might destroy the one who has the power of death, that is, the devil, and </w:t>
      </w:r>
      <w:r>
        <w:rPr>
          <w:snapToGrid w:val="0"/>
        </w:rPr>
        <w:lastRenderedPageBreak/>
        <w:t xml:space="preserve">free those who all their lives were held in slavery by the fear of death. For it is clear that he did not come to help angels, but the descendants of Abraham. </w:t>
      </w:r>
      <w:r w:rsidR="00945892">
        <w:rPr>
          <w:snapToGrid w:val="0"/>
        </w:rPr>
        <w:t>Therefore,</w:t>
      </w:r>
      <w:r>
        <w:rPr>
          <w:snapToGrid w:val="0"/>
        </w:rPr>
        <w:t xml:space="preserve"> he had to become like his brothers and sisters in every respect, so that he might be a merciful and faithful high priest in the service of God, to make a sacrifice of atonement for the sins of the people. Because he himself was tested by what he suffered, he is able to help those who are being tested.</w:t>
      </w:r>
    </w:p>
    <w:p w:rsidR="00757A90" w:rsidRPr="00757A90" w:rsidRDefault="00757A90" w:rsidP="00757A90">
      <w:pPr>
        <w:pStyle w:val="space"/>
        <w:rPr>
          <w:sz w:val="6"/>
        </w:rPr>
      </w:pPr>
    </w:p>
    <w:p w:rsidR="00757A90" w:rsidRDefault="00757A90" w:rsidP="00757A90">
      <w:pPr>
        <w:tabs>
          <w:tab w:val="left" w:pos="1260"/>
          <w:tab w:val="left" w:pos="1620"/>
          <w:tab w:val="center" w:pos="7380"/>
        </w:tabs>
        <w:jc w:val="both"/>
        <w:rPr>
          <w:szCs w:val="22"/>
        </w:rPr>
      </w:pPr>
      <w:r>
        <w:rPr>
          <w:szCs w:val="22"/>
        </w:rPr>
        <w:t xml:space="preserve">This is the word of the Lord.  </w:t>
      </w:r>
    </w:p>
    <w:p w:rsidR="00757A90" w:rsidRDefault="00757A90" w:rsidP="00757A90">
      <w:pPr>
        <w:pStyle w:val="All"/>
      </w:pPr>
      <w:r>
        <w:t>All:</w:t>
      </w:r>
      <w:r>
        <w:tab/>
        <w:t>Thanks be to God.</w:t>
      </w:r>
    </w:p>
    <w:p w:rsidR="00BC2532" w:rsidRPr="00757A90" w:rsidRDefault="00BC2532" w:rsidP="00BC2532">
      <w:pPr>
        <w:tabs>
          <w:tab w:val="left" w:pos="720"/>
          <w:tab w:val="left" w:pos="1620"/>
          <w:tab w:val="right" w:pos="7020"/>
        </w:tabs>
        <w:jc w:val="both"/>
        <w:rPr>
          <w:snapToGrid w:val="0"/>
          <w:sz w:val="32"/>
          <w:szCs w:val="32"/>
        </w:rPr>
      </w:pPr>
    </w:p>
    <w:p w:rsidR="00AA27AB" w:rsidRPr="00170A96" w:rsidRDefault="00AA27AB">
      <w:r w:rsidRPr="00170A96">
        <w:rPr>
          <w:b/>
          <w:bCs/>
        </w:rPr>
        <w:t xml:space="preserve">Gradual hymn:  </w:t>
      </w:r>
      <w:r w:rsidRPr="00170A96">
        <w:rPr>
          <w:i/>
          <w:iCs/>
        </w:rPr>
        <w:t xml:space="preserve">(please stand)    </w:t>
      </w:r>
      <w:r w:rsidR="003554EF" w:rsidRPr="00170A96">
        <w:t>6</w:t>
      </w:r>
      <w:r w:rsidR="000423CF" w:rsidRPr="00170A96">
        <w:t>4</w:t>
      </w:r>
      <w:r w:rsidRPr="00170A96">
        <w:tab/>
        <w:t>‘</w:t>
      </w:r>
      <w:r w:rsidR="000423CF" w:rsidRPr="00170A96">
        <w:t>Of the Father’s love begotten’</w:t>
      </w:r>
    </w:p>
    <w:p w:rsidR="00AA27AB" w:rsidRPr="00757A90" w:rsidRDefault="00AA27AB">
      <w:pPr>
        <w:pStyle w:val="hymn"/>
        <w:tabs>
          <w:tab w:val="clear" w:pos="1985"/>
          <w:tab w:val="clear" w:pos="2835"/>
        </w:tabs>
        <w:rPr>
          <w:sz w:val="32"/>
          <w:szCs w:val="32"/>
        </w:rPr>
      </w:pPr>
    </w:p>
    <w:p w:rsidR="00AA27AB" w:rsidRPr="00170A96" w:rsidRDefault="00AA27AB">
      <w:pPr>
        <w:pStyle w:val="Heading5"/>
        <w:rPr>
          <w:bCs/>
        </w:rPr>
      </w:pPr>
      <w:r w:rsidRPr="00170A96">
        <w:rPr>
          <w:bCs/>
        </w:rPr>
        <w:t xml:space="preserve">THE GOSPEL </w:t>
      </w:r>
    </w:p>
    <w:p w:rsidR="00AA27AB" w:rsidRPr="00170A96" w:rsidRDefault="00AA27AB">
      <w:pPr>
        <w:tabs>
          <w:tab w:val="left" w:pos="1260"/>
          <w:tab w:val="left" w:pos="1620"/>
          <w:tab w:val="right" w:pos="7020"/>
        </w:tabs>
        <w:jc w:val="both"/>
        <w:rPr>
          <w:snapToGrid w:val="0"/>
          <w:sz w:val="6"/>
          <w:szCs w:val="22"/>
        </w:rPr>
      </w:pPr>
    </w:p>
    <w:p w:rsidR="003319B9" w:rsidRPr="00170A96" w:rsidRDefault="003319B9" w:rsidP="003319B9">
      <w:pPr>
        <w:pStyle w:val="Priest"/>
        <w:rPr>
          <w:lang w:val="en-GB"/>
        </w:rPr>
      </w:pPr>
      <w:r w:rsidRPr="00170A96">
        <w:rPr>
          <w:lang w:val="en-GB"/>
        </w:rPr>
        <w:t>Priest</w:t>
      </w:r>
      <w:r w:rsidRPr="00170A96">
        <w:rPr>
          <w:lang w:val="en-GB"/>
        </w:rPr>
        <w:tab/>
        <w:t xml:space="preserve">The Word became flesh and </w:t>
      </w:r>
      <w:r w:rsidRPr="00170A96">
        <w:rPr>
          <w:u w:val="single"/>
          <w:lang w:val="en-GB"/>
        </w:rPr>
        <w:t>dwelt</w:t>
      </w:r>
      <w:r w:rsidRPr="00170A96">
        <w:rPr>
          <w:lang w:val="en-GB"/>
        </w:rPr>
        <w:t xml:space="preserve"> among us, and we have </w:t>
      </w:r>
      <w:r w:rsidRPr="00757A90">
        <w:rPr>
          <w:u w:val="single"/>
          <w:lang w:val="en-GB"/>
        </w:rPr>
        <w:t>seen</w:t>
      </w:r>
      <w:r w:rsidRPr="00170A96">
        <w:rPr>
          <w:lang w:val="en-GB"/>
        </w:rPr>
        <w:t xml:space="preserve"> </w:t>
      </w:r>
      <w:r w:rsidRPr="00757A90">
        <w:rPr>
          <w:lang w:val="en-GB"/>
        </w:rPr>
        <w:t>his</w:t>
      </w:r>
      <w:r w:rsidRPr="00170A96">
        <w:rPr>
          <w:lang w:val="en-GB"/>
        </w:rPr>
        <w:t xml:space="preserve"> glory.</w:t>
      </w:r>
    </w:p>
    <w:p w:rsidR="003319B9" w:rsidRPr="00170A96" w:rsidRDefault="00976C39" w:rsidP="003319B9">
      <w:pPr>
        <w:pStyle w:val="All"/>
        <w:ind w:left="0" w:firstLine="0"/>
        <w:rPr>
          <w:bCs/>
          <w:szCs w:val="22"/>
        </w:rPr>
      </w:pPr>
      <w:r w:rsidRPr="00170A96">
        <w:rPr>
          <w:szCs w:val="21"/>
        </w:rPr>
        <w:t xml:space="preserve">All </w:t>
      </w:r>
      <w:r w:rsidRPr="00170A96">
        <w:rPr>
          <w:szCs w:val="21"/>
        </w:rPr>
        <w:sym w:font="Webdings" w:char="F0AF"/>
      </w:r>
      <w:r w:rsidRPr="00170A96">
        <w:rPr>
          <w:szCs w:val="21"/>
        </w:rPr>
        <w:tab/>
      </w:r>
      <w:r w:rsidR="003319B9" w:rsidRPr="00170A96">
        <w:rPr>
          <w:bCs/>
          <w:szCs w:val="22"/>
        </w:rPr>
        <w:t>Alleluia, alleluia, alleluia, alleluia. Alleluia, alleluia, alleluia.</w:t>
      </w:r>
    </w:p>
    <w:p w:rsidR="003319B9" w:rsidRPr="00170A96" w:rsidRDefault="003319B9" w:rsidP="003319B9">
      <w:pPr>
        <w:pStyle w:val="space"/>
        <w:rPr>
          <w:sz w:val="8"/>
        </w:rPr>
      </w:pPr>
    </w:p>
    <w:p w:rsidR="00757A90" w:rsidRDefault="00757A90" w:rsidP="00757A90">
      <w:pPr>
        <w:tabs>
          <w:tab w:val="left" w:pos="1260"/>
          <w:tab w:val="left" w:pos="1620"/>
          <w:tab w:val="right" w:pos="7020"/>
        </w:tabs>
        <w:jc w:val="both"/>
        <w:rPr>
          <w:i/>
          <w:snapToGrid w:val="0"/>
        </w:rPr>
      </w:pPr>
      <w:r>
        <w:rPr>
          <w:bCs/>
          <w:snapToGrid w:val="0"/>
        </w:rPr>
        <w:t>Hear the Gospel of our Lord Jesus Christ according to St. Matthew.</w:t>
      </w:r>
      <w:r>
        <w:rPr>
          <w:i/>
          <w:snapToGrid w:val="0"/>
          <w:sz w:val="18"/>
        </w:rPr>
        <w:t xml:space="preserve"> </w:t>
      </w:r>
      <w:r>
        <w:rPr>
          <w:i/>
          <w:snapToGrid w:val="0"/>
          <w:sz w:val="18"/>
        </w:rPr>
        <w:tab/>
        <w:t>(Mt 2. 13–23)</w:t>
      </w:r>
    </w:p>
    <w:p w:rsidR="003319B9" w:rsidRPr="00170A96" w:rsidRDefault="003319B9" w:rsidP="003319B9">
      <w:pPr>
        <w:tabs>
          <w:tab w:val="left" w:pos="1260"/>
          <w:tab w:val="left" w:pos="1620"/>
          <w:tab w:val="right" w:pos="7200"/>
        </w:tabs>
        <w:jc w:val="both"/>
        <w:rPr>
          <w:b/>
        </w:rPr>
      </w:pPr>
      <w:r w:rsidRPr="00170A96">
        <w:rPr>
          <w:b/>
          <w:i/>
          <w:iCs/>
          <w:smallCaps/>
          <w:sz w:val="18"/>
        </w:rPr>
        <w:fldChar w:fldCharType="begin"/>
      </w:r>
      <w:r w:rsidRPr="00170A96">
        <w:rPr>
          <w:b/>
          <w:i/>
          <w:iCs/>
          <w:smallCaps/>
          <w:sz w:val="18"/>
        </w:rPr>
        <w:instrText xml:space="preserve"> XE "Matt.   4. 18–22" </w:instrText>
      </w:r>
      <w:r w:rsidRPr="00170A96">
        <w:rPr>
          <w:b/>
          <w:i/>
          <w:iCs/>
          <w:smallCaps/>
          <w:sz w:val="18"/>
        </w:rPr>
        <w:fldChar w:fldCharType="end"/>
      </w:r>
      <w:r w:rsidR="00976C39" w:rsidRPr="00170A96">
        <w:rPr>
          <w:b/>
          <w:szCs w:val="21"/>
        </w:rPr>
        <w:t xml:space="preserve">All </w:t>
      </w:r>
      <w:r w:rsidR="00976C39" w:rsidRPr="00170A96">
        <w:rPr>
          <w:b/>
          <w:szCs w:val="21"/>
        </w:rPr>
        <w:sym w:font="Webdings" w:char="F0AF"/>
      </w:r>
      <w:r w:rsidR="00976C39" w:rsidRPr="00170A96">
        <w:rPr>
          <w:b/>
          <w:szCs w:val="21"/>
        </w:rPr>
        <w:t xml:space="preserve">   </w:t>
      </w:r>
      <w:r w:rsidRPr="00170A96">
        <w:rPr>
          <w:b/>
        </w:rPr>
        <w:t>Glory to you, O Lord</w:t>
      </w:r>
    </w:p>
    <w:p w:rsidR="00757A90" w:rsidRPr="00757A90" w:rsidRDefault="00757A90" w:rsidP="00757A90">
      <w:pPr>
        <w:pStyle w:val="space"/>
        <w:rPr>
          <w:sz w:val="6"/>
        </w:rPr>
      </w:pPr>
    </w:p>
    <w:p w:rsidR="00757A90" w:rsidRDefault="00757A90" w:rsidP="00757A90">
      <w:pPr>
        <w:tabs>
          <w:tab w:val="left" w:pos="1260"/>
          <w:tab w:val="left" w:pos="1620"/>
          <w:tab w:val="right" w:pos="7380"/>
        </w:tabs>
        <w:jc w:val="both"/>
        <w:rPr>
          <w:szCs w:val="22"/>
        </w:rPr>
      </w:pPr>
      <w:r>
        <w:rPr>
          <w:snapToGrid w:val="0"/>
        </w:rPr>
        <w:t>After the wise men had left, an angel of the Lord appeared to Joseph in a dream and said, ‘Get up, take the child and his mother, and flee to Egypt, and remain there until I tell you; for Herod is about to search for the child, to destroy him.’ Then Joseph got up, took the child and his mother by night, and went to Egypt, and remained there until the death of Herod. This was to fulfil what had been spoken by the Lord through the prophet, ‘Out of Egypt I have called my son.’ When Herod saw that he had been tricked by the wise men, he was infuriated, and he sent and killed all the children in and around Bethlehem who were two years old or under, according to the time that he had learned from the wise men. Then was fulfilled what had been spoken through the prophet Jeremiah: ‘A voice was heard in Ramah, wailing and loud lamentation, Rachel weeping for her children; she refused to be consoled, because they are no more.’ When Herod died, an angel of the Lord suddenly appeared in a dr</w:t>
      </w:r>
      <w:r>
        <w:rPr>
          <w:snapToGrid w:val="0"/>
        </w:rPr>
        <w:t>eam to Joseph in Egypt and said,</w:t>
      </w:r>
      <w:r>
        <w:rPr>
          <w:snapToGrid w:val="0"/>
        </w:rPr>
        <w:t xml:space="preserve"> ‘Get up, take the child and his mother, and go to the land of Israel, for those who were seeking the child’s life are dead.’  Then Joseph got up, took the child and his mother, and went to the land of Israel. But when he heard that Archelaus was ruling over Judea in place of his father Herod, he was afraid to go there. And after being warned in a dream, he went away to the district of Galilee. There he made his home in a town called Nazareth, so that what had been spoken through the prophets might be fulfilled, ‘He will be called a Nazorean.’</w:t>
      </w:r>
    </w:p>
    <w:p w:rsidR="00757A90" w:rsidRPr="00757A90" w:rsidRDefault="00757A90" w:rsidP="00757A90">
      <w:pPr>
        <w:pStyle w:val="space"/>
        <w:rPr>
          <w:sz w:val="6"/>
        </w:rPr>
      </w:pPr>
    </w:p>
    <w:p w:rsidR="00757A90" w:rsidRDefault="00757A90" w:rsidP="00757A90">
      <w:pPr>
        <w:tabs>
          <w:tab w:val="left" w:pos="1260"/>
          <w:tab w:val="left" w:pos="1620"/>
          <w:tab w:val="right" w:pos="7380"/>
        </w:tabs>
        <w:autoSpaceDE w:val="0"/>
        <w:autoSpaceDN w:val="0"/>
        <w:adjustRightInd w:val="0"/>
        <w:jc w:val="both"/>
        <w:rPr>
          <w:szCs w:val="22"/>
        </w:rPr>
      </w:pPr>
      <w:r>
        <w:rPr>
          <w:szCs w:val="22"/>
        </w:rPr>
        <w:t>This is the gospel of the Lord.</w:t>
      </w:r>
    </w:p>
    <w:p w:rsidR="00757A90" w:rsidRDefault="00757A90" w:rsidP="00757A90">
      <w:pPr>
        <w:pStyle w:val="All"/>
      </w:pPr>
      <w:r>
        <w:rPr>
          <w:szCs w:val="21"/>
        </w:rPr>
        <w:t xml:space="preserve">All </w:t>
      </w:r>
      <w:r>
        <w:rPr>
          <w:sz w:val="24"/>
          <w:szCs w:val="26"/>
        </w:rPr>
        <w:sym w:font="Webdings" w:char="F0AF"/>
      </w:r>
      <w:r>
        <w:rPr>
          <w:szCs w:val="21"/>
        </w:rPr>
        <w:tab/>
      </w:r>
      <w:r>
        <w:t>Praise to you, O Christ.</w:t>
      </w:r>
    </w:p>
    <w:p w:rsidR="00AA27AB" w:rsidRPr="00757A90" w:rsidRDefault="00AA27AB">
      <w:pPr>
        <w:pStyle w:val="headinga"/>
        <w:spacing w:before="0" w:beforeAutospacing="0" w:after="0" w:afterAutospacing="0" w:line="240" w:lineRule="auto"/>
        <w:rPr>
          <w:rFonts w:ascii="Times New Roman" w:hAnsi="Times New Roman"/>
          <w:sz w:val="20"/>
          <w:szCs w:val="32"/>
          <w:lang w:val="en-GB"/>
        </w:rPr>
      </w:pPr>
    </w:p>
    <w:p w:rsidR="00AA27AB" w:rsidRPr="00170A96" w:rsidRDefault="00AA27AB">
      <w:pPr>
        <w:pStyle w:val="Heading5"/>
        <w:rPr>
          <w:bCs/>
          <w:smallCaps/>
        </w:rPr>
      </w:pPr>
      <w:r w:rsidRPr="00170A96">
        <w:rPr>
          <w:bCs/>
          <w:smallCaps/>
        </w:rPr>
        <w:lastRenderedPageBreak/>
        <w:t>The Sermon</w:t>
      </w:r>
    </w:p>
    <w:p w:rsidR="00AA27AB" w:rsidRPr="00170A96" w:rsidRDefault="00AA27AB"/>
    <w:p w:rsidR="00AA27AB" w:rsidRPr="00170A96" w:rsidRDefault="00AA27AB">
      <w:pPr>
        <w:pStyle w:val="Rubric"/>
      </w:pPr>
      <w:r w:rsidRPr="00170A96">
        <w:t>Please stand to say the Nicene Creed:</w:t>
      </w:r>
    </w:p>
    <w:p w:rsidR="00AA27AB" w:rsidRPr="00170A96" w:rsidRDefault="00AA27AB">
      <w:pPr>
        <w:tabs>
          <w:tab w:val="left" w:pos="1260"/>
          <w:tab w:val="left" w:pos="1620"/>
          <w:tab w:val="right" w:pos="7020"/>
        </w:tabs>
        <w:jc w:val="both"/>
        <w:rPr>
          <w:snapToGrid w:val="0"/>
          <w:sz w:val="6"/>
          <w:szCs w:val="22"/>
        </w:rPr>
      </w:pPr>
    </w:p>
    <w:p w:rsidR="00AA27AB" w:rsidRPr="00170A96" w:rsidRDefault="00AA27AB">
      <w:pPr>
        <w:pStyle w:val="Priest"/>
        <w:rPr>
          <w:b/>
          <w:bCs/>
          <w:lang w:val="en-GB"/>
        </w:rPr>
      </w:pPr>
      <w:r w:rsidRPr="00170A96">
        <w:rPr>
          <w:lang w:val="en-GB"/>
        </w:rPr>
        <w:t>Priest:</w:t>
      </w:r>
      <w:r w:rsidRPr="00170A96">
        <w:rPr>
          <w:lang w:val="en-GB"/>
        </w:rPr>
        <w:tab/>
        <w:t>We believe in one God,</w:t>
      </w:r>
      <w:r w:rsidRPr="00170A96">
        <w:rPr>
          <w:b/>
          <w:bCs/>
          <w:lang w:val="en-GB"/>
        </w:rPr>
        <w:t xml:space="preserve"> </w:t>
      </w:r>
    </w:p>
    <w:p w:rsidR="00AA27AB" w:rsidRPr="00170A96" w:rsidRDefault="00AA27AB">
      <w:pPr>
        <w:pStyle w:val="All"/>
      </w:pPr>
      <w:r w:rsidRPr="00170A96">
        <w:t>All:</w:t>
      </w:r>
      <w:r w:rsidRPr="00170A96">
        <w:tab/>
        <w:t>the Father, the almighty, maker of heaven and earth, of all that is, seen and unseen.</w:t>
      </w:r>
    </w:p>
    <w:p w:rsidR="00AA27AB" w:rsidRPr="00170A96" w:rsidRDefault="00AA27AB">
      <w:pPr>
        <w:pStyle w:val="space"/>
        <w:jc w:val="both"/>
        <w:rPr>
          <w:sz w:val="6"/>
        </w:rPr>
      </w:pPr>
    </w:p>
    <w:p w:rsidR="00AA27AB" w:rsidRPr="00170A96" w:rsidRDefault="00AA27AB">
      <w:pPr>
        <w:pStyle w:val="All"/>
      </w:pPr>
      <w:r w:rsidRPr="00170A96">
        <w:rPr>
          <w:sz w:val="21"/>
        </w:rPr>
        <w:tab/>
      </w:r>
      <w:r w:rsidRPr="00170A96">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AA27AB" w:rsidRPr="00170A96" w:rsidRDefault="00AA27AB">
      <w:pPr>
        <w:pStyle w:val="space"/>
        <w:jc w:val="both"/>
        <w:rPr>
          <w:sz w:val="6"/>
        </w:rPr>
      </w:pPr>
    </w:p>
    <w:p w:rsidR="00AA27AB" w:rsidRPr="00170A96" w:rsidRDefault="00AA27AB">
      <w:pPr>
        <w:pStyle w:val="All"/>
      </w:pPr>
      <w:r w:rsidRPr="00170A96">
        <w:rPr>
          <w:sz w:val="21"/>
        </w:rPr>
        <w:tab/>
      </w:r>
      <w:r w:rsidRPr="00170A96">
        <w:t>On the third day he rose again in accordance with the Scriptures; he ascended into heaven and is seated at the right hand of the Father.  He will come again in glory to judge the living and the dead, and his kingdom will have no end.</w:t>
      </w:r>
    </w:p>
    <w:p w:rsidR="00AA27AB" w:rsidRPr="00170A96" w:rsidRDefault="00AA27AB">
      <w:pPr>
        <w:pStyle w:val="space"/>
        <w:jc w:val="both"/>
        <w:rPr>
          <w:sz w:val="6"/>
        </w:rPr>
      </w:pPr>
    </w:p>
    <w:p w:rsidR="00AA27AB" w:rsidRPr="00170A96" w:rsidRDefault="00AA27AB">
      <w:pPr>
        <w:pStyle w:val="All"/>
      </w:pPr>
      <w:r w:rsidRPr="00170A96">
        <w:rPr>
          <w:sz w:val="21"/>
        </w:rPr>
        <w:tab/>
      </w:r>
      <w:r w:rsidRPr="00170A96">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AA27AB" w:rsidRPr="00170A96" w:rsidRDefault="00AA27AB">
      <w:pPr>
        <w:pStyle w:val="All"/>
      </w:pPr>
    </w:p>
    <w:p w:rsidR="00AA27AB" w:rsidRPr="00170A96" w:rsidRDefault="00AA27AB">
      <w:pPr>
        <w:pStyle w:val="space"/>
        <w:rPr>
          <w:sz w:val="8"/>
        </w:rPr>
      </w:pPr>
    </w:p>
    <w:p w:rsidR="00AA27AB" w:rsidRPr="00170A96" w:rsidRDefault="00AA27AB">
      <w:pPr>
        <w:pStyle w:val="sub-heading"/>
        <w:rPr>
          <w:b w:val="0"/>
          <w:bCs/>
          <w:i/>
          <w:iCs/>
          <w:smallCaps w:val="0"/>
          <w:sz w:val="22"/>
        </w:rPr>
      </w:pPr>
      <w:r w:rsidRPr="00170A96">
        <w:t>The Intercession</w:t>
      </w:r>
      <w:r w:rsidRPr="00170A96">
        <w:rPr>
          <w:rFonts w:ascii="Benguiat Bk BT" w:hAnsi="Benguiat Bk BT"/>
          <w:b w:val="0"/>
          <w:bCs/>
          <w:smallCaps w:val="0"/>
          <w:sz w:val="22"/>
        </w:rPr>
        <w:t xml:space="preserve">  </w:t>
      </w:r>
      <w:r w:rsidRPr="00170A96">
        <w:rPr>
          <w:b w:val="0"/>
          <w:bCs/>
          <w:i/>
          <w:iCs/>
          <w:smallCaps w:val="0"/>
          <w:sz w:val="22"/>
        </w:rPr>
        <w:t>(please kneel)</w:t>
      </w:r>
    </w:p>
    <w:p w:rsidR="00AA27AB" w:rsidRPr="00170A96" w:rsidRDefault="00AA27AB">
      <w:pPr>
        <w:pStyle w:val="space"/>
        <w:rPr>
          <w:sz w:val="10"/>
        </w:rPr>
      </w:pPr>
    </w:p>
    <w:p w:rsidR="00AA27AB" w:rsidRPr="00170A96" w:rsidRDefault="00AA27AB">
      <w:pPr>
        <w:pStyle w:val="Priest"/>
        <w:tabs>
          <w:tab w:val="clear" w:pos="720"/>
          <w:tab w:val="left" w:pos="630"/>
        </w:tabs>
        <w:rPr>
          <w:lang w:val="en-GB"/>
        </w:rPr>
      </w:pPr>
      <w:r w:rsidRPr="00170A96">
        <w:rPr>
          <w:lang w:val="en-GB"/>
        </w:rPr>
        <w:t>Priest:</w:t>
      </w:r>
      <w:r w:rsidRPr="00170A96">
        <w:rPr>
          <w:lang w:val="en-GB"/>
        </w:rPr>
        <w:tab/>
        <w:t>In the power of the Spirit and in union with Christ, let us pray to the Father</w:t>
      </w:r>
    </w:p>
    <w:p w:rsidR="00AA27AB" w:rsidRPr="00170A96" w:rsidRDefault="00AA27AB">
      <w:pPr>
        <w:pStyle w:val="space"/>
      </w:pPr>
    </w:p>
    <w:p w:rsidR="00AA27AB" w:rsidRPr="00170A96" w:rsidRDefault="00AA27AB">
      <w:pPr>
        <w:pStyle w:val="Rubric"/>
      </w:pPr>
      <w:r w:rsidRPr="00170A96">
        <w:t>The prayers are led by a member of the congregation. Each section ends:</w:t>
      </w:r>
    </w:p>
    <w:p w:rsidR="00AA27AB" w:rsidRPr="00170A96" w:rsidRDefault="00AA27AB">
      <w:pPr>
        <w:pStyle w:val="Rubric"/>
        <w:rPr>
          <w:sz w:val="4"/>
        </w:rPr>
      </w:pPr>
    </w:p>
    <w:p w:rsidR="00AA27AB" w:rsidRPr="00170A96" w:rsidRDefault="00AA27AB">
      <w:pPr>
        <w:pStyle w:val="Priest"/>
        <w:tabs>
          <w:tab w:val="clear" w:pos="720"/>
        </w:tabs>
        <w:ind w:left="1170" w:hanging="1170"/>
        <w:rPr>
          <w:lang w:val="en-GB"/>
        </w:rPr>
      </w:pPr>
      <w:r w:rsidRPr="00170A96">
        <w:rPr>
          <w:lang w:val="en-GB"/>
        </w:rPr>
        <w:t xml:space="preserve">Intercessor:   Lord, in your mercy.    </w:t>
      </w:r>
    </w:p>
    <w:p w:rsidR="00AA27AB" w:rsidRPr="00170A96" w:rsidRDefault="00AA27AB">
      <w:pPr>
        <w:pStyle w:val="Priest"/>
        <w:tabs>
          <w:tab w:val="clear" w:pos="720"/>
        </w:tabs>
        <w:ind w:left="1170" w:hanging="1170"/>
        <w:rPr>
          <w:b/>
          <w:bCs/>
          <w:lang w:val="en-GB"/>
        </w:rPr>
      </w:pPr>
      <w:r w:rsidRPr="00170A96">
        <w:rPr>
          <w:b/>
          <w:bCs/>
          <w:lang w:val="en-GB"/>
        </w:rPr>
        <w:t xml:space="preserve">All:  </w:t>
      </w:r>
      <w:r w:rsidRPr="00170A96">
        <w:rPr>
          <w:b/>
          <w:bCs/>
          <w:lang w:val="en-GB"/>
        </w:rPr>
        <w:tab/>
        <w:t>Hear our prayer.</w:t>
      </w:r>
    </w:p>
    <w:p w:rsidR="00AA27AB" w:rsidRPr="00170A96" w:rsidRDefault="00AA27AB">
      <w:pPr>
        <w:pStyle w:val="Priest"/>
        <w:tabs>
          <w:tab w:val="clear" w:pos="720"/>
        </w:tabs>
        <w:ind w:left="1170" w:hanging="1170"/>
        <w:rPr>
          <w:b/>
          <w:bCs/>
          <w:sz w:val="16"/>
          <w:lang w:val="en-GB"/>
        </w:rPr>
      </w:pPr>
    </w:p>
    <w:p w:rsidR="00AA27AB" w:rsidRPr="00170A96" w:rsidRDefault="00AA27AB">
      <w:pPr>
        <w:pStyle w:val="Rubric"/>
        <w:rPr>
          <w:b/>
          <w:i w:val="0"/>
        </w:rPr>
      </w:pPr>
      <w:r w:rsidRPr="00170A96">
        <w:rPr>
          <w:b/>
          <w:i w:val="0"/>
        </w:rPr>
        <w:t>Please remember in your prayers:</w:t>
      </w:r>
    </w:p>
    <w:p w:rsidR="00AA27AB" w:rsidRPr="00170A96" w:rsidRDefault="00AA27AB">
      <w:pPr>
        <w:pStyle w:val="space"/>
        <w:rPr>
          <w:sz w:val="6"/>
        </w:rPr>
      </w:pPr>
    </w:p>
    <w:p w:rsidR="00AA27AB" w:rsidRPr="00170A96" w:rsidRDefault="00AA27AB">
      <w:pPr>
        <w:pStyle w:val="Rubric"/>
        <w:numPr>
          <w:ilvl w:val="0"/>
          <w:numId w:val="16"/>
        </w:numPr>
        <w:rPr>
          <w:i w:val="0"/>
        </w:rPr>
      </w:pPr>
      <w:r w:rsidRPr="00170A96">
        <w:rPr>
          <w:b/>
          <w:bCs/>
          <w:iCs/>
        </w:rPr>
        <w:t>those who are ill:</w:t>
      </w:r>
      <w:r w:rsidRPr="00170A96">
        <w:rPr>
          <w:bCs/>
          <w:iCs/>
        </w:rPr>
        <w:t xml:space="preserve">  </w:t>
      </w:r>
      <w:r w:rsidRPr="00170A96">
        <w:rPr>
          <w:i w:val="0"/>
        </w:rPr>
        <w:t xml:space="preserve">  </w:t>
      </w:r>
      <w:r w:rsidR="00B915F0" w:rsidRPr="001B6EB1">
        <w:rPr>
          <w:i w:val="0"/>
          <w:szCs w:val="21"/>
        </w:rPr>
        <w:t>(</w:t>
      </w:r>
      <w:r w:rsidR="00B915F0">
        <w:rPr>
          <w:i w:val="0"/>
          <w:szCs w:val="21"/>
        </w:rPr>
        <w:t>4</w:t>
      </w:r>
      <w:r w:rsidR="00B915F0" w:rsidRPr="001B6EB1">
        <w:rPr>
          <w:i w:val="0"/>
          <w:szCs w:val="21"/>
        </w:rPr>
        <w:t>) Vera Wood, Ann Carmen  (</w:t>
      </w:r>
      <w:r w:rsidR="00B915F0">
        <w:rPr>
          <w:i w:val="0"/>
          <w:szCs w:val="21"/>
        </w:rPr>
        <w:t>3</w:t>
      </w:r>
      <w:r w:rsidR="00B915F0" w:rsidRPr="001B6EB1">
        <w:rPr>
          <w:i w:val="0"/>
          <w:szCs w:val="21"/>
        </w:rPr>
        <w:t>) Lynn Burman, Michael Stringer, Michelle Smith, Joyce Hetherington</w:t>
      </w:r>
      <w:r w:rsidR="00B915F0">
        <w:rPr>
          <w:i w:val="0"/>
          <w:szCs w:val="21"/>
        </w:rPr>
        <w:t xml:space="preserve">  </w:t>
      </w:r>
      <w:r w:rsidR="00B915F0" w:rsidRPr="001B6EB1">
        <w:rPr>
          <w:i w:val="0"/>
          <w:szCs w:val="21"/>
        </w:rPr>
        <w:t>(</w:t>
      </w:r>
      <w:r w:rsidR="00B915F0">
        <w:rPr>
          <w:i w:val="0"/>
          <w:szCs w:val="21"/>
        </w:rPr>
        <w:t>2</w:t>
      </w:r>
      <w:r w:rsidR="00B915F0">
        <w:rPr>
          <w:i w:val="0"/>
          <w:szCs w:val="21"/>
        </w:rPr>
        <w:t xml:space="preserve">) John Hall, Pauline Smith, Pete Harris </w:t>
      </w:r>
      <w:r w:rsidR="00B915F0" w:rsidRPr="001B6EB1">
        <w:rPr>
          <w:i w:val="0"/>
          <w:szCs w:val="21"/>
        </w:rPr>
        <w:t xml:space="preserve"> (</w:t>
      </w:r>
      <w:r w:rsidR="00B915F0">
        <w:rPr>
          <w:i w:val="0"/>
          <w:szCs w:val="21"/>
        </w:rPr>
        <w:t>1</w:t>
      </w:r>
      <w:r w:rsidR="00B915F0" w:rsidRPr="001B6EB1">
        <w:rPr>
          <w:i w:val="0"/>
          <w:szCs w:val="21"/>
        </w:rPr>
        <w:t>) Mark Shepherd, Marion Greatorex, Eileen Whitehead, Lynn Shaw</w:t>
      </w:r>
      <w:r w:rsidR="00B915F0">
        <w:rPr>
          <w:i w:val="0"/>
          <w:szCs w:val="21"/>
        </w:rPr>
        <w:t xml:space="preserve">  </w:t>
      </w:r>
      <w:r w:rsidR="00B915F0" w:rsidRPr="001B6EB1">
        <w:rPr>
          <w:i w:val="0"/>
          <w:szCs w:val="21"/>
        </w:rPr>
        <w:t xml:space="preserve"> </w:t>
      </w:r>
    </w:p>
    <w:p w:rsidR="00AA27AB" w:rsidRPr="00170A96" w:rsidRDefault="00AA27AB">
      <w:pPr>
        <w:pStyle w:val="space"/>
        <w:rPr>
          <w:sz w:val="6"/>
        </w:rPr>
      </w:pPr>
    </w:p>
    <w:p w:rsidR="00AA27AB" w:rsidRPr="00170A96" w:rsidRDefault="00AA27AB">
      <w:pPr>
        <w:pStyle w:val="Rubric"/>
        <w:numPr>
          <w:ilvl w:val="0"/>
          <w:numId w:val="23"/>
        </w:numPr>
        <w:tabs>
          <w:tab w:val="clear" w:pos="630"/>
          <w:tab w:val="clear" w:pos="720"/>
          <w:tab w:val="num" w:pos="360"/>
        </w:tabs>
        <w:ind w:left="360"/>
      </w:pPr>
      <w:r w:rsidRPr="00170A96">
        <w:rPr>
          <w:b/>
        </w:rPr>
        <w:t xml:space="preserve">those who have died: </w:t>
      </w:r>
      <w:r w:rsidRPr="00170A96">
        <w:rPr>
          <w:bCs/>
          <w:i w:val="0"/>
          <w:iCs/>
        </w:rPr>
        <w:t xml:space="preserve">    </w:t>
      </w:r>
      <w:r w:rsidR="00B915F0">
        <w:rPr>
          <w:i w:val="0"/>
          <w:szCs w:val="21"/>
        </w:rPr>
        <w:t>Alan Ashbrook</w:t>
      </w:r>
    </w:p>
    <w:p w:rsidR="00AA27AB" w:rsidRPr="00170A96" w:rsidRDefault="00AA27AB">
      <w:pPr>
        <w:pStyle w:val="space"/>
        <w:rPr>
          <w:sz w:val="8"/>
        </w:rPr>
      </w:pPr>
    </w:p>
    <w:p w:rsidR="00AA27AB" w:rsidRPr="00170A96" w:rsidRDefault="00AA27AB">
      <w:pPr>
        <w:pStyle w:val="Rubric"/>
        <w:numPr>
          <w:ilvl w:val="0"/>
          <w:numId w:val="23"/>
        </w:numPr>
        <w:tabs>
          <w:tab w:val="clear" w:pos="630"/>
          <w:tab w:val="clear" w:pos="720"/>
          <w:tab w:val="num" w:pos="360"/>
        </w:tabs>
        <w:ind w:left="360"/>
        <w:rPr>
          <w:i w:val="0"/>
          <w:iCs/>
        </w:rPr>
      </w:pPr>
      <w:r w:rsidRPr="00170A96">
        <w:rPr>
          <w:b/>
        </w:rPr>
        <w:t>those whose year's mind falls at this time</w:t>
      </w:r>
    </w:p>
    <w:p w:rsidR="00AA27AB" w:rsidRPr="00170A96" w:rsidRDefault="00AA27AB">
      <w:pPr>
        <w:pStyle w:val="space"/>
        <w:rPr>
          <w:sz w:val="6"/>
        </w:rPr>
      </w:pPr>
    </w:p>
    <w:p w:rsidR="009674F0" w:rsidRPr="009674F0" w:rsidRDefault="00AA27AB">
      <w:pPr>
        <w:tabs>
          <w:tab w:val="left" w:pos="1440"/>
        </w:tabs>
        <w:ind w:left="1440" w:hanging="1260"/>
        <w:rPr>
          <w:bCs/>
          <w:iCs/>
        </w:rPr>
      </w:pPr>
      <w:r w:rsidRPr="00170A96">
        <w:rPr>
          <w:b/>
          <w:bCs/>
          <w:i/>
          <w:iCs/>
        </w:rPr>
        <w:t>Sunday:</w:t>
      </w:r>
      <w:r w:rsidRPr="00170A96">
        <w:rPr>
          <w:b/>
          <w:bCs/>
          <w:i/>
          <w:iCs/>
        </w:rPr>
        <w:tab/>
      </w:r>
      <w:r w:rsidR="009674F0">
        <w:rPr>
          <w:bCs/>
          <w:iCs/>
        </w:rPr>
        <w:t>David Sutcliffe (senior)</w:t>
      </w:r>
    </w:p>
    <w:p w:rsidR="00AA27AB" w:rsidRPr="00170A96" w:rsidRDefault="009674F0" w:rsidP="009674F0">
      <w:pPr>
        <w:tabs>
          <w:tab w:val="left" w:pos="1440"/>
          <w:tab w:val="left" w:pos="3150"/>
          <w:tab w:val="left" w:pos="4500"/>
        </w:tabs>
        <w:ind w:left="1440" w:hanging="1260"/>
      </w:pPr>
      <w:r w:rsidRPr="00170A96">
        <w:rPr>
          <w:b/>
          <w:bCs/>
          <w:i/>
          <w:iCs/>
        </w:rPr>
        <w:lastRenderedPageBreak/>
        <w:t>Monday:</w:t>
      </w:r>
      <w:r w:rsidRPr="00170A96">
        <w:rPr>
          <w:b/>
          <w:bCs/>
          <w:i/>
          <w:iCs/>
        </w:rPr>
        <w:tab/>
      </w:r>
      <w:r w:rsidR="0054287F" w:rsidRPr="00170A96">
        <w:t>Mary Timothy</w:t>
      </w:r>
      <w:r w:rsidR="00130D58" w:rsidRPr="00170A96">
        <w:t>, Frances Taylor, Emily Philburn</w:t>
      </w:r>
    </w:p>
    <w:p w:rsidR="00AA27AB" w:rsidRPr="00170A96" w:rsidRDefault="009674F0" w:rsidP="009674F0">
      <w:pPr>
        <w:tabs>
          <w:tab w:val="left" w:pos="1440"/>
          <w:tab w:val="left" w:pos="3150"/>
          <w:tab w:val="left" w:pos="4320"/>
          <w:tab w:val="left" w:pos="4500"/>
          <w:tab w:val="left" w:pos="5580"/>
        </w:tabs>
        <w:ind w:left="1440" w:hanging="1260"/>
      </w:pPr>
      <w:r w:rsidRPr="00170A96">
        <w:rPr>
          <w:b/>
          <w:bCs/>
          <w:i/>
          <w:iCs/>
        </w:rPr>
        <w:t>Tuesday:</w:t>
      </w:r>
      <w:r>
        <w:rPr>
          <w:b/>
          <w:bCs/>
          <w:i/>
          <w:iCs/>
        </w:rPr>
        <w:tab/>
      </w:r>
      <w:r w:rsidR="0054287F" w:rsidRPr="00170A96">
        <w:t>Richard Walker</w:t>
      </w:r>
      <w:r>
        <w:tab/>
      </w:r>
      <w:r w:rsidRPr="00170A96">
        <w:rPr>
          <w:b/>
          <w:bCs/>
          <w:i/>
          <w:iCs/>
        </w:rPr>
        <w:t>Wednesday:</w:t>
      </w:r>
      <w:r>
        <w:rPr>
          <w:b/>
          <w:bCs/>
          <w:i/>
          <w:iCs/>
        </w:rPr>
        <w:tab/>
      </w:r>
      <w:r w:rsidR="0054287F" w:rsidRPr="00170A96">
        <w:t>Elsie Faulkner, Beryl Hayes</w:t>
      </w:r>
    </w:p>
    <w:p w:rsidR="00AA27AB" w:rsidRPr="00170A96" w:rsidRDefault="009674F0" w:rsidP="009674F0">
      <w:pPr>
        <w:tabs>
          <w:tab w:val="left" w:pos="1440"/>
          <w:tab w:val="left" w:pos="3150"/>
          <w:tab w:val="left" w:pos="4320"/>
          <w:tab w:val="left" w:pos="4500"/>
          <w:tab w:val="left" w:pos="5580"/>
        </w:tabs>
        <w:ind w:left="1440" w:hanging="1260"/>
      </w:pPr>
      <w:r w:rsidRPr="00170A96">
        <w:rPr>
          <w:b/>
          <w:bCs/>
          <w:i/>
          <w:iCs/>
        </w:rPr>
        <w:t>Thursday:</w:t>
      </w:r>
      <w:r w:rsidRPr="00170A96">
        <w:rPr>
          <w:b/>
          <w:bCs/>
          <w:i/>
          <w:iCs/>
        </w:rPr>
        <w:tab/>
      </w:r>
      <w:r w:rsidR="0054287F" w:rsidRPr="00170A96">
        <w:t>Peter Appleton</w:t>
      </w:r>
      <w:r w:rsidR="00947A11" w:rsidRPr="00170A96">
        <w:t xml:space="preserve"> </w:t>
      </w:r>
      <w:r>
        <w:tab/>
      </w:r>
      <w:r w:rsidRPr="00170A96">
        <w:rPr>
          <w:b/>
          <w:bCs/>
          <w:i/>
          <w:iCs/>
        </w:rPr>
        <w:t>Friday:</w:t>
      </w:r>
      <w:r w:rsidRPr="00170A96">
        <w:tab/>
      </w:r>
      <w:r w:rsidR="00130D58" w:rsidRPr="00170A96">
        <w:t>Reg Griffiths</w:t>
      </w:r>
      <w:r w:rsidR="00AA27AB" w:rsidRPr="00170A96">
        <w:t xml:space="preserve"> </w:t>
      </w:r>
    </w:p>
    <w:p w:rsidR="00DB65C7" w:rsidRDefault="009674F0" w:rsidP="009674F0">
      <w:pPr>
        <w:tabs>
          <w:tab w:val="left" w:pos="3150"/>
          <w:tab w:val="left" w:pos="4320"/>
          <w:tab w:val="left" w:pos="4500"/>
          <w:tab w:val="left" w:pos="5580"/>
        </w:tabs>
        <w:ind w:left="1440" w:hanging="1260"/>
      </w:pPr>
      <w:r w:rsidRPr="00170A96">
        <w:rPr>
          <w:b/>
          <w:bCs/>
          <w:i/>
          <w:iCs/>
        </w:rPr>
        <w:t>Saturday:</w:t>
      </w:r>
      <w:r w:rsidRPr="00170A96">
        <w:tab/>
      </w:r>
      <w:r w:rsidR="00130D58" w:rsidRPr="00170A96">
        <w:t>Roy Gardner,</w:t>
      </w:r>
      <w:r w:rsidR="0054287F" w:rsidRPr="00170A96">
        <w:t xml:space="preserve"> Ron Hollingsworth</w:t>
      </w:r>
    </w:p>
    <w:p w:rsidR="009674F0" w:rsidRPr="009674F0" w:rsidRDefault="009674F0" w:rsidP="009674F0">
      <w:pPr>
        <w:tabs>
          <w:tab w:val="left" w:pos="3150"/>
          <w:tab w:val="left" w:pos="4320"/>
          <w:tab w:val="left" w:pos="4500"/>
          <w:tab w:val="left" w:pos="5580"/>
        </w:tabs>
        <w:ind w:left="1440" w:hanging="1260"/>
        <w:rPr>
          <w:sz w:val="12"/>
        </w:rPr>
      </w:pPr>
    </w:p>
    <w:p w:rsidR="00AA27AB" w:rsidRPr="00170A96" w:rsidRDefault="00AA27AB">
      <w:pPr>
        <w:pStyle w:val="Rubric"/>
      </w:pPr>
      <w:r w:rsidRPr="00170A96">
        <w:t>After the final petition:</w:t>
      </w:r>
    </w:p>
    <w:p w:rsidR="00170A96" w:rsidRDefault="00AA27AB">
      <w:pPr>
        <w:pStyle w:val="Priest"/>
        <w:ind w:left="1170" w:hanging="1170"/>
        <w:rPr>
          <w:b/>
          <w:bCs/>
          <w:lang w:val="en-GB"/>
        </w:rPr>
      </w:pPr>
      <w:r w:rsidRPr="00170A96">
        <w:rPr>
          <w:lang w:val="en-GB"/>
        </w:rPr>
        <w:tab/>
        <w:t>Merciful Father,</w:t>
      </w:r>
      <w:r w:rsidRPr="00170A96">
        <w:rPr>
          <w:b/>
          <w:bCs/>
          <w:lang w:val="en-GB"/>
        </w:rPr>
        <w:t xml:space="preserve"> </w:t>
      </w:r>
    </w:p>
    <w:p w:rsidR="00AA27AB" w:rsidRPr="00170A96" w:rsidRDefault="00170A96">
      <w:pPr>
        <w:pStyle w:val="Priest"/>
        <w:ind w:left="1170" w:hanging="1170"/>
        <w:rPr>
          <w:b/>
          <w:bCs/>
          <w:lang w:val="en-GB"/>
        </w:rPr>
      </w:pPr>
      <w:r>
        <w:rPr>
          <w:b/>
          <w:bCs/>
          <w:lang w:val="en-GB"/>
        </w:rPr>
        <w:tab/>
      </w:r>
      <w:r w:rsidR="00AA27AB" w:rsidRPr="00170A96">
        <w:rPr>
          <w:b/>
          <w:bCs/>
          <w:lang w:val="en-GB"/>
        </w:rPr>
        <w:t xml:space="preserve">accept these prayers </w:t>
      </w:r>
    </w:p>
    <w:p w:rsidR="00170A96" w:rsidRDefault="00AA27AB">
      <w:pPr>
        <w:pStyle w:val="Priest"/>
        <w:ind w:left="1170" w:hanging="1170"/>
        <w:rPr>
          <w:b/>
          <w:bCs/>
          <w:lang w:val="en-GB"/>
        </w:rPr>
      </w:pPr>
      <w:r w:rsidRPr="00170A96">
        <w:rPr>
          <w:b/>
          <w:bCs/>
          <w:lang w:val="en-GB"/>
        </w:rPr>
        <w:tab/>
        <w:t xml:space="preserve">for the sake of your Son, </w:t>
      </w:r>
      <w:r w:rsidR="00130D58" w:rsidRPr="00170A96">
        <w:rPr>
          <w:b/>
          <w:bCs/>
          <w:lang w:val="en-GB"/>
        </w:rPr>
        <w:t xml:space="preserve"> </w:t>
      </w:r>
    </w:p>
    <w:p w:rsidR="00AA27AB" w:rsidRPr="00170A96" w:rsidRDefault="00170A96">
      <w:pPr>
        <w:pStyle w:val="Priest"/>
        <w:ind w:left="1170" w:hanging="1170"/>
        <w:rPr>
          <w:b/>
          <w:bCs/>
          <w:lang w:val="en-GB"/>
        </w:rPr>
      </w:pPr>
      <w:r>
        <w:rPr>
          <w:b/>
          <w:bCs/>
          <w:lang w:val="en-GB"/>
        </w:rPr>
        <w:tab/>
      </w:r>
      <w:r w:rsidR="00AA27AB" w:rsidRPr="00170A96">
        <w:rPr>
          <w:b/>
          <w:bCs/>
          <w:lang w:val="en-GB"/>
        </w:rPr>
        <w:t>our Saviour Jesus Christ.    Amen.</w:t>
      </w:r>
    </w:p>
    <w:p w:rsidR="00AA27AB" w:rsidRDefault="00AA27AB">
      <w:pPr>
        <w:pStyle w:val="Priest"/>
        <w:ind w:left="1170" w:hanging="1170"/>
        <w:rPr>
          <w:b/>
          <w:bCs/>
          <w:sz w:val="32"/>
          <w:lang w:val="en-GB"/>
        </w:rPr>
      </w:pPr>
    </w:p>
    <w:p w:rsidR="009674F0" w:rsidRPr="00170A96" w:rsidRDefault="009674F0">
      <w:pPr>
        <w:pStyle w:val="Priest"/>
        <w:ind w:left="1170" w:hanging="1170"/>
        <w:rPr>
          <w:b/>
          <w:bCs/>
          <w:sz w:val="32"/>
          <w:lang w:val="en-GB"/>
        </w:rPr>
      </w:pPr>
    </w:p>
    <w:p w:rsidR="00AA27AB" w:rsidRPr="00170A96" w:rsidRDefault="00AA27AB">
      <w:pPr>
        <w:pStyle w:val="Heading4"/>
      </w:pPr>
      <w:r w:rsidRPr="00170A96">
        <w:t>THE LITURGY OF THE SACRAMENT</w:t>
      </w:r>
    </w:p>
    <w:p w:rsidR="00AA27AB" w:rsidRDefault="00AA27AB">
      <w:pPr>
        <w:pStyle w:val="space"/>
        <w:rPr>
          <w:sz w:val="10"/>
        </w:rPr>
      </w:pPr>
    </w:p>
    <w:p w:rsidR="009674F0" w:rsidRPr="00170A96" w:rsidRDefault="009674F0">
      <w:pPr>
        <w:pStyle w:val="space"/>
        <w:rPr>
          <w:sz w:val="10"/>
        </w:rPr>
      </w:pPr>
    </w:p>
    <w:p w:rsidR="00AA27AB" w:rsidRPr="00170A96" w:rsidRDefault="00AA27AB">
      <w:pPr>
        <w:pStyle w:val="sub-title"/>
        <w:rPr>
          <w:i/>
          <w:smallCaps w:val="0"/>
          <w:sz w:val="22"/>
        </w:rPr>
      </w:pPr>
      <w:r w:rsidRPr="00170A96">
        <w:rPr>
          <w:b/>
          <w:bCs/>
          <w:sz w:val="22"/>
        </w:rPr>
        <w:t xml:space="preserve">The  Peace </w:t>
      </w:r>
      <w:r w:rsidRPr="00170A96">
        <w:rPr>
          <w:sz w:val="22"/>
        </w:rPr>
        <w:t xml:space="preserve">   </w:t>
      </w:r>
      <w:r w:rsidRPr="00170A96">
        <w:rPr>
          <w:i/>
          <w:smallCaps w:val="0"/>
          <w:sz w:val="22"/>
        </w:rPr>
        <w:t xml:space="preserve"> (please stand)</w:t>
      </w:r>
    </w:p>
    <w:p w:rsidR="00AA27AB" w:rsidRPr="00170A96" w:rsidRDefault="00AA27AB">
      <w:pPr>
        <w:pStyle w:val="space"/>
      </w:pPr>
    </w:p>
    <w:p w:rsidR="00AA27AB" w:rsidRPr="00170A96" w:rsidRDefault="00AA27AB">
      <w:pPr>
        <w:pStyle w:val="Priest"/>
        <w:rPr>
          <w:lang w:val="en-GB"/>
        </w:rPr>
      </w:pPr>
      <w:r w:rsidRPr="00170A96">
        <w:rPr>
          <w:lang w:val="en-GB"/>
        </w:rPr>
        <w:t>Priest:</w:t>
      </w:r>
      <w:r w:rsidRPr="00170A96">
        <w:rPr>
          <w:lang w:val="en-GB"/>
        </w:rPr>
        <w:tab/>
        <w:t>Unto us a child is born, unto us a Son is given: and his name shall be called the Prince of Peace.</w:t>
      </w:r>
    </w:p>
    <w:p w:rsidR="00AA27AB" w:rsidRPr="00170A96" w:rsidRDefault="00AA27AB">
      <w:pPr>
        <w:pStyle w:val="space"/>
        <w:rPr>
          <w:sz w:val="6"/>
        </w:rPr>
      </w:pPr>
      <w:r w:rsidRPr="00170A96">
        <w:rPr>
          <w:sz w:val="6"/>
        </w:rPr>
        <w:t xml:space="preserve"> </w:t>
      </w:r>
    </w:p>
    <w:p w:rsidR="00AA27AB" w:rsidRPr="00170A96" w:rsidRDefault="00AA27AB">
      <w:pPr>
        <w:pStyle w:val="Priest"/>
        <w:rPr>
          <w:lang w:val="en-GB"/>
        </w:rPr>
      </w:pPr>
      <w:r w:rsidRPr="00170A96">
        <w:rPr>
          <w:lang w:val="en-GB"/>
        </w:rPr>
        <w:tab/>
        <w:t>The peace of the Lord be always with you</w:t>
      </w:r>
    </w:p>
    <w:p w:rsidR="00AA27AB" w:rsidRPr="00170A96" w:rsidRDefault="00AA27AB">
      <w:pPr>
        <w:pStyle w:val="All"/>
      </w:pPr>
      <w:r w:rsidRPr="00170A96">
        <w:t>All:</w:t>
      </w:r>
      <w:r w:rsidRPr="00170A96">
        <w:tab/>
        <w:t>and also with you</w:t>
      </w:r>
    </w:p>
    <w:p w:rsidR="00AA27AB" w:rsidRPr="00170A96" w:rsidRDefault="00AA27AB">
      <w:pPr>
        <w:pStyle w:val="space"/>
        <w:rPr>
          <w:sz w:val="6"/>
        </w:rPr>
      </w:pPr>
    </w:p>
    <w:p w:rsidR="00AA27AB" w:rsidRPr="00170A96" w:rsidRDefault="00AA27AB">
      <w:pPr>
        <w:pStyle w:val="Priest"/>
        <w:tabs>
          <w:tab w:val="left" w:pos="990"/>
        </w:tabs>
        <w:ind w:left="990" w:hanging="990"/>
        <w:rPr>
          <w:lang w:val="en-GB"/>
        </w:rPr>
      </w:pPr>
      <w:r w:rsidRPr="00170A96">
        <w:rPr>
          <w:lang w:val="en-GB"/>
        </w:rPr>
        <w:t>Priest:</w:t>
      </w:r>
      <w:r w:rsidRPr="00170A96">
        <w:rPr>
          <w:lang w:val="en-GB"/>
        </w:rPr>
        <w:tab/>
        <w:t>Let us offer one another a sign of peace.</w:t>
      </w:r>
    </w:p>
    <w:p w:rsidR="00AA27AB" w:rsidRPr="00170A96" w:rsidRDefault="00AA27AB">
      <w:pPr>
        <w:pStyle w:val="space"/>
        <w:rPr>
          <w:sz w:val="8"/>
        </w:rPr>
      </w:pPr>
    </w:p>
    <w:p w:rsidR="00AA27AB" w:rsidRPr="00170A96" w:rsidRDefault="00AA27AB">
      <w:pPr>
        <w:pStyle w:val="Rubric"/>
      </w:pPr>
      <w:r w:rsidRPr="00170A96">
        <w:t>Everyone is invited to share the peace with one another.</w:t>
      </w:r>
    </w:p>
    <w:p w:rsidR="00AA27AB" w:rsidRPr="009674F0" w:rsidRDefault="00AA27AB">
      <w:pPr>
        <w:pStyle w:val="hymn"/>
        <w:tabs>
          <w:tab w:val="clear" w:pos="1985"/>
          <w:tab w:val="clear" w:pos="2835"/>
        </w:tabs>
        <w:rPr>
          <w:sz w:val="36"/>
        </w:rPr>
      </w:pPr>
    </w:p>
    <w:p w:rsidR="00AA27AB" w:rsidRPr="00170A96" w:rsidRDefault="00AA27AB">
      <w:r w:rsidRPr="00170A96">
        <w:rPr>
          <w:b/>
        </w:rPr>
        <w:t xml:space="preserve">Offertory Hymn:  </w:t>
      </w:r>
      <w:r w:rsidRPr="00170A96">
        <w:rPr>
          <w:b/>
        </w:rPr>
        <w:tab/>
      </w:r>
      <w:r w:rsidRPr="00170A96">
        <w:t>‘</w:t>
      </w:r>
      <w:r w:rsidR="000423CF" w:rsidRPr="00170A96">
        <w:t>On Christmas night all Christians sing’</w:t>
      </w:r>
    </w:p>
    <w:p w:rsidR="003554EF" w:rsidRPr="00170A96" w:rsidRDefault="003554EF">
      <w:pPr>
        <w:rPr>
          <w:sz w:val="12"/>
          <w:szCs w:val="12"/>
        </w:rPr>
      </w:pPr>
    </w:p>
    <w:p w:rsidR="001542C0" w:rsidRPr="00170A96" w:rsidRDefault="001542C0" w:rsidP="001542C0">
      <w:pPr>
        <w:ind w:left="360"/>
      </w:pPr>
      <w:r w:rsidRPr="00170A96">
        <w:t>On Christmas night all Christians sing</w:t>
      </w:r>
      <w:r w:rsidRPr="00170A96">
        <w:fldChar w:fldCharType="begin"/>
      </w:r>
      <w:r w:rsidRPr="00170A96">
        <w:instrText xml:space="preserve"> XE "On Christmas night all Christians sing" </w:instrText>
      </w:r>
      <w:r w:rsidRPr="00170A96">
        <w:fldChar w:fldCharType="end"/>
      </w:r>
      <w:r w:rsidRPr="00170A96">
        <w:t>, to hear the news the angels bring,</w:t>
      </w:r>
    </w:p>
    <w:p w:rsidR="001542C0" w:rsidRPr="00170A96" w:rsidRDefault="001542C0" w:rsidP="001542C0">
      <w:pPr>
        <w:ind w:left="360"/>
      </w:pPr>
      <w:r w:rsidRPr="00170A96">
        <w:t>on Christmas night all Christians sing, to hear the news the angels bring,</w:t>
      </w:r>
    </w:p>
    <w:p w:rsidR="001542C0" w:rsidRPr="00170A96" w:rsidRDefault="001542C0" w:rsidP="001542C0">
      <w:pPr>
        <w:ind w:left="360"/>
      </w:pPr>
      <w:r w:rsidRPr="00170A96">
        <w:t>news of great joy, news of great mirth, news of our merciful King’s birth.</w:t>
      </w:r>
    </w:p>
    <w:p w:rsidR="001542C0" w:rsidRPr="00170A96" w:rsidRDefault="001542C0" w:rsidP="001542C0">
      <w:pPr>
        <w:ind w:left="360"/>
        <w:rPr>
          <w:sz w:val="18"/>
        </w:rPr>
      </w:pPr>
    </w:p>
    <w:p w:rsidR="001542C0" w:rsidRPr="00170A96" w:rsidRDefault="001542C0" w:rsidP="001542C0">
      <w:pPr>
        <w:ind w:left="360"/>
      </w:pPr>
      <w:r w:rsidRPr="00170A96">
        <w:t>Then why should we on earth be so sad, since our Redeemer made us glad,</w:t>
      </w:r>
    </w:p>
    <w:p w:rsidR="001542C0" w:rsidRPr="00170A96" w:rsidRDefault="001542C0" w:rsidP="001542C0">
      <w:pPr>
        <w:ind w:left="360"/>
      </w:pPr>
      <w:r w:rsidRPr="00170A96">
        <w:t>then why should we on earth be so sad, since our Redeemer made us glad,</w:t>
      </w:r>
    </w:p>
    <w:p w:rsidR="001542C0" w:rsidRPr="00170A96" w:rsidRDefault="001542C0" w:rsidP="001542C0">
      <w:pPr>
        <w:ind w:left="360"/>
      </w:pPr>
      <w:r w:rsidRPr="00170A96">
        <w:t>when from our sin he set us free, all for to gain our liberty?</w:t>
      </w:r>
    </w:p>
    <w:p w:rsidR="001542C0" w:rsidRPr="00170A96" w:rsidRDefault="001542C0" w:rsidP="001542C0">
      <w:pPr>
        <w:ind w:left="360"/>
        <w:rPr>
          <w:sz w:val="18"/>
        </w:rPr>
      </w:pPr>
    </w:p>
    <w:p w:rsidR="001542C0" w:rsidRPr="00170A96" w:rsidRDefault="001542C0" w:rsidP="001542C0">
      <w:pPr>
        <w:ind w:left="360"/>
      </w:pPr>
      <w:r w:rsidRPr="00170A96">
        <w:t>When sin departs before his grace, then life and health come in its place,</w:t>
      </w:r>
    </w:p>
    <w:p w:rsidR="001542C0" w:rsidRPr="00170A96" w:rsidRDefault="001542C0" w:rsidP="001542C0">
      <w:pPr>
        <w:ind w:left="360"/>
      </w:pPr>
      <w:r w:rsidRPr="00170A96">
        <w:t>when sin departs before his grace, then life and health come in its place,</w:t>
      </w:r>
    </w:p>
    <w:p w:rsidR="001542C0" w:rsidRPr="00170A96" w:rsidRDefault="001542C0" w:rsidP="001542C0">
      <w:pPr>
        <w:ind w:left="360"/>
      </w:pPr>
      <w:r w:rsidRPr="00170A96">
        <w:t>angels and earth with joy may sing, all for to see the new-born King.</w:t>
      </w:r>
    </w:p>
    <w:p w:rsidR="001542C0" w:rsidRPr="00170A96" w:rsidRDefault="001542C0" w:rsidP="001542C0">
      <w:pPr>
        <w:ind w:left="360"/>
        <w:rPr>
          <w:sz w:val="18"/>
        </w:rPr>
      </w:pPr>
    </w:p>
    <w:p w:rsidR="001542C0" w:rsidRPr="00170A96" w:rsidRDefault="001542C0" w:rsidP="001542C0">
      <w:pPr>
        <w:ind w:left="360"/>
      </w:pPr>
      <w:r w:rsidRPr="00170A96">
        <w:t>All out of darkness we have light, which made the angels sing this night:</w:t>
      </w:r>
    </w:p>
    <w:p w:rsidR="001542C0" w:rsidRPr="00170A96" w:rsidRDefault="001542C0" w:rsidP="001542C0">
      <w:pPr>
        <w:ind w:left="360"/>
      </w:pPr>
      <w:r w:rsidRPr="00170A96">
        <w:t>all out of darkness we have light, which made the angels sing this night:</w:t>
      </w:r>
    </w:p>
    <w:p w:rsidR="001542C0" w:rsidRPr="00170A96" w:rsidRDefault="001542C0" w:rsidP="001542C0">
      <w:pPr>
        <w:ind w:left="360"/>
      </w:pPr>
      <w:r w:rsidRPr="00170A96">
        <w:t>‘Glory to God and peace to men, now and for evermore. Amen’</w:t>
      </w:r>
    </w:p>
    <w:p w:rsidR="000423CF" w:rsidRPr="00170A96" w:rsidRDefault="000423CF"/>
    <w:p w:rsidR="00AA27AB" w:rsidRPr="00170A96" w:rsidRDefault="00AA27AB">
      <w:pPr>
        <w:pStyle w:val="Title"/>
        <w:rPr>
          <w:i/>
          <w:iCs/>
        </w:rPr>
      </w:pPr>
      <w:r w:rsidRPr="00170A96">
        <w:lastRenderedPageBreak/>
        <w:t>Eucharistic Prayer E</w:t>
      </w:r>
      <w:r w:rsidRPr="00170A96">
        <w:rPr>
          <w:b w:val="0"/>
          <w:bCs/>
          <w:smallCaps w:val="0"/>
        </w:rPr>
        <w:t xml:space="preserve">   </w:t>
      </w:r>
      <w:r w:rsidRPr="00170A96">
        <w:rPr>
          <w:b w:val="0"/>
          <w:bCs/>
          <w:i/>
          <w:iCs/>
          <w:smallCaps w:val="0"/>
        </w:rPr>
        <w:t>(please kneel)</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t>Priest:</w:t>
      </w:r>
      <w:r w:rsidRPr="00170A96">
        <w:rPr>
          <w:b/>
          <w:bCs/>
          <w:lang w:val="en-GB"/>
        </w:rPr>
        <w:tab/>
      </w:r>
      <w:r w:rsidRPr="00170A96">
        <w:rPr>
          <w:lang w:val="en-GB"/>
        </w:rPr>
        <w:t>The Lord is here.</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His Spirit is with us.</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t>Priest:</w:t>
      </w:r>
      <w:r w:rsidRPr="00170A96">
        <w:rPr>
          <w:b/>
          <w:bCs/>
          <w:lang w:val="en-GB"/>
        </w:rPr>
        <w:tab/>
      </w:r>
      <w:r w:rsidRPr="00170A96">
        <w:rPr>
          <w:lang w:val="en-GB"/>
        </w:rPr>
        <w:t>Lift up your hearts.</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We lift them to the Lord.</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t>Priest:</w:t>
      </w:r>
      <w:r w:rsidRPr="00170A96">
        <w:rPr>
          <w:b/>
          <w:bCs/>
          <w:lang w:val="en-GB"/>
        </w:rPr>
        <w:tab/>
      </w:r>
      <w:r w:rsidRPr="00170A96">
        <w:rPr>
          <w:lang w:val="en-GB"/>
        </w:rPr>
        <w:t>Let us give thanks to the Lord our God.</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It is right to give thanks and praise.</w:t>
      </w:r>
    </w:p>
    <w:p w:rsidR="00AA27AB" w:rsidRPr="00170A96" w:rsidRDefault="00AA27AB">
      <w:pPr>
        <w:pStyle w:val="space"/>
        <w:rPr>
          <w:sz w:val="6"/>
        </w:rPr>
      </w:pPr>
    </w:p>
    <w:p w:rsidR="00AA27AB" w:rsidRPr="00170A96" w:rsidRDefault="00AA27AB">
      <w:pPr>
        <w:pStyle w:val="Priest"/>
        <w:jc w:val="both"/>
        <w:rPr>
          <w:lang w:val="en-GB"/>
        </w:rPr>
      </w:pPr>
      <w:r w:rsidRPr="00170A96">
        <w:rPr>
          <w:lang w:val="en-GB"/>
        </w:rPr>
        <w:t>Priest:</w:t>
      </w:r>
      <w:r w:rsidRPr="00170A96">
        <w:rPr>
          <w:b/>
          <w:bCs/>
          <w:lang w:val="en-GB"/>
        </w:rPr>
        <w:tab/>
      </w:r>
      <w:r w:rsidRPr="00170A96">
        <w:rPr>
          <w:lang w:val="en-GB"/>
        </w:rPr>
        <w:t xml:space="preserve">All glory and honour be yours always and everywhere, mighty creator, ever-living God.  We give you thanks and praise for your Son, our Saviour Jesus Christ, who for love of our fallen race humbled himself, 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w:t>
      </w:r>
      <w:r w:rsidR="00945892" w:rsidRPr="00170A96">
        <w:rPr>
          <w:lang w:val="en-GB"/>
        </w:rPr>
        <w:t>Therefore,</w:t>
      </w:r>
      <w:r w:rsidRPr="00170A96">
        <w:rPr>
          <w:lang w:val="en-GB"/>
        </w:rPr>
        <w:t xml:space="preserve"> with all the angels of heaven we lift our voices to proclaim the glory of your name and sing our joyful hymn of praise:</w:t>
      </w:r>
    </w:p>
    <w:p w:rsidR="00147CDE" w:rsidRPr="00170A96" w:rsidRDefault="00976C39" w:rsidP="00147CDE">
      <w:pPr>
        <w:pStyle w:val="All"/>
      </w:pPr>
      <w:r w:rsidRPr="00170A96">
        <w:rPr>
          <w:szCs w:val="21"/>
        </w:rPr>
        <w:t xml:space="preserve">All </w:t>
      </w:r>
      <w:r w:rsidRPr="00170A96">
        <w:rPr>
          <w:szCs w:val="21"/>
        </w:rPr>
        <w:sym w:font="Webdings" w:char="F0AF"/>
      </w:r>
      <w:r w:rsidRPr="00170A96">
        <w:rPr>
          <w:szCs w:val="21"/>
        </w:rPr>
        <w:tab/>
      </w:r>
      <w:r w:rsidR="00147CDE" w:rsidRPr="00170A96">
        <w:t>Holy, holy, holy Lord, God of power and might, heaven and earth are</w:t>
      </w:r>
    </w:p>
    <w:p w:rsidR="00147CDE" w:rsidRPr="00170A96" w:rsidRDefault="00147CDE" w:rsidP="00147CDE">
      <w:pPr>
        <w:pStyle w:val="All"/>
      </w:pPr>
      <w:r w:rsidRPr="00170A96">
        <w:tab/>
        <w:t xml:space="preserve">full of your glory.  Hosanna in the highest, Blessed is he who comes in the name of the Lord.  Hosanna in the highest. </w:t>
      </w:r>
    </w:p>
    <w:p w:rsidR="00AA27AB" w:rsidRPr="00170A96" w:rsidRDefault="00AA27AB">
      <w:pPr>
        <w:pStyle w:val="Priest"/>
        <w:jc w:val="both"/>
        <w:rPr>
          <w:sz w:val="6"/>
          <w:lang w:val="en-GB"/>
        </w:rPr>
      </w:pPr>
    </w:p>
    <w:p w:rsidR="00AA27AB" w:rsidRPr="00170A96" w:rsidRDefault="00AA27AB">
      <w:pPr>
        <w:pStyle w:val="Priest"/>
        <w:jc w:val="both"/>
        <w:rPr>
          <w:lang w:val="en-GB"/>
        </w:rPr>
      </w:pPr>
      <w:r w:rsidRPr="00170A96">
        <w:rPr>
          <w:lang w:val="en-GB"/>
        </w:rPr>
        <w:t>Priest:</w:t>
      </w:r>
      <w:r w:rsidRPr="00170A96">
        <w:rPr>
          <w:b/>
          <w:bCs/>
          <w:lang w:val="en-GB"/>
        </w:rPr>
        <w:tab/>
      </w:r>
      <w:r w:rsidRPr="00170A96">
        <w:rPr>
          <w:lang w:val="en-GB"/>
        </w:rPr>
        <w:t>We praise and bless you, loving Father, through Jesus Christ, our Lord; and as we obey his command, send your Holy Spirit, that broken bread and wine outpoured may be for us the body and blood of your dear Son.</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On the night before he died he had supper with his friends and, taking bread, he praised you. He broke the bread, gave it to them and said: Take, eat; this is my body which is given for you; do this in remembrance of me. </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A27AB" w:rsidRPr="00170A96" w:rsidRDefault="00AA27AB">
      <w:pPr>
        <w:pStyle w:val="space"/>
        <w:rPr>
          <w:sz w:val="8"/>
        </w:rPr>
      </w:pPr>
    </w:p>
    <w:p w:rsidR="00AA27AB" w:rsidRPr="00170A96" w:rsidRDefault="00AA27AB">
      <w:pPr>
        <w:pStyle w:val="Priest"/>
        <w:rPr>
          <w:rFonts w:ascii="Verdana" w:hAnsi="Verdana"/>
          <w:szCs w:val="22"/>
          <w:lang w:val="en-GB"/>
        </w:rPr>
      </w:pPr>
      <w:r w:rsidRPr="00170A96">
        <w:rPr>
          <w:lang w:val="en-GB"/>
        </w:rPr>
        <w:tab/>
        <w:t xml:space="preserve">      Great is the mystery of faith:</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rPr>
          <w:rFonts w:ascii="Verdana" w:hAnsi="Verdana"/>
          <w:szCs w:val="22"/>
        </w:rPr>
        <w:tab/>
      </w:r>
      <w:r w:rsidR="00AA27AB" w:rsidRPr="00170A96">
        <w:t>Christ has died: Christ is risen: Christ will come again.</w:t>
      </w:r>
    </w:p>
    <w:p w:rsidR="00AA27AB" w:rsidRPr="00170A96" w:rsidRDefault="00AA27AB">
      <w:pPr>
        <w:pStyle w:val="space"/>
        <w:rPr>
          <w:sz w:val="8"/>
        </w:rPr>
      </w:pPr>
    </w:p>
    <w:p w:rsidR="007E3799" w:rsidRPr="00170A96" w:rsidRDefault="00AA27AB">
      <w:pPr>
        <w:pStyle w:val="Priest"/>
        <w:jc w:val="both"/>
        <w:rPr>
          <w:lang w:val="en-GB"/>
        </w:rPr>
      </w:pPr>
      <w:r w:rsidRPr="00170A96">
        <w:rPr>
          <w:rFonts w:ascii="Verdana" w:hAnsi="Verdana"/>
          <w:szCs w:val="22"/>
          <w:lang w:val="en-GB"/>
        </w:rPr>
        <w:lastRenderedPageBreak/>
        <w:tab/>
      </w:r>
      <w:r w:rsidRPr="00170A96">
        <w:rPr>
          <w:lang w:val="en-GB"/>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A27AB" w:rsidRPr="00170A96" w:rsidRDefault="007E3799">
      <w:pPr>
        <w:pStyle w:val="Priest"/>
        <w:jc w:val="both"/>
        <w:rPr>
          <w:b/>
          <w:lang w:val="en-GB"/>
        </w:rPr>
      </w:pPr>
      <w:r w:rsidRPr="00170A96">
        <w:rPr>
          <w:lang w:val="en-GB"/>
        </w:rPr>
        <w:tab/>
      </w:r>
      <w:r w:rsidR="00AA27AB" w:rsidRPr="00170A96">
        <w:rPr>
          <w:b/>
          <w:lang w:val="en-GB"/>
        </w:rPr>
        <w:t xml:space="preserve">Amen. </w:t>
      </w:r>
    </w:p>
    <w:p w:rsidR="00AA27AB" w:rsidRPr="00170A96" w:rsidRDefault="00AA27AB">
      <w:pPr>
        <w:pStyle w:val="Priest"/>
        <w:jc w:val="both"/>
        <w:rPr>
          <w:rFonts w:ascii="Verdana" w:hAnsi="Verdana"/>
          <w:b/>
          <w:sz w:val="16"/>
          <w:szCs w:val="22"/>
          <w:lang w:val="en-GB"/>
        </w:rPr>
      </w:pPr>
    </w:p>
    <w:p w:rsidR="00170A96" w:rsidRPr="00170A96" w:rsidRDefault="00170A96" w:rsidP="009674F0">
      <w:pPr>
        <w:pStyle w:val="Priest"/>
        <w:jc w:val="both"/>
        <w:rPr>
          <w:lang w:val="en-GB"/>
        </w:rPr>
      </w:pPr>
      <w:r w:rsidRPr="00170A96">
        <w:rPr>
          <w:lang w:val="en-GB"/>
        </w:rPr>
        <w:t>Priest:</w:t>
      </w:r>
      <w:r w:rsidRPr="00170A96">
        <w:rPr>
          <w:lang w:val="en-GB"/>
        </w:rPr>
        <w:tab/>
        <w:t>Rejoicing in the presence of God here among us, let us pray with confidence as our Saviour has taught us:</w:t>
      </w:r>
    </w:p>
    <w:p w:rsidR="00AA27AB" w:rsidRPr="00170A96" w:rsidRDefault="00AA27AB">
      <w:pPr>
        <w:pStyle w:val="All"/>
        <w:rPr>
          <w:bCs/>
        </w:rPr>
      </w:pPr>
      <w:r w:rsidRPr="00170A96">
        <w:t>All:</w:t>
      </w:r>
      <w:r w:rsidRPr="00170A96">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170A96">
        <w:rPr>
          <w:bCs/>
        </w:rPr>
        <w:t>For thine is the kingdom, the power and the glory, for ever and ever.   Amen.</w:t>
      </w:r>
    </w:p>
    <w:p w:rsidR="00AA27AB" w:rsidRPr="009674F0" w:rsidRDefault="00AA27AB" w:rsidP="006713A3">
      <w:pPr>
        <w:pStyle w:val="Priest"/>
        <w:jc w:val="both"/>
        <w:rPr>
          <w:rFonts w:ascii="Verdana" w:hAnsi="Verdana"/>
          <w:b/>
          <w:sz w:val="16"/>
          <w:szCs w:val="24"/>
          <w:lang w:val="en-GB"/>
        </w:rPr>
      </w:pPr>
    </w:p>
    <w:p w:rsidR="00AA27AB" w:rsidRPr="00170A96" w:rsidRDefault="00AA27AB">
      <w:pPr>
        <w:pStyle w:val="Priest"/>
        <w:rPr>
          <w:lang w:val="en-GB"/>
        </w:rPr>
      </w:pPr>
      <w:r w:rsidRPr="00170A96">
        <w:rPr>
          <w:lang w:val="en-GB"/>
        </w:rPr>
        <w:t>Priest:</w:t>
      </w:r>
      <w:r w:rsidRPr="00170A96">
        <w:rPr>
          <w:lang w:val="en-GB"/>
        </w:rPr>
        <w:tab/>
        <w:t>We break this bread to share in the Body of Christ.</w:t>
      </w:r>
    </w:p>
    <w:p w:rsidR="00AA27AB" w:rsidRPr="00170A96" w:rsidRDefault="00AA27AB">
      <w:pPr>
        <w:pStyle w:val="All"/>
      </w:pPr>
      <w:r w:rsidRPr="00170A96">
        <w:t>All:</w:t>
      </w:r>
      <w:r w:rsidRPr="00170A96">
        <w:tab/>
        <w:t xml:space="preserve">Though we are many, we are one body, </w:t>
      </w:r>
    </w:p>
    <w:p w:rsidR="00AA27AB" w:rsidRPr="00170A96" w:rsidRDefault="00AA27AB">
      <w:pPr>
        <w:pStyle w:val="All"/>
      </w:pPr>
      <w:r w:rsidRPr="00170A96">
        <w:tab/>
        <w:t>because we all share in one bread.</w:t>
      </w:r>
    </w:p>
    <w:p w:rsidR="00AA27AB" w:rsidRPr="009674F0" w:rsidRDefault="00AA27AB" w:rsidP="006713A3">
      <w:pPr>
        <w:pStyle w:val="Priest"/>
        <w:jc w:val="both"/>
        <w:rPr>
          <w:rFonts w:ascii="Verdana" w:hAnsi="Verdana"/>
          <w:b/>
          <w:sz w:val="16"/>
          <w:szCs w:val="24"/>
          <w:lang w:val="en-GB"/>
        </w:rPr>
      </w:pPr>
    </w:p>
    <w:p w:rsidR="00AA27AB" w:rsidRPr="00170A96" w:rsidRDefault="00AA27AB">
      <w:pPr>
        <w:pStyle w:val="All"/>
        <w:ind w:right="-230"/>
      </w:pPr>
      <w:r w:rsidRPr="00170A96">
        <w:t xml:space="preserve">All:  </w:t>
      </w:r>
      <w:r w:rsidRPr="00170A96">
        <w:tab/>
        <w:t xml:space="preserve">Lamb of God, you take away the sin of the world, have mercy on us. </w:t>
      </w:r>
    </w:p>
    <w:p w:rsidR="00AA27AB" w:rsidRPr="00170A96" w:rsidRDefault="00AA27AB">
      <w:pPr>
        <w:pStyle w:val="All"/>
        <w:ind w:right="-230"/>
      </w:pPr>
      <w:r w:rsidRPr="00170A96">
        <w:tab/>
        <w:t>Lamb of God, you take away the sin of the world, have mercy on us.</w:t>
      </w:r>
    </w:p>
    <w:p w:rsidR="00AA27AB" w:rsidRPr="00170A96" w:rsidRDefault="00AA27AB">
      <w:pPr>
        <w:pStyle w:val="All"/>
        <w:ind w:right="-230"/>
      </w:pPr>
      <w:r w:rsidRPr="00170A96">
        <w:tab/>
        <w:t>Lamb of God, you take away the sin of the world, grant us peace.</w:t>
      </w:r>
    </w:p>
    <w:p w:rsidR="00147CDE" w:rsidRPr="009674F0" w:rsidRDefault="00147CDE">
      <w:pPr>
        <w:pStyle w:val="All"/>
        <w:ind w:right="-230"/>
        <w:rPr>
          <w:sz w:val="16"/>
        </w:rPr>
      </w:pPr>
    </w:p>
    <w:p w:rsidR="00AA27AB" w:rsidRPr="00170A96" w:rsidRDefault="00AA27AB">
      <w:pPr>
        <w:pStyle w:val="Priest"/>
        <w:tabs>
          <w:tab w:val="left" w:pos="2160"/>
          <w:tab w:val="left" w:pos="2880"/>
        </w:tabs>
        <w:rPr>
          <w:lang w:val="en-GB"/>
        </w:rPr>
      </w:pPr>
      <w:r w:rsidRPr="00170A96">
        <w:rPr>
          <w:lang w:val="en-GB"/>
        </w:rPr>
        <w:t>Priest:</w:t>
      </w:r>
      <w:r w:rsidRPr="00170A96">
        <w:rPr>
          <w:lang w:val="en-GB"/>
        </w:rPr>
        <w:tab/>
        <w:t xml:space="preserve">Jesus is the Lamb of God who takes away the sin of the world. </w:t>
      </w:r>
    </w:p>
    <w:p w:rsidR="00AA27AB" w:rsidRPr="00170A96" w:rsidRDefault="00AA27AB">
      <w:pPr>
        <w:pStyle w:val="Priest"/>
        <w:tabs>
          <w:tab w:val="left" w:pos="2160"/>
          <w:tab w:val="left" w:pos="2880"/>
        </w:tabs>
        <w:rPr>
          <w:lang w:val="en-GB"/>
        </w:rPr>
      </w:pPr>
      <w:r w:rsidRPr="00170A96">
        <w:rPr>
          <w:lang w:val="en-GB"/>
        </w:rPr>
        <w:tab/>
        <w:t xml:space="preserve">Blessed are those who are called to his supper. </w:t>
      </w:r>
    </w:p>
    <w:p w:rsidR="00AA27AB" w:rsidRPr="00170A96" w:rsidRDefault="00AA27AB">
      <w:pPr>
        <w:pStyle w:val="All"/>
      </w:pPr>
      <w:r w:rsidRPr="00170A96">
        <w:t>All:</w:t>
      </w:r>
      <w:r w:rsidRPr="00170A96">
        <w:tab/>
        <w:t xml:space="preserve">Lord, I am not worthy to receive you, </w:t>
      </w:r>
    </w:p>
    <w:p w:rsidR="00AA27AB" w:rsidRPr="00170A96" w:rsidRDefault="00AA27AB">
      <w:pPr>
        <w:pStyle w:val="All"/>
      </w:pPr>
      <w:r w:rsidRPr="00170A96">
        <w:tab/>
        <w:t>but only say the word, and I shall be healed.</w:t>
      </w:r>
    </w:p>
    <w:p w:rsidR="00AA27AB" w:rsidRPr="00170A96" w:rsidRDefault="00AA27AB"/>
    <w:p w:rsidR="00AA27AB" w:rsidRPr="00170A96" w:rsidRDefault="00AA27AB">
      <w:pPr>
        <w:pStyle w:val="Rubric"/>
        <w:jc w:val="both"/>
      </w:pPr>
      <w:r w:rsidRPr="00170A96">
        <w:t>Holy Communion is administered at the front of Church. Everyone is warmly invited to receive Holy Communion at this Eucharist. Those who prefer to receive a blessing are also invited to come forward at the same time.</w:t>
      </w:r>
    </w:p>
    <w:p w:rsidR="00AA27AB" w:rsidRPr="00170A96" w:rsidRDefault="00AA27AB"/>
    <w:p w:rsidR="00AA27AB" w:rsidRPr="00170A96" w:rsidRDefault="00AA27AB">
      <w:pPr>
        <w:rPr>
          <w:b/>
        </w:rPr>
      </w:pPr>
      <w:r w:rsidRPr="00170A96">
        <w:rPr>
          <w:b/>
        </w:rPr>
        <w:t>Hymns during Communion:</w:t>
      </w:r>
    </w:p>
    <w:p w:rsidR="003554EF" w:rsidRPr="00170A96" w:rsidRDefault="003554EF">
      <w:pPr>
        <w:rPr>
          <w:b/>
          <w:sz w:val="8"/>
          <w:szCs w:val="8"/>
        </w:rPr>
      </w:pPr>
    </w:p>
    <w:p w:rsidR="001542C0" w:rsidRPr="00170A96" w:rsidRDefault="001542C0" w:rsidP="001542C0">
      <w:pPr>
        <w:ind w:left="720"/>
      </w:pPr>
      <w:r w:rsidRPr="00170A96">
        <w:t>The holly and the ivy</w:t>
      </w:r>
      <w:r w:rsidRPr="00170A96">
        <w:fldChar w:fldCharType="begin"/>
      </w:r>
      <w:r w:rsidRPr="00170A96">
        <w:instrText>xe "The holly and the ivy"</w:instrText>
      </w:r>
      <w:r w:rsidRPr="00170A96">
        <w:fldChar w:fldCharType="end"/>
      </w:r>
      <w:r w:rsidRPr="00170A96">
        <w:fldChar w:fldCharType="begin"/>
      </w:r>
      <w:r w:rsidRPr="00170A96">
        <w:instrText>xe "The holly and the ivy"</w:instrText>
      </w:r>
      <w:r w:rsidRPr="00170A96">
        <w:fldChar w:fldCharType="end"/>
      </w:r>
      <w:r w:rsidRPr="00170A96">
        <w:t>, when they are both full grown,</w:t>
      </w:r>
    </w:p>
    <w:p w:rsidR="001542C0" w:rsidRPr="00170A96" w:rsidRDefault="001542C0" w:rsidP="001542C0">
      <w:pPr>
        <w:ind w:left="720"/>
      </w:pPr>
      <w:r w:rsidRPr="00170A96">
        <w:t>Of all the trees that are in the wood, the holly bears the crown.</w:t>
      </w:r>
    </w:p>
    <w:p w:rsidR="001542C0" w:rsidRPr="00170A96" w:rsidRDefault="001542C0" w:rsidP="001542C0">
      <w:pPr>
        <w:ind w:left="720"/>
        <w:rPr>
          <w:i/>
        </w:rPr>
      </w:pPr>
      <w:r w:rsidRPr="00170A96">
        <w:t xml:space="preserve">    </w:t>
      </w:r>
      <w:r w:rsidRPr="00170A96">
        <w:rPr>
          <w:i/>
        </w:rPr>
        <w:t>The rising of the sun, and the running of the deer,</w:t>
      </w:r>
    </w:p>
    <w:p w:rsidR="001542C0" w:rsidRPr="00170A96" w:rsidRDefault="001542C0" w:rsidP="001542C0">
      <w:pPr>
        <w:ind w:left="720"/>
        <w:rPr>
          <w:i/>
        </w:rPr>
      </w:pPr>
      <w:r w:rsidRPr="00170A96">
        <w:rPr>
          <w:i/>
        </w:rPr>
        <w:t xml:space="preserve">    The playing of the merry organ, sweet singing in the choir.</w:t>
      </w:r>
    </w:p>
    <w:p w:rsidR="001542C0" w:rsidRPr="00170A96" w:rsidRDefault="001542C0" w:rsidP="001542C0">
      <w:pPr>
        <w:pStyle w:val="space"/>
        <w:ind w:left="720"/>
      </w:pPr>
    </w:p>
    <w:p w:rsidR="001542C0" w:rsidRPr="00170A96" w:rsidRDefault="001542C0" w:rsidP="001542C0">
      <w:pPr>
        <w:ind w:left="720"/>
      </w:pPr>
      <w:r w:rsidRPr="00170A96">
        <w:t>The holly bears a blossom, white as the lily flower;</w:t>
      </w:r>
    </w:p>
    <w:p w:rsidR="001542C0" w:rsidRPr="00170A96" w:rsidRDefault="001542C0" w:rsidP="001542C0">
      <w:pPr>
        <w:ind w:left="720"/>
      </w:pPr>
      <w:r w:rsidRPr="00170A96">
        <w:t>And Mary bore sweet Jesus Christ, to be our sweet Saviour.</w:t>
      </w:r>
    </w:p>
    <w:p w:rsidR="001542C0" w:rsidRPr="00170A96" w:rsidRDefault="001542C0" w:rsidP="001542C0">
      <w:pPr>
        <w:ind w:left="720"/>
        <w:rPr>
          <w:i/>
        </w:rPr>
      </w:pPr>
      <w:r w:rsidRPr="00170A96">
        <w:t xml:space="preserve">    </w:t>
      </w:r>
      <w:r w:rsidRPr="00170A96">
        <w:rPr>
          <w:i/>
        </w:rPr>
        <w:t>The rising of the sun ...</w:t>
      </w:r>
    </w:p>
    <w:p w:rsidR="001542C0" w:rsidRPr="00170A96" w:rsidRDefault="001542C0" w:rsidP="001542C0">
      <w:pPr>
        <w:ind w:left="720"/>
      </w:pPr>
      <w:r w:rsidRPr="00170A96">
        <w:lastRenderedPageBreak/>
        <w:t>The holly bears a berry, as red as any blood;</w:t>
      </w:r>
    </w:p>
    <w:p w:rsidR="001542C0" w:rsidRPr="00170A96" w:rsidRDefault="001542C0" w:rsidP="001542C0">
      <w:pPr>
        <w:ind w:left="720"/>
      </w:pPr>
      <w:r w:rsidRPr="00170A96">
        <w:t xml:space="preserve">And Mary bore sweet Jesus Christ, for to do us sinners good. </w:t>
      </w:r>
    </w:p>
    <w:p w:rsidR="001542C0" w:rsidRPr="00170A96" w:rsidRDefault="001542C0" w:rsidP="001542C0">
      <w:pPr>
        <w:ind w:left="720"/>
        <w:rPr>
          <w:i/>
        </w:rPr>
      </w:pPr>
      <w:r w:rsidRPr="00170A96">
        <w:t xml:space="preserve">    </w:t>
      </w:r>
      <w:r w:rsidRPr="00170A96">
        <w:rPr>
          <w:i/>
        </w:rPr>
        <w:t>The rising of the sun ...</w:t>
      </w:r>
    </w:p>
    <w:p w:rsidR="000423CF" w:rsidRPr="00170A96" w:rsidRDefault="000423CF"/>
    <w:p w:rsidR="003554EF" w:rsidRPr="00170A96" w:rsidRDefault="003554EF">
      <w:r w:rsidRPr="00170A96">
        <w:tab/>
      </w:r>
      <w:r w:rsidR="000423CF" w:rsidRPr="00170A96">
        <w:t>41</w:t>
      </w:r>
      <w:r w:rsidRPr="00170A96">
        <w:tab/>
        <w:t>‘</w:t>
      </w:r>
      <w:r w:rsidR="000423CF" w:rsidRPr="00170A96">
        <w:t>A great and mighty wonder’</w:t>
      </w:r>
    </w:p>
    <w:p w:rsidR="00AA27AB" w:rsidRPr="00170A96" w:rsidRDefault="00AA27AB">
      <w:pPr>
        <w:rPr>
          <w:sz w:val="12"/>
          <w:szCs w:val="12"/>
        </w:rPr>
      </w:pPr>
    </w:p>
    <w:p w:rsidR="00AA27AB" w:rsidRPr="00170A96" w:rsidRDefault="00AA27AB">
      <w:pPr>
        <w:rPr>
          <w:b/>
          <w:smallCaps/>
        </w:rPr>
      </w:pPr>
      <w:r w:rsidRPr="00170A96">
        <w:rPr>
          <w:b/>
          <w:smallCaps/>
        </w:rPr>
        <w:t>After Communion:</w:t>
      </w:r>
    </w:p>
    <w:p w:rsidR="00AA27AB" w:rsidRPr="00170A96" w:rsidRDefault="00AA27AB">
      <w:pPr>
        <w:pStyle w:val="space"/>
        <w:rPr>
          <w:sz w:val="16"/>
        </w:rPr>
      </w:pPr>
    </w:p>
    <w:p w:rsidR="00AA27AB" w:rsidRPr="00170A96" w:rsidRDefault="00AA27AB">
      <w:pPr>
        <w:tabs>
          <w:tab w:val="left" w:pos="1260"/>
          <w:tab w:val="left" w:pos="1620"/>
          <w:tab w:val="right" w:pos="7020"/>
        </w:tabs>
        <w:ind w:left="720" w:hanging="720"/>
        <w:jc w:val="both"/>
        <w:rPr>
          <w:b/>
          <w:bCs/>
          <w:snapToGrid w:val="0"/>
        </w:rPr>
      </w:pPr>
      <w:r w:rsidRPr="00170A96">
        <w:t>Priest:</w:t>
      </w:r>
      <w:r w:rsidRPr="00170A96">
        <w:tab/>
        <w:t>Let us pray:</w:t>
      </w:r>
      <w:r w:rsidR="00906C39" w:rsidRPr="00170A96">
        <w:t xml:space="preserve">  </w:t>
      </w:r>
      <w:r w:rsidRPr="00170A96">
        <w:tab/>
        <w:t xml:space="preserve">Heavenly Father, whose blessed Son shared at Nazareth the life of an earthly home: help your Church to live as one family, united in love and obedience, and bring us all at last to our home in heaven; through Jesus Christ our Lord.  </w:t>
      </w:r>
      <w:r w:rsidRPr="00170A96">
        <w:rPr>
          <w:b/>
        </w:rPr>
        <w:t>Amen</w:t>
      </w:r>
    </w:p>
    <w:p w:rsidR="00AA27AB" w:rsidRPr="00170A96" w:rsidRDefault="00AA27AB">
      <w:pPr>
        <w:tabs>
          <w:tab w:val="left" w:pos="1260"/>
          <w:tab w:val="left" w:pos="1620"/>
          <w:tab w:val="right" w:pos="7020"/>
        </w:tabs>
        <w:ind w:left="720"/>
        <w:jc w:val="both"/>
        <w:rPr>
          <w:b/>
          <w:bCs/>
          <w:snapToGrid w:val="0"/>
          <w:sz w:val="16"/>
        </w:rPr>
      </w:pPr>
    </w:p>
    <w:p w:rsidR="00AA27AB" w:rsidRPr="00170A96" w:rsidRDefault="00AA27AB">
      <w:pPr>
        <w:pStyle w:val="All"/>
      </w:pPr>
      <w:r w:rsidRPr="00170A96">
        <w:t>All:</w:t>
      </w:r>
      <w:r w:rsidRPr="00170A96">
        <w:tab/>
        <w:t>Almighty God, we thank you for feeding us with the body and blood of your Son, Jesus Christ. Through him we offer you our souls and bodies to be a living sacrifice. Send us out in the power of your Spirit to live and work to your praise and glory.  Amen.</w:t>
      </w:r>
    </w:p>
    <w:p w:rsidR="006713A3" w:rsidRPr="00170A96" w:rsidRDefault="006713A3">
      <w:pPr>
        <w:pStyle w:val="All"/>
      </w:pPr>
    </w:p>
    <w:p w:rsidR="00AA27AB" w:rsidRPr="00170A96" w:rsidRDefault="00AA27AB">
      <w:pPr>
        <w:pStyle w:val="Priest"/>
        <w:jc w:val="both"/>
        <w:rPr>
          <w:b/>
          <w:bCs/>
          <w:lang w:val="en-GB"/>
        </w:rPr>
      </w:pPr>
      <w:r w:rsidRPr="00170A96">
        <w:rPr>
          <w:lang w:val="en-GB"/>
        </w:rPr>
        <w:t>Priest:</w:t>
      </w:r>
      <w:r w:rsidRPr="00170A96">
        <w:rPr>
          <w:lang w:val="en-GB"/>
        </w:rPr>
        <w:tab/>
        <w:t xml:space="preserve">Christ, who by his incarnation gathered into one </w:t>
      </w:r>
      <w:r w:rsidR="00A94580">
        <w:rPr>
          <w:lang w:val="en-GB"/>
        </w:rPr>
        <w:t xml:space="preserve">all </w:t>
      </w:r>
      <w:r w:rsidRPr="00170A96">
        <w:rPr>
          <w:lang w:val="en-GB"/>
        </w:rPr>
        <w:t>things earthly and heavenly, fill you with peace and goodwill and make you partakers of the divine nature;</w:t>
      </w:r>
      <w:r w:rsidRPr="00170A96">
        <w:rPr>
          <w:szCs w:val="22"/>
          <w:lang w:val="en-GB"/>
        </w:rPr>
        <w:t xml:space="preserve"> and the blessin</w:t>
      </w:r>
      <w:r w:rsidRPr="00170A96">
        <w:rPr>
          <w:lang w:val="en-GB"/>
        </w:rPr>
        <w:t xml:space="preserve">g of God almighty, the Father, the Son, and the Holy Spirit, be among you, and remain with you always.  </w:t>
      </w:r>
      <w:r w:rsidRPr="00170A96">
        <w:rPr>
          <w:b/>
          <w:bCs/>
          <w:lang w:val="en-GB"/>
        </w:rPr>
        <w:t>Amen</w:t>
      </w:r>
    </w:p>
    <w:p w:rsidR="00AA27AB" w:rsidRPr="00170A96" w:rsidRDefault="00AA27AB">
      <w:pPr>
        <w:pStyle w:val="space"/>
        <w:rPr>
          <w:sz w:val="22"/>
        </w:rPr>
      </w:pPr>
    </w:p>
    <w:p w:rsidR="00AA27AB" w:rsidRPr="00170A96" w:rsidRDefault="00AA27AB">
      <w:pPr>
        <w:rPr>
          <w:bCs/>
        </w:rPr>
      </w:pPr>
      <w:r w:rsidRPr="00170A96">
        <w:rPr>
          <w:b/>
        </w:rPr>
        <w:t>Recessional Hymn:</w:t>
      </w:r>
      <w:r w:rsidRPr="00170A96">
        <w:rPr>
          <w:b/>
        </w:rPr>
        <w:tab/>
      </w:r>
      <w:r w:rsidR="000423CF" w:rsidRPr="00170A96">
        <w:t>44</w:t>
      </w:r>
      <w:r w:rsidRPr="00170A96">
        <w:tab/>
        <w:t>‘</w:t>
      </w:r>
      <w:r w:rsidR="000423CF" w:rsidRPr="00170A96">
        <w:t>Angels from the realms of glory’</w:t>
      </w:r>
    </w:p>
    <w:p w:rsidR="00AA27AB" w:rsidRPr="00170A96" w:rsidRDefault="00AA27AB">
      <w:pPr>
        <w:pStyle w:val="space"/>
        <w:rPr>
          <w:sz w:val="22"/>
        </w:rPr>
      </w:pPr>
    </w:p>
    <w:p w:rsidR="00AA27AB" w:rsidRPr="00170A96" w:rsidRDefault="00AA27AB">
      <w:pPr>
        <w:pStyle w:val="Priest"/>
        <w:rPr>
          <w:lang w:val="en-GB"/>
        </w:rPr>
      </w:pPr>
      <w:r w:rsidRPr="00170A96">
        <w:rPr>
          <w:rFonts w:ascii="Benguiat Bk BT" w:hAnsi="Benguiat Bk BT"/>
          <w:b/>
          <w:sz w:val="28"/>
          <w:lang w:val="en-GB"/>
        </w:rPr>
        <w:t>THE DISMISSAL</w:t>
      </w:r>
    </w:p>
    <w:p w:rsidR="00AA27AB" w:rsidRPr="00170A96" w:rsidRDefault="00AA27AB">
      <w:pPr>
        <w:pStyle w:val="space"/>
        <w:rPr>
          <w:sz w:val="8"/>
        </w:rPr>
      </w:pPr>
    </w:p>
    <w:p w:rsidR="00AA27AB" w:rsidRPr="00170A96" w:rsidRDefault="00AA27AB">
      <w:r w:rsidRPr="00170A96">
        <w:t>Priest:</w:t>
      </w:r>
      <w:r w:rsidRPr="00170A96">
        <w:tab/>
        <w:t>Go in joy and peace to love and serve the Lord.</w:t>
      </w:r>
    </w:p>
    <w:p w:rsidR="00AA27AB" w:rsidRPr="00170A96" w:rsidRDefault="00AA27AB">
      <w:pPr>
        <w:pStyle w:val="All"/>
      </w:pPr>
      <w:r w:rsidRPr="00170A96">
        <w:t>All:</w:t>
      </w:r>
      <w:r w:rsidRPr="00170A96">
        <w:tab/>
        <w:t>In the name of Christ.  Amen.</w:t>
      </w:r>
    </w:p>
    <w:p w:rsidR="00AA27AB" w:rsidRPr="00170A96" w:rsidRDefault="00AA27AB">
      <w:pPr>
        <w:pStyle w:val="space"/>
        <w:rPr>
          <w:sz w:val="8"/>
        </w:rPr>
      </w:pPr>
    </w:p>
    <w:p w:rsidR="00AA27AB" w:rsidRPr="00170A96" w:rsidRDefault="00AA27AB">
      <w:pPr>
        <w:pStyle w:val="space"/>
        <w:rPr>
          <w:sz w:val="8"/>
        </w:rPr>
      </w:pPr>
    </w:p>
    <w:p w:rsidR="00AA27AB" w:rsidRPr="00170A96" w:rsidRDefault="00AA27AB">
      <w:pPr>
        <w:pStyle w:val="space"/>
        <w:jc w:val="center"/>
        <w:rPr>
          <w:sz w:val="20"/>
        </w:rPr>
      </w:pP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t xml:space="preserve"> </w:t>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p>
    <w:p w:rsidR="00AA27AB" w:rsidRPr="00170A96" w:rsidRDefault="00AA27AB">
      <w:pPr>
        <w:pStyle w:val="space"/>
        <w:rPr>
          <w:sz w:val="8"/>
        </w:rPr>
      </w:pPr>
    </w:p>
    <w:p w:rsidR="00AA27AB" w:rsidRPr="00170A96" w:rsidRDefault="00AA27AB">
      <w:pPr>
        <w:pStyle w:val="space"/>
      </w:pPr>
      <w:r w:rsidRPr="00170A96">
        <w:rPr>
          <w:rFonts w:ascii="Benguiat Bk BT" w:hAnsi="Benguiat Bk BT"/>
          <w:b/>
          <w:sz w:val="28"/>
        </w:rPr>
        <w:t>Services and Notices for the week:</w:t>
      </w:r>
    </w:p>
    <w:p w:rsidR="00880026" w:rsidRPr="00170A96" w:rsidRDefault="00880026">
      <w:pPr>
        <w:pStyle w:val="space"/>
      </w:pPr>
    </w:p>
    <w:p w:rsidR="00D153A4" w:rsidRPr="00170A96"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906C39" w:rsidRPr="00170A96" w:rsidRDefault="009674F0" w:rsidP="00D153A4">
      <w:pPr>
        <w:pStyle w:val="notices"/>
        <w:tabs>
          <w:tab w:val="clear" w:pos="1350"/>
          <w:tab w:val="clear" w:pos="2430"/>
          <w:tab w:val="left" w:pos="1800"/>
          <w:tab w:val="left" w:pos="2880"/>
        </w:tabs>
        <w:ind w:left="2880" w:hanging="2700"/>
        <w:rPr>
          <w:bCs w:val="0"/>
          <w:color w:val="000000"/>
        </w:rPr>
      </w:pPr>
      <w:r>
        <w:rPr>
          <w:bCs w:val="0"/>
          <w:color w:val="000000"/>
        </w:rPr>
        <w:t>Weds</w:t>
      </w:r>
      <w:r w:rsidR="00D153A4" w:rsidRPr="00170A96">
        <w:rPr>
          <w:bCs w:val="0"/>
          <w:color w:val="000000"/>
        </w:rPr>
        <w:t xml:space="preserve"> 1</w:t>
      </w:r>
      <w:r w:rsidR="00D153A4" w:rsidRPr="00170A96">
        <w:rPr>
          <w:bCs w:val="0"/>
          <w:color w:val="000000"/>
          <w:vertAlign w:val="superscript"/>
        </w:rPr>
        <w:t>st</w:t>
      </w:r>
      <w:r w:rsidR="00D153A4" w:rsidRPr="00170A96">
        <w:rPr>
          <w:bCs w:val="0"/>
          <w:color w:val="000000"/>
        </w:rPr>
        <w:t xml:space="preserve">: </w:t>
      </w:r>
      <w:r w:rsidR="00D153A4" w:rsidRPr="00170A96">
        <w:rPr>
          <w:b/>
          <w:color w:val="000000"/>
        </w:rPr>
        <w:tab/>
      </w:r>
      <w:r w:rsidR="00D153A4" w:rsidRPr="00170A96">
        <w:rPr>
          <w:b/>
          <w:bCs w:val="0"/>
          <w:color w:val="000000"/>
        </w:rPr>
        <w:t>The Naming of Jesus</w:t>
      </w:r>
      <w:r w:rsidR="00D153A4" w:rsidRPr="00170A96">
        <w:rPr>
          <w:bCs w:val="0"/>
          <w:color w:val="000000"/>
        </w:rPr>
        <w:t xml:space="preserve"> </w:t>
      </w:r>
    </w:p>
    <w:p w:rsidR="00D153A4" w:rsidRPr="00170A96" w:rsidRDefault="00906C39" w:rsidP="00D153A4">
      <w:pPr>
        <w:pStyle w:val="notices"/>
        <w:tabs>
          <w:tab w:val="clear" w:pos="1350"/>
          <w:tab w:val="clear" w:pos="2430"/>
          <w:tab w:val="left" w:pos="1800"/>
          <w:tab w:val="left" w:pos="2880"/>
        </w:tabs>
        <w:ind w:left="2880" w:hanging="2700"/>
        <w:rPr>
          <w:bCs w:val="0"/>
          <w:color w:val="000000"/>
        </w:rPr>
      </w:pPr>
      <w:r w:rsidRPr="00170A96">
        <w:rPr>
          <w:bCs w:val="0"/>
          <w:color w:val="000000"/>
        </w:rPr>
        <w:tab/>
      </w:r>
      <w:r w:rsidR="009674F0">
        <w:rPr>
          <w:bCs w:val="0"/>
          <w:color w:val="000000"/>
        </w:rPr>
        <w:t xml:space="preserve">  7.00p</w:t>
      </w:r>
      <w:r w:rsidR="00EF5235" w:rsidRPr="00170A96">
        <w:rPr>
          <w:bCs w:val="0"/>
          <w:color w:val="000000"/>
        </w:rPr>
        <w:t>m</w:t>
      </w:r>
      <w:r w:rsidRPr="00170A96">
        <w:rPr>
          <w:bCs w:val="0"/>
          <w:color w:val="000000"/>
        </w:rPr>
        <w:tab/>
      </w:r>
      <w:r w:rsidR="00D153A4" w:rsidRPr="00170A96">
        <w:rPr>
          <w:bCs w:val="0"/>
          <w:color w:val="000000"/>
        </w:rPr>
        <w:t>Eucharist</w:t>
      </w:r>
      <w:r w:rsidR="009674F0">
        <w:rPr>
          <w:bCs w:val="0"/>
          <w:color w:val="000000"/>
        </w:rPr>
        <w:t xml:space="preserve">  </w:t>
      </w:r>
    </w:p>
    <w:p w:rsidR="00D153A4" w:rsidRPr="00170A96"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D153A4" w:rsidRPr="00170A96" w:rsidRDefault="009674F0" w:rsidP="00D153A4">
      <w:pPr>
        <w:pStyle w:val="notices"/>
        <w:tabs>
          <w:tab w:val="clear" w:pos="1350"/>
          <w:tab w:val="clear" w:pos="2430"/>
          <w:tab w:val="left" w:pos="1800"/>
          <w:tab w:val="left" w:pos="2880"/>
        </w:tabs>
        <w:ind w:left="2880" w:hanging="2700"/>
        <w:rPr>
          <w:bCs w:val="0"/>
          <w:color w:val="000000"/>
        </w:rPr>
      </w:pPr>
      <w:r>
        <w:rPr>
          <w:bCs w:val="0"/>
          <w:color w:val="000000"/>
        </w:rPr>
        <w:t>Thurs</w:t>
      </w:r>
      <w:r w:rsidR="00D153A4" w:rsidRPr="00170A96">
        <w:rPr>
          <w:bCs w:val="0"/>
          <w:color w:val="000000"/>
        </w:rPr>
        <w:t xml:space="preserve"> 2</w:t>
      </w:r>
      <w:r w:rsidR="00D153A4" w:rsidRPr="00170A96">
        <w:rPr>
          <w:bCs w:val="0"/>
          <w:color w:val="000000"/>
          <w:vertAlign w:val="superscript"/>
        </w:rPr>
        <w:t>nd</w:t>
      </w:r>
      <w:r w:rsidR="00D153A4" w:rsidRPr="00170A96">
        <w:rPr>
          <w:bCs w:val="0"/>
          <w:color w:val="000000"/>
        </w:rPr>
        <w:t xml:space="preserve">: </w:t>
      </w:r>
      <w:r w:rsidR="00D153A4" w:rsidRPr="00170A96">
        <w:rPr>
          <w:b/>
          <w:color w:val="000000"/>
        </w:rPr>
        <w:tab/>
      </w:r>
      <w:r w:rsidRPr="009674F0">
        <w:rPr>
          <w:color w:val="000000"/>
        </w:rPr>
        <w:t>10.3</w:t>
      </w:r>
      <w:r>
        <w:rPr>
          <w:bCs w:val="0"/>
          <w:color w:val="000000"/>
        </w:rPr>
        <w:t>0am</w:t>
      </w:r>
      <w:r w:rsidR="00D153A4" w:rsidRPr="00170A96">
        <w:rPr>
          <w:bCs w:val="0"/>
          <w:color w:val="000000"/>
        </w:rPr>
        <w:tab/>
        <w:t>Eucharist</w:t>
      </w:r>
    </w:p>
    <w:p w:rsidR="00947A11" w:rsidRPr="00170A96" w:rsidRDefault="00947A11" w:rsidP="00947A11">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AA27AB" w:rsidRPr="00170A96" w:rsidRDefault="00AA27AB">
      <w:pPr>
        <w:pStyle w:val="notices"/>
        <w:tabs>
          <w:tab w:val="clear" w:pos="1350"/>
          <w:tab w:val="clear" w:pos="2430"/>
          <w:tab w:val="left" w:pos="1800"/>
          <w:tab w:val="left" w:pos="2880"/>
        </w:tabs>
        <w:ind w:left="2880" w:hanging="2700"/>
        <w:rPr>
          <w:b/>
        </w:rPr>
      </w:pPr>
      <w:r w:rsidRPr="00170A96">
        <w:rPr>
          <w:b/>
        </w:rPr>
        <w:t xml:space="preserve">Next Sunday: </w:t>
      </w:r>
      <w:r w:rsidRPr="00170A96">
        <w:rPr>
          <w:b/>
        </w:rPr>
        <w:tab/>
      </w:r>
      <w:r w:rsidRPr="00170A96">
        <w:rPr>
          <w:b/>
          <w:smallCaps/>
        </w:rPr>
        <w:t>The Feast of the Epiphany</w:t>
      </w:r>
    </w:p>
    <w:p w:rsidR="00481AFB" w:rsidRPr="00170A96" w:rsidRDefault="00AA27AB">
      <w:pPr>
        <w:pStyle w:val="notices"/>
        <w:tabs>
          <w:tab w:val="clear" w:pos="1350"/>
          <w:tab w:val="clear" w:pos="2430"/>
          <w:tab w:val="left" w:pos="1800"/>
          <w:tab w:val="left" w:pos="2880"/>
        </w:tabs>
        <w:ind w:left="2880" w:hanging="2700"/>
        <w:rPr>
          <w:b/>
          <w:bCs w:val="0"/>
        </w:rPr>
      </w:pPr>
      <w:r w:rsidRPr="00170A96">
        <w:rPr>
          <w:b/>
          <w:bCs w:val="0"/>
        </w:rPr>
        <w:t>(</w:t>
      </w:r>
      <w:r w:rsidR="00757A90">
        <w:rPr>
          <w:b/>
          <w:bCs w:val="0"/>
        </w:rPr>
        <w:t>5</w:t>
      </w:r>
      <w:r w:rsidRPr="00170A96">
        <w:rPr>
          <w:b/>
          <w:bCs w:val="0"/>
          <w:vertAlign w:val="superscript"/>
        </w:rPr>
        <w:t>th</w:t>
      </w:r>
      <w:r w:rsidRPr="00170A96">
        <w:rPr>
          <w:b/>
          <w:bCs w:val="0"/>
        </w:rPr>
        <w:t xml:space="preserve"> Jan)</w:t>
      </w:r>
      <w:r w:rsidRPr="00170A96">
        <w:rPr>
          <w:b/>
          <w:bCs w:val="0"/>
        </w:rPr>
        <w:tab/>
        <w:t>10.00am</w:t>
      </w:r>
      <w:r w:rsidRPr="00170A96">
        <w:rPr>
          <w:b/>
          <w:bCs w:val="0"/>
        </w:rPr>
        <w:tab/>
        <w:t xml:space="preserve">Sung Eucharist </w:t>
      </w:r>
      <w:r w:rsidR="00147CDE" w:rsidRPr="00170A96">
        <w:rPr>
          <w:b/>
          <w:bCs w:val="0"/>
        </w:rPr>
        <w:t xml:space="preserve">and </w:t>
      </w:r>
    </w:p>
    <w:p w:rsidR="00AA27AB" w:rsidRPr="00170A96" w:rsidRDefault="00481AFB">
      <w:pPr>
        <w:pStyle w:val="notices"/>
        <w:tabs>
          <w:tab w:val="clear" w:pos="1350"/>
          <w:tab w:val="clear" w:pos="2430"/>
          <w:tab w:val="left" w:pos="1800"/>
          <w:tab w:val="left" w:pos="2880"/>
        </w:tabs>
        <w:ind w:left="2880" w:hanging="2700"/>
        <w:rPr>
          <w:b/>
          <w:bCs w:val="0"/>
        </w:rPr>
      </w:pPr>
      <w:r w:rsidRPr="00170A96">
        <w:rPr>
          <w:b/>
          <w:bCs w:val="0"/>
        </w:rPr>
        <w:tab/>
      </w:r>
      <w:r w:rsidRPr="00170A96">
        <w:rPr>
          <w:b/>
          <w:bCs w:val="0"/>
        </w:rPr>
        <w:tab/>
      </w:r>
      <w:r w:rsidRPr="00170A96">
        <w:rPr>
          <w:b/>
          <w:bCs w:val="0"/>
        </w:rPr>
        <w:tab/>
      </w:r>
      <w:r w:rsidR="00147CDE" w:rsidRPr="00170A96">
        <w:rPr>
          <w:b/>
          <w:bCs w:val="0"/>
        </w:rPr>
        <w:t>Procession of the Wise Men</w:t>
      </w:r>
      <w:r w:rsidR="00AA27AB" w:rsidRPr="00170A96">
        <w:rPr>
          <w:b/>
          <w:bCs w:val="0"/>
        </w:rPr>
        <w:t xml:space="preserve">   </w:t>
      </w:r>
    </w:p>
    <w:p w:rsidR="00AA27AB" w:rsidRPr="00170A96" w:rsidRDefault="00AA27AB">
      <w:pPr>
        <w:pStyle w:val="notices"/>
        <w:ind w:hanging="2250"/>
        <w:rPr>
          <w:bCs w:val="0"/>
          <w:sz w:val="8"/>
        </w:rPr>
      </w:pPr>
    </w:p>
    <w:p w:rsidR="00FA3D7A" w:rsidRPr="00FA3D7A" w:rsidRDefault="00FA3D7A">
      <w:pPr>
        <w:pStyle w:val="hymn"/>
        <w:tabs>
          <w:tab w:val="clear" w:pos="1985"/>
          <w:tab w:val="clear" w:pos="2835"/>
          <w:tab w:val="left" w:pos="0"/>
        </w:tabs>
        <w:rPr>
          <w:b/>
          <w:smallCaps/>
          <w:sz w:val="12"/>
        </w:rPr>
      </w:pPr>
    </w:p>
    <w:p w:rsidR="00CE2EA0" w:rsidRPr="00170A96" w:rsidRDefault="009674F0">
      <w:pPr>
        <w:pStyle w:val="hymn"/>
        <w:tabs>
          <w:tab w:val="clear" w:pos="1985"/>
          <w:tab w:val="clear" w:pos="2835"/>
          <w:tab w:val="left" w:pos="0"/>
        </w:tabs>
        <w:rPr>
          <w:b/>
          <w:smallCaps/>
        </w:rPr>
        <w:sectPr w:rsidR="00CE2EA0" w:rsidRPr="00170A96">
          <w:footerReference w:type="even" r:id="rId10"/>
          <w:footerReference w:type="default" r:id="rId11"/>
          <w:pgSz w:w="8395" w:h="11909" w:code="11"/>
          <w:pgMar w:top="576" w:right="432" w:bottom="576" w:left="720" w:header="706" w:footer="432" w:gutter="0"/>
          <w:cols w:space="720"/>
          <w:titlePg/>
        </w:sectPr>
      </w:pPr>
      <w:r>
        <w:rPr>
          <w:b/>
          <w:smallCaps/>
        </w:rPr>
        <w:t>Tea and Coffee</w:t>
      </w:r>
      <w:r w:rsidR="00CE2EA0">
        <w:rPr>
          <w:b/>
          <w:smallCaps/>
        </w:rPr>
        <w:t xml:space="preserve">: </w:t>
      </w:r>
      <w:r>
        <w:t>served after the service this morning.  Please join us.</w:t>
      </w:r>
    </w:p>
    <w:p w:rsidR="006079BA" w:rsidRPr="00170A96" w:rsidRDefault="006079BA" w:rsidP="006079BA">
      <w:pPr>
        <w:tabs>
          <w:tab w:val="right" w:pos="9540"/>
        </w:tabs>
        <w:rPr>
          <w:b/>
          <w:sz w:val="32"/>
        </w:rPr>
      </w:pPr>
      <w:r w:rsidRPr="00170A96">
        <w:rPr>
          <w:b/>
          <w:sz w:val="32"/>
        </w:rPr>
        <w:lastRenderedPageBreak/>
        <w:t>The First Sunday of Christmas</w:t>
      </w:r>
      <w:r w:rsidRPr="00170A96">
        <w:rPr>
          <w:b/>
          <w:sz w:val="32"/>
        </w:rPr>
        <w:tab/>
      </w:r>
      <w:r w:rsidR="00FA3D7A">
        <w:rPr>
          <w:b/>
          <w:sz w:val="32"/>
        </w:rPr>
        <w:t>29</w:t>
      </w:r>
      <w:r w:rsidRPr="00170A96">
        <w:rPr>
          <w:b/>
          <w:sz w:val="32"/>
          <w:vertAlign w:val="superscript"/>
        </w:rPr>
        <w:t>th</w:t>
      </w:r>
      <w:r w:rsidRPr="00170A96">
        <w:rPr>
          <w:b/>
          <w:sz w:val="32"/>
        </w:rPr>
        <w:t xml:space="preserve"> December 201</w:t>
      </w:r>
      <w:r w:rsidR="00FA3D7A">
        <w:rPr>
          <w:b/>
          <w:sz w:val="32"/>
        </w:rPr>
        <w:t>9</w:t>
      </w:r>
    </w:p>
    <w:p w:rsidR="00AA27AB" w:rsidRPr="00170A96" w:rsidRDefault="00AA27AB">
      <w:pPr>
        <w:tabs>
          <w:tab w:val="left" w:pos="1080"/>
          <w:tab w:val="left" w:pos="1800"/>
        </w:tabs>
        <w:ind w:left="1080" w:hanging="1080"/>
        <w:rPr>
          <w:sz w:val="28"/>
        </w:rPr>
      </w:pPr>
    </w:p>
    <w:p w:rsidR="00AA27AB" w:rsidRPr="00170A96" w:rsidRDefault="00AA27AB">
      <w:pPr>
        <w:tabs>
          <w:tab w:val="left" w:pos="1080"/>
          <w:tab w:val="left" w:pos="1800"/>
        </w:tabs>
        <w:ind w:left="1080" w:hanging="1080"/>
        <w:rPr>
          <w:color w:val="B2D8B5"/>
          <w:sz w:val="28"/>
        </w:rPr>
      </w:pPr>
    </w:p>
    <w:p w:rsidR="00AA27AB" w:rsidRPr="00170A96" w:rsidRDefault="00AA27AB">
      <w:pPr>
        <w:pStyle w:val="space"/>
      </w:pPr>
    </w:p>
    <w:p w:rsidR="00537FB5" w:rsidRPr="00170A96" w:rsidRDefault="003D4106">
      <w:pPr>
        <w:pStyle w:val="space"/>
      </w:pPr>
      <w:r w:rsidRPr="00170A96">
        <w:t xml:space="preserve">    </w:t>
      </w:r>
    </w:p>
    <w:p w:rsidR="00AA27AB" w:rsidRPr="00170A96" w:rsidRDefault="00AA27AB">
      <w:pPr>
        <w:pStyle w:val="space"/>
      </w:pPr>
    </w:p>
    <w:p w:rsidR="00AA27AB" w:rsidRPr="00170A96" w:rsidRDefault="00AA27AB">
      <w:pPr>
        <w:pStyle w:val="space"/>
      </w:pPr>
    </w:p>
    <w:p w:rsidR="00AA27AB" w:rsidRPr="00170A96" w:rsidRDefault="00AA27AB" w:rsidP="00E84268">
      <w:pPr>
        <w:pStyle w:val="Priest"/>
        <w:ind w:left="1080" w:hanging="1080"/>
        <w:rPr>
          <w:sz w:val="28"/>
          <w:lang w:val="en-GB"/>
        </w:rPr>
      </w:pPr>
      <w:r w:rsidRPr="00170A96">
        <w:rPr>
          <w:sz w:val="28"/>
          <w:lang w:val="en-GB"/>
        </w:rPr>
        <w:t>Priest:</w:t>
      </w:r>
      <w:r w:rsidRPr="00170A96">
        <w:rPr>
          <w:sz w:val="28"/>
          <w:lang w:val="en-GB"/>
        </w:rPr>
        <w:tab/>
      </w:r>
      <w:r w:rsidRPr="00170A96">
        <w:rPr>
          <w:sz w:val="28"/>
          <w:lang w:val="en-GB"/>
        </w:rPr>
        <w:tab/>
      </w:r>
      <w:r w:rsidR="00E84268" w:rsidRPr="00170A96">
        <w:rPr>
          <w:sz w:val="28"/>
          <w:lang w:val="en-GB"/>
        </w:rPr>
        <w:t>In the power of the Spirit and in union with Christ, let us pray to the Father</w:t>
      </w:r>
    </w:p>
    <w:p w:rsidR="00AA27AB" w:rsidRPr="00170A96" w:rsidRDefault="00AA27AB">
      <w:pPr>
        <w:pStyle w:val="space"/>
      </w:pPr>
    </w:p>
    <w:p w:rsidR="00AA27AB" w:rsidRPr="00170A96" w:rsidRDefault="00AA27AB">
      <w:pPr>
        <w:pStyle w:val="Rubric"/>
        <w:spacing w:line="360" w:lineRule="atLeast"/>
        <w:rPr>
          <w:sz w:val="28"/>
        </w:rPr>
      </w:pPr>
      <w:r w:rsidRPr="00170A96">
        <w:rPr>
          <w:sz w:val="28"/>
        </w:rPr>
        <w:t>(All kneel)</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Leader:</w:t>
      </w:r>
      <w:r w:rsidRPr="00170A96">
        <w:rPr>
          <w:sz w:val="28"/>
          <w:lang w:val="en-GB"/>
        </w:rPr>
        <w:tab/>
        <w:t xml:space="preserve">Almighty God, our heavenly Father, who promised through your Son Jesus Christ to hear when we pray in faith: </w:t>
      </w: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ab/>
        <w:t xml:space="preserve">Blessed are you, Lord our God, for you </w:t>
      </w:r>
      <w:r w:rsidR="00142B1B" w:rsidRPr="00170A96">
        <w:rPr>
          <w:sz w:val="28"/>
          <w:lang w:val="en-GB"/>
        </w:rPr>
        <w:t xml:space="preserve">know each one of us by name and </w:t>
      </w:r>
      <w:r w:rsidRPr="00170A96">
        <w:rPr>
          <w:sz w:val="28"/>
          <w:lang w:val="en-GB"/>
        </w:rPr>
        <w:t xml:space="preserve">are always ready to help and protect us. </w:t>
      </w:r>
      <w:r w:rsidR="00E84268" w:rsidRPr="00170A96">
        <w:rPr>
          <w:sz w:val="28"/>
          <w:lang w:val="en-GB"/>
        </w:rPr>
        <w:t>May we grow in stature and faith, learning from the teaching of your Son, our Saviour Jesus Christ.</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r>
      <w:r w:rsidR="00E84268" w:rsidRPr="00170A96">
        <w:rPr>
          <w:sz w:val="28"/>
        </w:rPr>
        <w:t>W</w:t>
      </w:r>
      <w:r w:rsidRPr="00170A96">
        <w:rPr>
          <w:sz w:val="28"/>
        </w:rPr>
        <w:t>e thank you for the Church throughout the world</w:t>
      </w:r>
      <w:r w:rsidR="00E84268" w:rsidRPr="00170A96">
        <w:rPr>
          <w:sz w:val="28"/>
        </w:rPr>
        <w:t xml:space="preserve"> and pray today for the </w:t>
      </w:r>
      <w:r w:rsidR="00B957FA">
        <w:rPr>
          <w:sz w:val="28"/>
        </w:rPr>
        <w:t>Diocese</w:t>
      </w:r>
      <w:r w:rsidR="000514A2">
        <w:rPr>
          <w:sz w:val="28"/>
        </w:rPr>
        <w:t>s</w:t>
      </w:r>
      <w:r w:rsidR="00B957FA">
        <w:rPr>
          <w:sz w:val="28"/>
        </w:rPr>
        <w:t xml:space="preserve"> of </w:t>
      </w:r>
      <w:r w:rsidR="000514A2">
        <w:rPr>
          <w:sz w:val="28"/>
        </w:rPr>
        <w:t>Gabini in Rwanda and Gambia in West Africa.</w:t>
      </w:r>
      <w:r w:rsidRPr="00170A96">
        <w:rPr>
          <w:sz w:val="28"/>
        </w:rPr>
        <w:t xml:space="preserv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ask your blessing upon all Christians who are being persecuted or penalised for their faith. </w:t>
      </w: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ab/>
        <w:t xml:space="preserve">We remember those who are struggling with doubt and those who lack any teaching in the faith. </w:t>
      </w:r>
    </w:p>
    <w:p w:rsidR="00E84268" w:rsidRPr="00170A96" w:rsidRDefault="00E84268" w:rsidP="00E84268">
      <w:pPr>
        <w:pStyle w:val="space"/>
      </w:pPr>
    </w:p>
    <w:p w:rsidR="00AA27AB" w:rsidRPr="00170A96" w:rsidRDefault="00E84268" w:rsidP="00E84268">
      <w:pPr>
        <w:pStyle w:val="space"/>
        <w:tabs>
          <w:tab w:val="clear" w:pos="630"/>
        </w:tabs>
        <w:ind w:left="1080" w:firstLine="0"/>
      </w:pPr>
      <w:r w:rsidRPr="00170A96">
        <w:rPr>
          <w:sz w:val="28"/>
        </w:rPr>
        <w:t xml:space="preserve">Bless </w:t>
      </w:r>
      <w:r w:rsidR="00B957FA">
        <w:rPr>
          <w:sz w:val="28"/>
        </w:rPr>
        <w:t>Paul</w:t>
      </w:r>
      <w:r w:rsidRPr="00170A96">
        <w:rPr>
          <w:sz w:val="28"/>
        </w:rPr>
        <w:t xml:space="preserve"> our Bishop and all your Church</w:t>
      </w:r>
      <w:r w:rsidR="00B957FA">
        <w:rPr>
          <w:sz w:val="28"/>
        </w:rPr>
        <w:t xml:space="preserve"> in the service of Christ</w:t>
      </w:r>
      <w:r w:rsidRPr="00170A96">
        <w:rPr>
          <w:sz w:val="28"/>
        </w:rPr>
        <w:t>.</w:t>
      </w:r>
    </w:p>
    <w:p w:rsidR="00AA27AB" w:rsidRPr="00170A96" w:rsidRDefault="00AA27AB">
      <w:pPr>
        <w:pStyle w:val="Priest"/>
        <w:tabs>
          <w:tab w:val="clear" w:pos="720"/>
          <w:tab w:val="clear" w:pos="1440"/>
          <w:tab w:val="left" w:pos="1890"/>
        </w:tabs>
        <w:spacing w:line="360" w:lineRule="atLeast"/>
        <w:ind w:left="1080" w:hanging="1080"/>
        <w:rPr>
          <w:sz w:val="28"/>
          <w:lang w:val="en-GB"/>
        </w:rPr>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We give thanks for our land and for its freedom</w:t>
      </w:r>
      <w:r w:rsidR="00E84268" w:rsidRPr="00170A96">
        <w:rPr>
          <w:sz w:val="28"/>
        </w:rPr>
        <w:t>; and we pray for Elizabeth our Queen and for those who govern us.</w:t>
      </w:r>
      <w:r w:rsidRPr="00170A96">
        <w:rPr>
          <w:sz w:val="28"/>
        </w:rPr>
        <w:t xml:space="preserv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remember in your presence </w:t>
      </w:r>
      <w:r w:rsidR="00E84268" w:rsidRPr="00170A96">
        <w:rPr>
          <w:sz w:val="28"/>
        </w:rPr>
        <w:t xml:space="preserve">those </w:t>
      </w:r>
      <w:r w:rsidRPr="00170A96">
        <w:rPr>
          <w:sz w:val="28"/>
        </w:rPr>
        <w:t xml:space="preserve">who are refugees or homeless at this time.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ask your blessing upon the world’s poor and all </w:t>
      </w:r>
      <w:r w:rsidR="00E84268" w:rsidRPr="00170A96">
        <w:rPr>
          <w:sz w:val="28"/>
        </w:rPr>
        <w:t xml:space="preserve">those </w:t>
      </w:r>
      <w:r w:rsidRPr="00170A96">
        <w:rPr>
          <w:sz w:val="28"/>
        </w:rPr>
        <w:t xml:space="preserve">who are unable to use their abilities and talents. </w:t>
      </w:r>
    </w:p>
    <w:p w:rsidR="00AA27AB" w:rsidRPr="00170A96" w:rsidRDefault="00AA27AB">
      <w:pPr>
        <w:pStyle w:val="space"/>
      </w:pPr>
    </w:p>
    <w:p w:rsidR="00AA27AB" w:rsidRPr="00170A96" w:rsidRDefault="00AA27AB">
      <w:pPr>
        <w:pStyle w:val="Priest"/>
        <w:tabs>
          <w:tab w:val="clear" w:pos="720"/>
          <w:tab w:val="left" w:pos="1080"/>
        </w:tabs>
        <w:spacing w:line="360" w:lineRule="atLeast"/>
        <w:ind w:left="1080" w:hanging="1080"/>
        <w:rPr>
          <w:lang w:val="en-GB"/>
        </w:rPr>
      </w:pPr>
      <w:r w:rsidRPr="00170A96">
        <w:rPr>
          <w:sz w:val="28"/>
          <w:lang w:val="en-GB"/>
        </w:rPr>
        <w:tab/>
      </w:r>
      <w:r w:rsidR="005F38DA">
        <w:rPr>
          <w:sz w:val="28"/>
          <w:lang w:val="en-GB"/>
        </w:rPr>
        <w:t>Bring lasting peace to</w:t>
      </w:r>
      <w:r w:rsidR="00B957FA">
        <w:rPr>
          <w:sz w:val="28"/>
          <w:lang w:val="en-GB"/>
        </w:rPr>
        <w:t xml:space="preserve"> the people of Syria</w:t>
      </w:r>
      <w:r w:rsidRPr="00170A96">
        <w:rPr>
          <w:sz w:val="28"/>
          <w:lang w:val="en-GB"/>
        </w:rPr>
        <w:t xml:space="preserve">. </w:t>
      </w: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ask your blessing upon our homes and all our loved ones that they may live in peace and be free from poverty. </w:t>
      </w:r>
      <w:r w:rsidR="004570E1" w:rsidRPr="00170A96">
        <w:rPr>
          <w:sz w:val="28"/>
        </w:rPr>
        <w:t xml:space="preserve"> As we approach the New Year, we </w:t>
      </w:r>
      <w:r w:rsidR="004570E1" w:rsidRPr="00170A96">
        <w:rPr>
          <w:sz w:val="28"/>
        </w:rPr>
        <w:lastRenderedPageBreak/>
        <w:t>commend ourselves to your care and ask you to direct our hearts and minds at all times.</w:t>
      </w:r>
    </w:p>
    <w:p w:rsidR="00AA27AB" w:rsidRPr="00170A96" w:rsidRDefault="00AA27AB">
      <w:pPr>
        <w:pStyle w:val="space"/>
      </w:pPr>
    </w:p>
    <w:p w:rsidR="00AA27AB" w:rsidRPr="00170A96" w:rsidRDefault="00AA27AB" w:rsidP="004570E1">
      <w:pPr>
        <w:tabs>
          <w:tab w:val="left" w:pos="1080"/>
          <w:tab w:val="left" w:pos="1440"/>
        </w:tabs>
        <w:spacing w:line="360" w:lineRule="atLeast"/>
        <w:ind w:left="1080" w:hanging="1080"/>
        <w:rPr>
          <w:b/>
          <w:bCs/>
          <w:sz w:val="28"/>
        </w:rPr>
      </w:pPr>
      <w:r w:rsidRPr="00170A96">
        <w:rPr>
          <w:sz w:val="28"/>
        </w:rPr>
        <w:tab/>
        <w:t xml:space="preserve">We </w:t>
      </w:r>
      <w:r w:rsidR="004570E1" w:rsidRPr="00170A96">
        <w:rPr>
          <w:sz w:val="28"/>
        </w:rPr>
        <w:t>pray for</w:t>
      </w:r>
      <w:r w:rsidRPr="00170A96">
        <w:rPr>
          <w:sz w:val="28"/>
        </w:rPr>
        <w:t xml:space="preserve"> all children</w:t>
      </w:r>
      <w:r w:rsidR="004570E1" w:rsidRPr="00170A96">
        <w:rPr>
          <w:sz w:val="28"/>
        </w:rPr>
        <w:t>; and especially those</w:t>
      </w:r>
      <w:r w:rsidRPr="00170A96">
        <w:rPr>
          <w:sz w:val="28"/>
        </w:rPr>
        <w:t xml:space="preserve"> who have been taken into care</w:t>
      </w:r>
      <w:r w:rsidR="004570E1" w:rsidRPr="00170A96">
        <w:rPr>
          <w:sz w:val="28"/>
        </w:rPr>
        <w:t>,</w:t>
      </w:r>
      <w:r w:rsidRPr="00170A96">
        <w:rPr>
          <w:sz w:val="28"/>
        </w:rPr>
        <w:t xml:space="preserve"> and families who find it difficult to cope. We pray for parents who have lost a child over this past year.</w:t>
      </w: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Default="00AA27AB">
      <w:pPr>
        <w:pStyle w:val="space"/>
      </w:pPr>
    </w:p>
    <w:p w:rsidR="000514A2" w:rsidRDefault="000514A2">
      <w:pPr>
        <w:pStyle w:val="space"/>
      </w:pPr>
    </w:p>
    <w:p w:rsidR="000514A2" w:rsidRPr="00170A96" w:rsidRDefault="000514A2">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give you thanks for the medical profession and for all who care for our well-being. </w:t>
      </w:r>
    </w:p>
    <w:p w:rsidR="00AA27AB" w:rsidRPr="00170A96" w:rsidRDefault="00AA27AB">
      <w:pPr>
        <w:pStyle w:val="space"/>
      </w:pPr>
    </w:p>
    <w:p w:rsidR="00AA27AB" w:rsidRPr="00170A96" w:rsidRDefault="00AA27AB" w:rsidP="005F38DA">
      <w:pPr>
        <w:tabs>
          <w:tab w:val="left" w:pos="1080"/>
          <w:tab w:val="left" w:pos="1440"/>
        </w:tabs>
        <w:spacing w:line="360" w:lineRule="atLeast"/>
        <w:ind w:left="1080" w:hanging="1080"/>
        <w:rPr>
          <w:sz w:val="28"/>
        </w:rPr>
      </w:pPr>
      <w:r w:rsidRPr="00170A96">
        <w:rPr>
          <w:sz w:val="28"/>
        </w:rPr>
        <w:tab/>
        <w:t>We ask your blessing upon all who are ill</w:t>
      </w:r>
      <w:r w:rsidR="000514A2">
        <w:rPr>
          <w:sz w:val="28"/>
        </w:rPr>
        <w:t xml:space="preserve">, whether </w:t>
      </w:r>
      <w:r w:rsidRPr="00170A96">
        <w:rPr>
          <w:sz w:val="28"/>
        </w:rPr>
        <w:t xml:space="preserve">at home or in hospital. We continue to pray for </w:t>
      </w:r>
      <w:r w:rsidR="005F38DA" w:rsidRPr="005F38DA">
        <w:rPr>
          <w:sz w:val="28"/>
        </w:rPr>
        <w:t>Vera Wood, Ann Carmen</w:t>
      </w:r>
      <w:r w:rsidR="005F38DA">
        <w:rPr>
          <w:sz w:val="28"/>
        </w:rPr>
        <w:t xml:space="preserve">, </w:t>
      </w:r>
      <w:r w:rsidR="005F38DA" w:rsidRPr="005F38DA">
        <w:rPr>
          <w:sz w:val="28"/>
        </w:rPr>
        <w:t>Lynn Burman, Michael Stringer, Michelle Smith, Joyce Hetherington</w:t>
      </w:r>
      <w:r w:rsidR="005F38DA">
        <w:rPr>
          <w:sz w:val="28"/>
        </w:rPr>
        <w:t xml:space="preserve">, </w:t>
      </w:r>
      <w:r w:rsidR="005F38DA" w:rsidRPr="005F38DA">
        <w:rPr>
          <w:sz w:val="28"/>
        </w:rPr>
        <w:t>John Hall, Pauline Smith, Pete Harris</w:t>
      </w:r>
      <w:r w:rsidR="005F38DA">
        <w:rPr>
          <w:sz w:val="28"/>
        </w:rPr>
        <w:t xml:space="preserve">, </w:t>
      </w:r>
      <w:r w:rsidR="005F38DA" w:rsidRPr="005F38DA">
        <w:rPr>
          <w:sz w:val="28"/>
        </w:rPr>
        <w:t xml:space="preserve">Mark Shepherd, Marion Greatorex, Eileen Whitehead, Lynn Shaw </w:t>
      </w:r>
      <w:r w:rsidR="001C7132" w:rsidRPr="00B957FA">
        <w:rPr>
          <w:sz w:val="28"/>
        </w:rPr>
        <w:t>and</w:t>
      </w:r>
      <w:r w:rsidRPr="00170A96">
        <w:rPr>
          <w:sz w:val="28"/>
        </w:rPr>
        <w:t xml:space="preserve"> any we bring to mind this morning.</w:t>
      </w: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Default="00AA27AB">
      <w:pPr>
        <w:pStyle w:val="space"/>
      </w:pPr>
    </w:p>
    <w:p w:rsidR="000514A2" w:rsidRDefault="000514A2">
      <w:pPr>
        <w:pStyle w:val="space"/>
      </w:pPr>
    </w:p>
    <w:p w:rsidR="000514A2" w:rsidRPr="00170A96" w:rsidRDefault="000514A2">
      <w:pPr>
        <w:pStyle w:val="space"/>
      </w:pPr>
    </w:p>
    <w:p w:rsidR="00AA27AB" w:rsidRPr="00170A96" w:rsidRDefault="00AA27AB">
      <w:pPr>
        <w:pStyle w:val="Priest"/>
        <w:tabs>
          <w:tab w:val="left" w:pos="1080"/>
        </w:tabs>
        <w:spacing w:line="360" w:lineRule="atLeast"/>
        <w:ind w:left="1080" w:hanging="1080"/>
        <w:rPr>
          <w:b/>
          <w:sz w:val="28"/>
          <w:lang w:val="en-GB"/>
        </w:rPr>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give thanks that you are our Redeemer; that you seek that we should not perish but have everlasting life.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remember friends and loved ones who are departed from us, and those who have died recently including </w:t>
      </w:r>
      <w:r w:rsidR="005F38DA" w:rsidRPr="005F38DA">
        <w:rPr>
          <w:sz w:val="28"/>
        </w:rPr>
        <w:t>Alan Ashbrook</w:t>
      </w:r>
      <w:r w:rsidRPr="00170A96">
        <w:rPr>
          <w:sz w:val="28"/>
        </w:rPr>
        <w:t>.</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jc w:val="both"/>
        <w:rPr>
          <w:sz w:val="28"/>
        </w:rPr>
      </w:pPr>
      <w:r w:rsidRPr="00170A96">
        <w:rPr>
          <w:sz w:val="28"/>
        </w:rPr>
        <w:tab/>
        <w:t xml:space="preserve">We pray too for </w:t>
      </w:r>
      <w:r w:rsidR="005F38DA" w:rsidRPr="005F38DA">
        <w:rPr>
          <w:sz w:val="28"/>
        </w:rPr>
        <w:t>David Sutcliffe (senior)</w:t>
      </w:r>
      <w:r w:rsidR="005F38DA" w:rsidRPr="005F38DA">
        <w:rPr>
          <w:sz w:val="28"/>
        </w:rPr>
        <w:t xml:space="preserve">, </w:t>
      </w:r>
      <w:r w:rsidR="005F38DA">
        <w:rPr>
          <w:sz w:val="28"/>
        </w:rPr>
        <w:t>Mary Timothy, Frances Taylor and</w:t>
      </w:r>
      <w:r w:rsidR="005F38DA" w:rsidRPr="005F38DA">
        <w:rPr>
          <w:sz w:val="28"/>
        </w:rPr>
        <w:t xml:space="preserve"> Emily Philburn</w:t>
      </w:r>
      <w:r w:rsidR="0076279C" w:rsidRPr="00170A96">
        <w:rPr>
          <w:sz w:val="28"/>
        </w:rPr>
        <w:t xml:space="preserve"> </w:t>
      </w:r>
      <w:r w:rsidRPr="00170A96">
        <w:rPr>
          <w:sz w:val="28"/>
        </w:rPr>
        <w:t xml:space="preserve">whose anniversary of death falls </w:t>
      </w:r>
      <w:r w:rsidR="004570E1" w:rsidRPr="00170A96">
        <w:rPr>
          <w:sz w:val="28"/>
        </w:rPr>
        <w:t>at this time</w:t>
      </w:r>
      <w:r w:rsidRPr="00170A96">
        <w:rPr>
          <w:sz w:val="28"/>
        </w:rPr>
        <w:t>, and who now share in your glorious kingdom.</w:t>
      </w: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Default="00AA27AB">
      <w:pPr>
        <w:pStyle w:val="space"/>
      </w:pPr>
    </w:p>
    <w:p w:rsidR="000514A2" w:rsidRDefault="000514A2">
      <w:pPr>
        <w:pStyle w:val="space"/>
      </w:pPr>
    </w:p>
    <w:p w:rsidR="000514A2" w:rsidRPr="00170A96" w:rsidRDefault="000514A2">
      <w:pPr>
        <w:pStyle w:val="space"/>
      </w:pPr>
    </w:p>
    <w:p w:rsidR="00AA27AB" w:rsidRPr="00170A96" w:rsidRDefault="00AA27AB">
      <w:pPr>
        <w:pStyle w:val="space"/>
        <w:tabs>
          <w:tab w:val="clear" w:pos="630"/>
          <w:tab w:val="left" w:pos="720"/>
        </w:tabs>
        <w:ind w:left="1080" w:hanging="1080"/>
        <w:rPr>
          <w:sz w:val="24"/>
        </w:rPr>
      </w:pPr>
    </w:p>
    <w:p w:rsidR="00AA27AB" w:rsidRPr="00170A96" w:rsidRDefault="00AA27AB">
      <w:pPr>
        <w:pStyle w:val="Priest"/>
        <w:tabs>
          <w:tab w:val="left" w:pos="1080"/>
        </w:tabs>
        <w:spacing w:line="360" w:lineRule="atLeast"/>
        <w:ind w:left="1080" w:hanging="1080"/>
        <w:rPr>
          <w:sz w:val="28"/>
          <w:lang w:val="en-GB"/>
        </w:rPr>
      </w:pPr>
      <w:r w:rsidRPr="00170A96">
        <w:rPr>
          <w:sz w:val="28"/>
          <w:lang w:val="en-GB"/>
        </w:rPr>
        <w:t>Leader:</w:t>
      </w:r>
      <w:r w:rsidRPr="00170A96">
        <w:rPr>
          <w:sz w:val="28"/>
          <w:lang w:val="en-GB"/>
        </w:rPr>
        <w:tab/>
        <w:t>Rejoicing in the fellowship of the Church on earth, we join our prayers with the Blessed Virgin Mary, St Andrew and all the saints in glory.</w:t>
      </w:r>
    </w:p>
    <w:p w:rsidR="00AA27AB" w:rsidRPr="00170A96" w:rsidRDefault="00AA27AB">
      <w:pPr>
        <w:pStyle w:val="space"/>
      </w:pPr>
    </w:p>
    <w:p w:rsidR="00AA27AB" w:rsidRPr="00170A96" w:rsidRDefault="00AA27AB">
      <w:pPr>
        <w:pStyle w:val="Priest"/>
        <w:tabs>
          <w:tab w:val="clear" w:pos="720"/>
          <w:tab w:val="left" w:pos="1080"/>
        </w:tabs>
        <w:spacing w:line="360" w:lineRule="atLeast"/>
        <w:ind w:left="1080" w:hanging="1080"/>
        <w:rPr>
          <w:sz w:val="28"/>
          <w:lang w:val="en-GB"/>
        </w:rPr>
      </w:pPr>
      <w:r w:rsidRPr="00170A96">
        <w:rPr>
          <w:sz w:val="28"/>
          <w:lang w:val="en-GB"/>
        </w:rPr>
        <w:tab/>
        <w:t xml:space="preserve">Merciful Father,  </w:t>
      </w:r>
    </w:p>
    <w:p w:rsidR="00AA27AB" w:rsidRPr="00170A96" w:rsidRDefault="00AA27AB">
      <w:pPr>
        <w:pStyle w:val="Priest"/>
        <w:tabs>
          <w:tab w:val="clear" w:pos="720"/>
          <w:tab w:val="left" w:pos="1080"/>
        </w:tabs>
        <w:spacing w:line="360" w:lineRule="atLeast"/>
        <w:ind w:left="1080" w:hanging="1080"/>
        <w:rPr>
          <w:b/>
          <w:sz w:val="28"/>
          <w:lang w:val="en-GB"/>
        </w:rPr>
      </w:pPr>
      <w:r w:rsidRPr="00170A96">
        <w:rPr>
          <w:b/>
          <w:sz w:val="28"/>
          <w:lang w:val="en-GB"/>
        </w:rPr>
        <w:t>All:</w:t>
      </w:r>
      <w:r w:rsidRPr="00170A96">
        <w:rPr>
          <w:b/>
          <w:sz w:val="28"/>
          <w:lang w:val="en-GB"/>
        </w:rPr>
        <w:tab/>
        <w:t xml:space="preserve">accept these prayers, </w:t>
      </w:r>
      <w:r w:rsidRPr="00170A96">
        <w:rPr>
          <w:b/>
          <w:sz w:val="28"/>
          <w:lang w:val="en-GB"/>
        </w:rPr>
        <w:tab/>
        <w:t xml:space="preserve">for the sake of your Son, our Saviour Jesus Christ.    Amen.  </w:t>
      </w:r>
    </w:p>
    <w:p w:rsidR="004F4025" w:rsidRPr="00170A96" w:rsidRDefault="00AA27AB" w:rsidP="00217D3E">
      <w:pPr>
        <w:tabs>
          <w:tab w:val="right" w:pos="9540"/>
        </w:tabs>
      </w:pPr>
      <w:r w:rsidRPr="00170A96">
        <w:br w:type="page"/>
      </w:r>
    </w:p>
    <w:p w:rsidR="00FA3D7A" w:rsidRPr="00170A96" w:rsidRDefault="00FA3D7A" w:rsidP="00FA3D7A">
      <w:pPr>
        <w:tabs>
          <w:tab w:val="right" w:pos="9540"/>
        </w:tabs>
        <w:rPr>
          <w:b/>
          <w:sz w:val="32"/>
        </w:rPr>
      </w:pPr>
      <w:r w:rsidRPr="00170A96">
        <w:rPr>
          <w:b/>
          <w:sz w:val="32"/>
        </w:rPr>
        <w:t>The First Sunday of Christmas</w:t>
      </w:r>
      <w:r w:rsidRPr="00170A96">
        <w:rPr>
          <w:b/>
          <w:sz w:val="32"/>
        </w:rPr>
        <w:tab/>
      </w:r>
      <w:r>
        <w:rPr>
          <w:b/>
          <w:sz w:val="32"/>
        </w:rPr>
        <w:t>29</w:t>
      </w:r>
      <w:r w:rsidRPr="00170A96">
        <w:rPr>
          <w:b/>
          <w:sz w:val="32"/>
          <w:vertAlign w:val="superscript"/>
        </w:rPr>
        <w:t>th</w:t>
      </w:r>
      <w:r w:rsidRPr="00170A96">
        <w:rPr>
          <w:b/>
          <w:sz w:val="32"/>
        </w:rPr>
        <w:t xml:space="preserve"> December 201</w:t>
      </w:r>
      <w:r>
        <w:rPr>
          <w:b/>
          <w:sz w:val="32"/>
        </w:rPr>
        <w:t>9</w:t>
      </w:r>
    </w:p>
    <w:p w:rsidR="00AA27AB" w:rsidRPr="00170A96" w:rsidRDefault="00AA27AB">
      <w:pPr>
        <w:tabs>
          <w:tab w:val="right" w:pos="9540"/>
        </w:tabs>
      </w:pPr>
    </w:p>
    <w:p w:rsidR="00AA27AB" w:rsidRPr="00170A96" w:rsidRDefault="00AA27AB">
      <w:pPr>
        <w:pStyle w:val="space"/>
        <w:rPr>
          <w:sz w:val="22"/>
        </w:rPr>
      </w:pPr>
    </w:p>
    <w:p w:rsidR="00AA27AB" w:rsidRPr="00170A96" w:rsidRDefault="00AA27AB">
      <w:pPr>
        <w:pStyle w:val="space"/>
        <w:rPr>
          <w:sz w:val="22"/>
        </w:rPr>
      </w:pPr>
    </w:p>
    <w:p w:rsidR="00AA27AB" w:rsidRPr="00170A96" w:rsidRDefault="00AA27AB">
      <w:pPr>
        <w:tabs>
          <w:tab w:val="left" w:pos="1260"/>
          <w:tab w:val="left" w:pos="1620"/>
          <w:tab w:val="right" w:pos="7020"/>
        </w:tabs>
        <w:spacing w:line="360" w:lineRule="atLeast"/>
        <w:jc w:val="both"/>
        <w:rPr>
          <w:b/>
          <w:snapToGrid w:val="0"/>
          <w:sz w:val="28"/>
        </w:rPr>
      </w:pPr>
      <w:r w:rsidRPr="00170A96">
        <w:rPr>
          <w:b/>
          <w:snapToGrid w:val="0"/>
          <w:sz w:val="28"/>
        </w:rPr>
        <w:t xml:space="preserve">A reading </w:t>
      </w:r>
      <w:r w:rsidR="005611CE" w:rsidRPr="00170A96">
        <w:rPr>
          <w:b/>
          <w:snapToGrid w:val="0"/>
          <w:sz w:val="28"/>
        </w:rPr>
        <w:t xml:space="preserve">from </w:t>
      </w:r>
      <w:r w:rsidR="00FA3D7A">
        <w:rPr>
          <w:b/>
          <w:snapToGrid w:val="0"/>
          <w:sz w:val="28"/>
        </w:rPr>
        <w:t>the book of the prophet Isaiah</w:t>
      </w:r>
      <w:r w:rsidRPr="00170A96">
        <w:rPr>
          <w:b/>
          <w:snapToGrid w:val="0"/>
          <w:sz w:val="28"/>
        </w:rPr>
        <w:fldChar w:fldCharType="begin"/>
      </w:r>
      <w:r w:rsidRPr="00170A96">
        <w:rPr>
          <w:sz w:val="28"/>
        </w:rPr>
        <w:instrText xml:space="preserve"> XE "</w:instrText>
      </w:r>
      <w:r w:rsidRPr="00170A96">
        <w:rPr>
          <w:snapToGrid w:val="0"/>
          <w:sz w:val="28"/>
        </w:rPr>
        <w:instrText>Isa 61. 10 – 62. 3</w:instrText>
      </w:r>
      <w:r w:rsidRPr="00170A96">
        <w:rPr>
          <w:sz w:val="28"/>
        </w:rPr>
        <w:instrText xml:space="preserve">" </w:instrText>
      </w:r>
      <w:r w:rsidRPr="00170A96">
        <w:rPr>
          <w:b/>
          <w:snapToGrid w:val="0"/>
          <w:sz w:val="28"/>
        </w:rPr>
        <w:fldChar w:fldCharType="end"/>
      </w:r>
      <w:r w:rsidRPr="00170A96">
        <w:rPr>
          <w:b/>
          <w:snapToGrid w:val="0"/>
          <w:sz w:val="28"/>
        </w:rPr>
        <w:fldChar w:fldCharType="begin"/>
      </w:r>
      <w:r w:rsidRPr="00170A96">
        <w:rPr>
          <w:sz w:val="28"/>
        </w:rPr>
        <w:instrText xml:space="preserve"> XE "</w:instrText>
      </w:r>
      <w:r w:rsidRPr="00170A96">
        <w:rPr>
          <w:snapToGrid w:val="0"/>
          <w:sz w:val="28"/>
        </w:rPr>
        <w:instrText>Isa 62.   1-3</w:instrText>
      </w:r>
      <w:r w:rsidRPr="00170A96">
        <w:rPr>
          <w:sz w:val="28"/>
        </w:rPr>
        <w:instrText xml:space="preserve">" </w:instrText>
      </w:r>
      <w:r w:rsidRPr="00170A96">
        <w:rPr>
          <w:b/>
          <w:snapToGrid w:val="0"/>
          <w:sz w:val="28"/>
        </w:rPr>
        <w:fldChar w:fldCharType="end"/>
      </w:r>
    </w:p>
    <w:p w:rsidR="00AA27AB" w:rsidRPr="00170A96" w:rsidRDefault="00AA27AB">
      <w:pPr>
        <w:pStyle w:val="space"/>
      </w:pPr>
    </w:p>
    <w:p w:rsidR="00AA27AB" w:rsidRPr="00170A96" w:rsidRDefault="00AA27AB">
      <w:pPr>
        <w:pStyle w:val="space"/>
        <w:rPr>
          <w:snapToGrid w:val="0"/>
        </w:rPr>
        <w:sectPr w:rsidR="00AA27AB" w:rsidRPr="00170A96">
          <w:footerReference w:type="even" r:id="rId12"/>
          <w:footerReference w:type="default" r:id="rId13"/>
          <w:pgSz w:w="11909" w:h="16834" w:code="9"/>
          <w:pgMar w:top="720" w:right="1152" w:bottom="720" w:left="1152" w:header="706" w:footer="432" w:gutter="0"/>
          <w:cols w:space="720"/>
          <w:titlePg/>
        </w:sectPr>
      </w:pPr>
    </w:p>
    <w:p w:rsidR="00FA3D7A" w:rsidRPr="00FA3D7A" w:rsidRDefault="00FA3D7A" w:rsidP="00FA3D7A">
      <w:pPr>
        <w:tabs>
          <w:tab w:val="left" w:pos="1260"/>
          <w:tab w:val="left" w:pos="1620"/>
          <w:tab w:val="right" w:pos="7020"/>
        </w:tabs>
        <w:spacing w:line="380" w:lineRule="atLeast"/>
        <w:jc w:val="both"/>
        <w:rPr>
          <w:snapToGrid w:val="0"/>
          <w:sz w:val="28"/>
          <w:szCs w:val="22"/>
        </w:rPr>
      </w:pPr>
      <w:r w:rsidRPr="00FA3D7A">
        <w:rPr>
          <w:snapToGrid w:val="0"/>
          <w:sz w:val="28"/>
          <w:szCs w:val="22"/>
        </w:rPr>
        <w:lastRenderedPageBreak/>
        <w:t xml:space="preserve">I will recount the gracious deeds of the Lord, the praiseworthy acts of the Lord, because of all that the Lord has done for us, and the great favour to the house of Israel that he has shown them according to his mercy, according to the abundance of his steadfast love. For he said, ‘Surely they are my people, children who will not deal falsely’; and </w:t>
      </w:r>
      <w:r w:rsidRPr="00FA3D7A">
        <w:rPr>
          <w:snapToGrid w:val="0"/>
          <w:sz w:val="28"/>
          <w:szCs w:val="22"/>
        </w:rPr>
        <w:lastRenderedPageBreak/>
        <w:t>he became their saviour in all their distress. It was no messenger or angel but his presence that saved them; in his love and in his pity he redeemed them; he lifted them up and carried them all the days of old.</w:t>
      </w:r>
    </w:p>
    <w:p w:rsidR="00AA27AB" w:rsidRPr="00170A96" w:rsidRDefault="00AA27AB" w:rsidP="00FA3D7A">
      <w:pPr>
        <w:pStyle w:val="space"/>
        <w:ind w:left="0" w:firstLine="0"/>
        <w:rPr>
          <w:snapToGrid w:val="0"/>
        </w:rPr>
      </w:pPr>
    </w:p>
    <w:p w:rsidR="00AA27AB" w:rsidRPr="00170A96" w:rsidRDefault="00AA27AB">
      <w:pPr>
        <w:pStyle w:val="space"/>
        <w:rPr>
          <w:snapToGrid w:val="0"/>
        </w:rPr>
      </w:pPr>
    </w:p>
    <w:p w:rsidR="00AA27AB" w:rsidRPr="00170A96" w:rsidRDefault="00AA27AB">
      <w:pPr>
        <w:pStyle w:val="space"/>
        <w:rPr>
          <w:snapToGrid w:val="0"/>
        </w:rPr>
      </w:pPr>
    </w:p>
    <w:p w:rsidR="00AA27AB" w:rsidRPr="00170A96" w:rsidRDefault="00AA27AB">
      <w:pPr>
        <w:tabs>
          <w:tab w:val="left" w:pos="1260"/>
          <w:tab w:val="left" w:pos="1620"/>
          <w:tab w:val="right" w:pos="7020"/>
        </w:tabs>
        <w:spacing w:line="380" w:lineRule="atLeast"/>
        <w:jc w:val="both"/>
        <w:rPr>
          <w:snapToGrid w:val="0"/>
          <w:sz w:val="28"/>
          <w:szCs w:val="22"/>
        </w:rPr>
      </w:pPr>
      <w:r w:rsidRPr="00170A96">
        <w:rPr>
          <w:snapToGrid w:val="0"/>
          <w:sz w:val="28"/>
          <w:szCs w:val="22"/>
        </w:rPr>
        <w:t xml:space="preserve">This is the word of the Lord.  </w:t>
      </w:r>
    </w:p>
    <w:p w:rsidR="00AA27AB" w:rsidRPr="00170A96" w:rsidRDefault="00AA27AB">
      <w:pPr>
        <w:pStyle w:val="All"/>
        <w:spacing w:line="380" w:lineRule="atLeast"/>
        <w:rPr>
          <w:snapToGrid w:val="0"/>
          <w:sz w:val="28"/>
        </w:rPr>
      </w:pPr>
      <w:r w:rsidRPr="00170A96">
        <w:rPr>
          <w:snapToGrid w:val="0"/>
          <w:sz w:val="28"/>
        </w:rPr>
        <w:t>All:</w:t>
      </w:r>
      <w:r w:rsidRPr="00170A96">
        <w:rPr>
          <w:snapToGrid w:val="0"/>
          <w:sz w:val="28"/>
        </w:rPr>
        <w:tab/>
        <w:t>Thanks be to God.</w:t>
      </w:r>
    </w:p>
    <w:p w:rsidR="00AA27AB" w:rsidRPr="00170A96" w:rsidRDefault="00AA27AB">
      <w:pPr>
        <w:pStyle w:val="All"/>
        <w:spacing w:line="380" w:lineRule="atLeast"/>
        <w:rPr>
          <w:snapToGrid w:val="0"/>
        </w:rPr>
        <w:sectPr w:rsidR="00AA27AB" w:rsidRPr="00170A96">
          <w:type w:val="continuous"/>
          <w:pgSz w:w="11909" w:h="16834" w:code="9"/>
          <w:pgMar w:top="720" w:right="1152" w:bottom="720" w:left="1152" w:header="706" w:footer="432" w:gutter="0"/>
          <w:cols w:num="2" w:sep="1" w:space="720"/>
          <w:titlePg/>
        </w:sectPr>
      </w:pPr>
    </w:p>
    <w:p w:rsidR="00AA27AB" w:rsidRPr="00170A96" w:rsidRDefault="00AA27AB">
      <w:pPr>
        <w:pStyle w:val="All"/>
        <w:rPr>
          <w:snapToGrid w:val="0"/>
          <w:sz w:val="28"/>
        </w:rPr>
      </w:pPr>
    </w:p>
    <w:p w:rsidR="00AA27AB" w:rsidRPr="00170A96" w:rsidRDefault="00AA27AB">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5611CE" w:rsidRPr="0018677E" w:rsidRDefault="005611CE" w:rsidP="005611CE">
      <w:pPr>
        <w:rPr>
          <w:sz w:val="28"/>
        </w:rPr>
      </w:pPr>
      <w:r w:rsidRPr="0018677E">
        <w:rPr>
          <w:b/>
          <w:bCs/>
          <w:sz w:val="28"/>
        </w:rPr>
        <w:t>Hymn:</w:t>
      </w:r>
      <w:r w:rsidRPr="0018677E">
        <w:rPr>
          <w:sz w:val="28"/>
        </w:rPr>
        <w:t xml:space="preserve"> </w:t>
      </w:r>
      <w:r w:rsidRPr="0018677E">
        <w:rPr>
          <w:i/>
          <w:iCs/>
          <w:sz w:val="28"/>
        </w:rPr>
        <w:t xml:space="preserve">(remain seated)   </w:t>
      </w:r>
      <w:r w:rsidRPr="0018677E">
        <w:rPr>
          <w:sz w:val="28"/>
        </w:rPr>
        <w:t xml:space="preserve"> </w:t>
      </w:r>
      <w:r w:rsidR="0018677E" w:rsidRPr="0018677E">
        <w:rPr>
          <w:sz w:val="28"/>
        </w:rPr>
        <w:t xml:space="preserve">74  </w:t>
      </w:r>
      <w:r w:rsidR="0018677E" w:rsidRPr="0018677E">
        <w:rPr>
          <w:i/>
          <w:iCs/>
          <w:sz w:val="28"/>
        </w:rPr>
        <w:t xml:space="preserve"> </w:t>
      </w:r>
      <w:r w:rsidR="0018677E" w:rsidRPr="0018677E">
        <w:rPr>
          <w:sz w:val="28"/>
        </w:rPr>
        <w:t>‘While shepherds watched their flock by night’</w:t>
      </w:r>
    </w:p>
    <w:p w:rsidR="00AA27AB" w:rsidRPr="00170A96" w:rsidRDefault="00AA27AB">
      <w:pPr>
        <w:rPr>
          <w:sz w:val="12"/>
        </w:rPr>
      </w:pPr>
    </w:p>
    <w:p w:rsidR="00AA27AB" w:rsidRPr="00170A96" w:rsidRDefault="00AA27AB">
      <w:pPr>
        <w:rPr>
          <w:sz w:val="12"/>
        </w:rPr>
      </w:pPr>
    </w:p>
    <w:p w:rsidR="00AA27AB" w:rsidRPr="00170A96" w:rsidRDefault="00AA27AB">
      <w:pPr>
        <w:rPr>
          <w:sz w:val="12"/>
        </w:rPr>
      </w:pPr>
    </w:p>
    <w:p w:rsidR="00AA27AB" w:rsidRPr="00170A96" w:rsidRDefault="00AA27AB">
      <w:pPr>
        <w:rPr>
          <w:sz w:val="12"/>
        </w:rPr>
      </w:pPr>
    </w:p>
    <w:p w:rsidR="00217D3E" w:rsidRPr="00170A96" w:rsidRDefault="00217D3E">
      <w:pPr>
        <w:rPr>
          <w:sz w:val="12"/>
        </w:rPr>
      </w:pPr>
    </w:p>
    <w:p w:rsidR="00AA27AB" w:rsidRPr="00170A96" w:rsidRDefault="00AA27AB" w:rsidP="00217D3E">
      <w:pPr>
        <w:tabs>
          <w:tab w:val="left" w:pos="1260"/>
          <w:tab w:val="left" w:pos="1620"/>
          <w:tab w:val="right" w:pos="7020"/>
        </w:tabs>
        <w:spacing w:line="360" w:lineRule="atLeast"/>
        <w:jc w:val="both"/>
        <w:rPr>
          <w:b/>
          <w:snapToGrid w:val="0"/>
          <w:sz w:val="28"/>
        </w:rPr>
      </w:pPr>
    </w:p>
    <w:p w:rsidR="00AA27AB" w:rsidRPr="00170A96" w:rsidRDefault="00217D3E" w:rsidP="00217D3E">
      <w:pPr>
        <w:tabs>
          <w:tab w:val="left" w:pos="1260"/>
          <w:tab w:val="left" w:pos="1620"/>
          <w:tab w:val="right" w:pos="7020"/>
        </w:tabs>
        <w:spacing w:line="360" w:lineRule="atLeast"/>
        <w:jc w:val="both"/>
        <w:rPr>
          <w:b/>
          <w:snapToGrid w:val="0"/>
          <w:sz w:val="28"/>
        </w:rPr>
      </w:pPr>
      <w:r w:rsidRPr="00170A96">
        <w:rPr>
          <w:b/>
          <w:snapToGrid w:val="0"/>
          <w:sz w:val="28"/>
        </w:rPr>
        <w:t xml:space="preserve">A reading </w:t>
      </w:r>
      <w:r w:rsidR="005611CE" w:rsidRPr="00170A96">
        <w:rPr>
          <w:b/>
          <w:snapToGrid w:val="0"/>
          <w:sz w:val="28"/>
        </w:rPr>
        <w:t xml:space="preserve">from the letter </w:t>
      </w:r>
      <w:r w:rsidR="00FA3D7A">
        <w:rPr>
          <w:b/>
          <w:snapToGrid w:val="0"/>
          <w:sz w:val="28"/>
        </w:rPr>
        <w:t>to the Hebrews</w:t>
      </w:r>
    </w:p>
    <w:p w:rsidR="00AA27AB" w:rsidRPr="00170A96" w:rsidRDefault="00AA27AB">
      <w:pPr>
        <w:pStyle w:val="space"/>
        <w:rPr>
          <w:snapToGrid w:val="0"/>
        </w:rPr>
      </w:pPr>
    </w:p>
    <w:p w:rsidR="00217D3E" w:rsidRPr="00170A96" w:rsidRDefault="00217D3E">
      <w:pPr>
        <w:pStyle w:val="space"/>
        <w:rPr>
          <w:snapToGrid w:val="0"/>
        </w:rPr>
        <w:sectPr w:rsidR="00217D3E" w:rsidRPr="00170A96">
          <w:type w:val="continuous"/>
          <w:pgSz w:w="11909" w:h="16834" w:code="9"/>
          <w:pgMar w:top="720" w:right="1152" w:bottom="720" w:left="1152" w:header="706" w:footer="432" w:gutter="0"/>
          <w:cols w:space="720"/>
          <w:titlePg/>
        </w:sectPr>
      </w:pPr>
    </w:p>
    <w:p w:rsidR="00FA3D7A" w:rsidRPr="00FA3D7A" w:rsidRDefault="00FA3D7A" w:rsidP="00FA3D7A">
      <w:pPr>
        <w:tabs>
          <w:tab w:val="left" w:pos="1260"/>
          <w:tab w:val="left" w:pos="1620"/>
          <w:tab w:val="right" w:pos="7020"/>
        </w:tabs>
        <w:spacing w:line="380" w:lineRule="atLeast"/>
        <w:jc w:val="both"/>
        <w:rPr>
          <w:snapToGrid w:val="0"/>
          <w:sz w:val="28"/>
          <w:szCs w:val="22"/>
        </w:rPr>
      </w:pPr>
      <w:r w:rsidRPr="00FA3D7A">
        <w:rPr>
          <w:snapToGrid w:val="0"/>
          <w:sz w:val="28"/>
          <w:szCs w:val="22"/>
        </w:rPr>
        <w:lastRenderedPageBreak/>
        <w:t xml:space="preserve">It was fitting that God, for whom and through whom all things exist, in bringing many children to glory, should make the pioneer of their salvation perfect through sufferings. For the one who sanctifies and those who are sanctified all have one Father. For this </w:t>
      </w:r>
      <w:r w:rsidR="00945892" w:rsidRPr="00FA3D7A">
        <w:rPr>
          <w:snapToGrid w:val="0"/>
          <w:sz w:val="28"/>
          <w:szCs w:val="22"/>
        </w:rPr>
        <w:t>reason,</w:t>
      </w:r>
      <w:r w:rsidRPr="00FA3D7A">
        <w:rPr>
          <w:snapToGrid w:val="0"/>
          <w:sz w:val="28"/>
          <w:szCs w:val="22"/>
        </w:rPr>
        <w:t xml:space="preserve"> Jesus is not ashamed to call them brothers and sisters, saying, ‘I will proclaim your name to my brothers and sisters, in the midst of the congregation I will praise you.’ And again, ‘I will put my trust in him.’ And again, ‘Here am I and the children whom God has given me.’ Since the children share flesh and blood, he himself likewise shared the same things, so that through death he might </w:t>
      </w:r>
      <w:r w:rsidRPr="00FA3D7A">
        <w:rPr>
          <w:snapToGrid w:val="0"/>
          <w:sz w:val="28"/>
          <w:szCs w:val="22"/>
        </w:rPr>
        <w:lastRenderedPageBreak/>
        <w:t xml:space="preserve">destroy the one who has the power of death, that is, the devil, and free those who all their lives were held in slavery by the fear of death. For it is clear that he did not come to help angels, but the descendants of Abraham. </w:t>
      </w:r>
      <w:r w:rsidR="00945892" w:rsidRPr="00FA3D7A">
        <w:rPr>
          <w:snapToGrid w:val="0"/>
          <w:sz w:val="28"/>
          <w:szCs w:val="22"/>
        </w:rPr>
        <w:t>Therefore,</w:t>
      </w:r>
      <w:r w:rsidRPr="00FA3D7A">
        <w:rPr>
          <w:snapToGrid w:val="0"/>
          <w:sz w:val="28"/>
          <w:szCs w:val="22"/>
        </w:rPr>
        <w:t xml:space="preserve"> he had to become like his brothers and sisters in every respect, so that he might be a merciful and faithful high priest in the service of God, to make a sacrifice of atonement for the sins of the people. Because he himself was tested by what he suffered, he is able to help those who are being tested.</w:t>
      </w:r>
    </w:p>
    <w:p w:rsidR="00217D3E" w:rsidRPr="00170A96" w:rsidRDefault="00217D3E" w:rsidP="00FA3D7A">
      <w:pPr>
        <w:pStyle w:val="space"/>
        <w:ind w:left="0" w:firstLine="0"/>
        <w:rPr>
          <w:snapToGrid w:val="0"/>
        </w:rPr>
      </w:pPr>
    </w:p>
    <w:p w:rsidR="00217D3E" w:rsidRPr="00170A96" w:rsidRDefault="00217D3E">
      <w:pPr>
        <w:pStyle w:val="space"/>
        <w:rPr>
          <w:snapToGrid w:val="0"/>
        </w:rPr>
      </w:pPr>
    </w:p>
    <w:p w:rsidR="00AA27AB" w:rsidRPr="00170A96" w:rsidRDefault="00AA27AB">
      <w:pPr>
        <w:tabs>
          <w:tab w:val="left" w:pos="1260"/>
          <w:tab w:val="left" w:pos="1620"/>
          <w:tab w:val="right" w:pos="7020"/>
        </w:tabs>
        <w:spacing w:line="380" w:lineRule="atLeast"/>
        <w:jc w:val="both"/>
        <w:rPr>
          <w:snapToGrid w:val="0"/>
          <w:sz w:val="28"/>
          <w:szCs w:val="22"/>
        </w:rPr>
      </w:pPr>
      <w:r w:rsidRPr="00170A96">
        <w:rPr>
          <w:snapToGrid w:val="0"/>
          <w:sz w:val="28"/>
          <w:szCs w:val="22"/>
        </w:rPr>
        <w:t xml:space="preserve">This is the word of the Lord.  </w:t>
      </w:r>
    </w:p>
    <w:p w:rsidR="00AA27AB" w:rsidRPr="00170A96" w:rsidRDefault="00AA27AB">
      <w:pPr>
        <w:pStyle w:val="All"/>
        <w:spacing w:line="380" w:lineRule="atLeast"/>
        <w:rPr>
          <w:snapToGrid w:val="0"/>
          <w:sz w:val="28"/>
        </w:rPr>
      </w:pPr>
      <w:r w:rsidRPr="00170A96">
        <w:rPr>
          <w:snapToGrid w:val="0"/>
          <w:sz w:val="28"/>
        </w:rPr>
        <w:t>All:</w:t>
      </w:r>
      <w:r w:rsidRPr="00170A96">
        <w:rPr>
          <w:snapToGrid w:val="0"/>
          <w:sz w:val="28"/>
        </w:rPr>
        <w:tab/>
        <w:t>Thanks be to God.</w:t>
      </w:r>
    </w:p>
    <w:p w:rsidR="00AA27AB" w:rsidRPr="00170A96" w:rsidRDefault="00AA27AB">
      <w:pPr>
        <w:pStyle w:val="All"/>
        <w:spacing w:line="380" w:lineRule="atLeast"/>
        <w:rPr>
          <w:snapToGrid w:val="0"/>
          <w:sz w:val="28"/>
        </w:rPr>
        <w:sectPr w:rsidR="00AA27AB" w:rsidRPr="00170A96">
          <w:type w:val="continuous"/>
          <w:pgSz w:w="11909" w:h="16834" w:code="9"/>
          <w:pgMar w:top="720" w:right="1152" w:bottom="720" w:left="1152" w:header="706" w:footer="432" w:gutter="0"/>
          <w:cols w:num="2" w:sep="1" w:space="720"/>
          <w:titlePg/>
        </w:sectPr>
      </w:pPr>
    </w:p>
    <w:p w:rsidR="00AA27AB" w:rsidRPr="00FA3D7A" w:rsidRDefault="00AA27AB" w:rsidP="00FA3D7A">
      <w:pPr>
        <w:pStyle w:val="All"/>
        <w:rPr>
          <w:snapToGrid w:val="0"/>
          <w:sz w:val="4"/>
        </w:rPr>
      </w:pPr>
    </w:p>
    <w:sectPr w:rsidR="00AA27AB" w:rsidRPr="00FA3D7A">
      <w:type w:val="continuous"/>
      <w:pgSz w:w="11909" w:h="16834" w:code="9"/>
      <w:pgMar w:top="720" w:right="1152"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721" w:rsidRDefault="00FC7721" w:rsidP="00AA27AB">
      <w:r>
        <w:separator/>
      </w:r>
    </w:p>
  </w:endnote>
  <w:endnote w:type="continuationSeparator" w:id="0">
    <w:p w:rsidR="00FC7721" w:rsidRDefault="00FC7721" w:rsidP="00AA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27AB" w:rsidRDefault="00AA27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5892">
      <w:rPr>
        <w:rStyle w:val="PageNumber"/>
        <w:noProof/>
      </w:rPr>
      <w:t>8</w:t>
    </w:r>
    <w:r>
      <w:rPr>
        <w:rStyle w:val="PageNumber"/>
      </w:rPr>
      <w:fldChar w:fldCharType="end"/>
    </w:r>
  </w:p>
  <w:p w:rsidR="00AA27AB" w:rsidRDefault="00AA27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27AB" w:rsidRDefault="00AA27A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5892">
      <w:rPr>
        <w:rStyle w:val="PageNumber"/>
        <w:noProof/>
      </w:rPr>
      <w:t>11</w:t>
    </w:r>
    <w:r>
      <w:rPr>
        <w:rStyle w:val="PageNumber"/>
      </w:rPr>
      <w:fldChar w:fldCharType="end"/>
    </w:r>
  </w:p>
  <w:p w:rsidR="00AA27AB" w:rsidRDefault="00AA27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721" w:rsidRDefault="00FC7721" w:rsidP="00AA27AB">
      <w:r>
        <w:separator/>
      </w:r>
    </w:p>
  </w:footnote>
  <w:footnote w:type="continuationSeparator" w:id="0">
    <w:p w:rsidR="00FC7721" w:rsidRDefault="00FC7721" w:rsidP="00AA2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5C02"/>
    <w:rsid w:val="00020996"/>
    <w:rsid w:val="000423CF"/>
    <w:rsid w:val="000457FB"/>
    <w:rsid w:val="000514A2"/>
    <w:rsid w:val="00127BA5"/>
    <w:rsid w:val="00130D58"/>
    <w:rsid w:val="00142B1B"/>
    <w:rsid w:val="00147CDE"/>
    <w:rsid w:val="001542C0"/>
    <w:rsid w:val="00170A96"/>
    <w:rsid w:val="00176821"/>
    <w:rsid w:val="0018549A"/>
    <w:rsid w:val="0018677E"/>
    <w:rsid w:val="001C7132"/>
    <w:rsid w:val="001F26A8"/>
    <w:rsid w:val="00217D3E"/>
    <w:rsid w:val="002C01B6"/>
    <w:rsid w:val="003319B9"/>
    <w:rsid w:val="00340908"/>
    <w:rsid w:val="003554EF"/>
    <w:rsid w:val="003D4106"/>
    <w:rsid w:val="0044470A"/>
    <w:rsid w:val="004570E1"/>
    <w:rsid w:val="00481AFB"/>
    <w:rsid w:val="004F4025"/>
    <w:rsid w:val="00525AFA"/>
    <w:rsid w:val="00537FB5"/>
    <w:rsid w:val="0054287F"/>
    <w:rsid w:val="005611CE"/>
    <w:rsid w:val="005A384F"/>
    <w:rsid w:val="005F38DA"/>
    <w:rsid w:val="006079BA"/>
    <w:rsid w:val="006367AD"/>
    <w:rsid w:val="006713A3"/>
    <w:rsid w:val="00695C02"/>
    <w:rsid w:val="006E6011"/>
    <w:rsid w:val="00730654"/>
    <w:rsid w:val="00757A90"/>
    <w:rsid w:val="0076279C"/>
    <w:rsid w:val="00782AA2"/>
    <w:rsid w:val="007A7E21"/>
    <w:rsid w:val="007E3799"/>
    <w:rsid w:val="00830664"/>
    <w:rsid w:val="00845B8B"/>
    <w:rsid w:val="00880026"/>
    <w:rsid w:val="008854D2"/>
    <w:rsid w:val="00906C39"/>
    <w:rsid w:val="00945892"/>
    <w:rsid w:val="00947A11"/>
    <w:rsid w:val="009674F0"/>
    <w:rsid w:val="00976C39"/>
    <w:rsid w:val="009A4FF5"/>
    <w:rsid w:val="00A4070E"/>
    <w:rsid w:val="00A572B4"/>
    <w:rsid w:val="00A94580"/>
    <w:rsid w:val="00AA27AB"/>
    <w:rsid w:val="00AC5911"/>
    <w:rsid w:val="00B543B9"/>
    <w:rsid w:val="00B6463D"/>
    <w:rsid w:val="00B915F0"/>
    <w:rsid w:val="00B957FA"/>
    <w:rsid w:val="00BC2532"/>
    <w:rsid w:val="00C102EE"/>
    <w:rsid w:val="00CE2EA0"/>
    <w:rsid w:val="00D153A4"/>
    <w:rsid w:val="00D801F2"/>
    <w:rsid w:val="00D8632E"/>
    <w:rsid w:val="00DB65C7"/>
    <w:rsid w:val="00E15F63"/>
    <w:rsid w:val="00E84268"/>
    <w:rsid w:val="00EF5235"/>
    <w:rsid w:val="00FA3D7A"/>
    <w:rsid w:val="00FC7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5"/>
    <o:shapelayout v:ext="edit">
      <o:idmap v:ext="edit" data="1"/>
    </o:shapelayout>
  </w:shapeDefaults>
  <w:decimalSymbol w:val="."/>
  <w:listSeparator w:val=","/>
  <w14:docId w14:val="67467D9A"/>
  <w15:chartTrackingRefBased/>
  <w15:docId w15:val="{42359DC5-CD1D-44D4-9B91-2619CCEF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D7A"/>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outlineLvl w:val="3"/>
    </w:pPr>
    <w:rPr>
      <w:rFonts w:ascii="Benguiat Bk BT" w:hAnsi="Benguiat Bk BT"/>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pPr>
      <w:tabs>
        <w:tab w:val="left" w:pos="720"/>
        <w:tab w:val="left" w:pos="1440"/>
        <w:tab w:val="right" w:pos="7290"/>
      </w:tabs>
      <w:ind w:left="720" w:hanging="720"/>
    </w:pPr>
    <w:rPr>
      <w:lang w:val="en-US"/>
    </w:rPr>
  </w:style>
  <w:style w:type="paragraph" w:customStyle="1" w:styleId="All">
    <w:name w:val="All"/>
    <w:basedOn w:val="Normal"/>
    <w:pPr>
      <w:tabs>
        <w:tab w:val="left" w:pos="720"/>
        <w:tab w:val="left" w:pos="1440"/>
      </w:tabs>
      <w:ind w:left="720" w:hanging="720"/>
      <w:jc w:val="both"/>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prayer">
    <w:name w:val="prayer"/>
    <w:basedOn w:val="Normal"/>
    <w:pPr>
      <w:tabs>
        <w:tab w:val="left" w:pos="1080"/>
        <w:tab w:val="left" w:pos="1710"/>
      </w:tabs>
      <w:ind w:left="1710"/>
    </w:pPr>
    <w:rPr>
      <w:rFonts w:ascii="Arial" w:hAnsi="Arial"/>
    </w:rPr>
  </w:style>
  <w:style w:type="paragraph" w:styleId="BalloonText">
    <w:name w:val="Balloon Text"/>
    <w:basedOn w:val="Normal"/>
    <w:link w:val="BalloonTextChar"/>
    <w:uiPriority w:val="99"/>
    <w:semiHidden/>
    <w:unhideWhenUsed/>
    <w:rsid w:val="009A4FF5"/>
    <w:rPr>
      <w:rFonts w:ascii="Segoe UI" w:hAnsi="Segoe UI" w:cs="Segoe UI"/>
      <w:sz w:val="18"/>
      <w:szCs w:val="18"/>
    </w:rPr>
  </w:style>
  <w:style w:type="character" w:customStyle="1" w:styleId="BalloonTextChar">
    <w:name w:val="Balloon Text Char"/>
    <w:link w:val="BalloonText"/>
    <w:uiPriority w:val="99"/>
    <w:semiHidden/>
    <w:rsid w:val="009A4F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506">
      <w:bodyDiv w:val="1"/>
      <w:marLeft w:val="0"/>
      <w:marRight w:val="0"/>
      <w:marTop w:val="0"/>
      <w:marBottom w:val="0"/>
      <w:divBdr>
        <w:top w:val="none" w:sz="0" w:space="0" w:color="auto"/>
        <w:left w:val="none" w:sz="0" w:space="0" w:color="auto"/>
        <w:bottom w:val="none" w:sz="0" w:space="0" w:color="auto"/>
        <w:right w:val="none" w:sz="0" w:space="0" w:color="auto"/>
      </w:divBdr>
    </w:div>
    <w:div w:id="67192280">
      <w:bodyDiv w:val="1"/>
      <w:marLeft w:val="0"/>
      <w:marRight w:val="0"/>
      <w:marTop w:val="0"/>
      <w:marBottom w:val="0"/>
      <w:divBdr>
        <w:top w:val="none" w:sz="0" w:space="0" w:color="auto"/>
        <w:left w:val="none" w:sz="0" w:space="0" w:color="auto"/>
        <w:bottom w:val="none" w:sz="0" w:space="0" w:color="auto"/>
        <w:right w:val="none" w:sz="0" w:space="0" w:color="auto"/>
      </w:divBdr>
    </w:div>
    <w:div w:id="126516167">
      <w:bodyDiv w:val="1"/>
      <w:marLeft w:val="0"/>
      <w:marRight w:val="0"/>
      <w:marTop w:val="0"/>
      <w:marBottom w:val="0"/>
      <w:divBdr>
        <w:top w:val="none" w:sz="0" w:space="0" w:color="auto"/>
        <w:left w:val="none" w:sz="0" w:space="0" w:color="auto"/>
        <w:bottom w:val="none" w:sz="0" w:space="0" w:color="auto"/>
        <w:right w:val="none" w:sz="0" w:space="0" w:color="auto"/>
      </w:divBdr>
    </w:div>
    <w:div w:id="151802631">
      <w:bodyDiv w:val="1"/>
      <w:marLeft w:val="0"/>
      <w:marRight w:val="0"/>
      <w:marTop w:val="0"/>
      <w:marBottom w:val="0"/>
      <w:divBdr>
        <w:top w:val="none" w:sz="0" w:space="0" w:color="auto"/>
        <w:left w:val="none" w:sz="0" w:space="0" w:color="auto"/>
        <w:bottom w:val="none" w:sz="0" w:space="0" w:color="auto"/>
        <w:right w:val="none" w:sz="0" w:space="0" w:color="auto"/>
      </w:divBdr>
    </w:div>
    <w:div w:id="201284739">
      <w:bodyDiv w:val="1"/>
      <w:marLeft w:val="0"/>
      <w:marRight w:val="0"/>
      <w:marTop w:val="0"/>
      <w:marBottom w:val="0"/>
      <w:divBdr>
        <w:top w:val="none" w:sz="0" w:space="0" w:color="auto"/>
        <w:left w:val="none" w:sz="0" w:space="0" w:color="auto"/>
        <w:bottom w:val="none" w:sz="0" w:space="0" w:color="auto"/>
        <w:right w:val="none" w:sz="0" w:space="0" w:color="auto"/>
      </w:divBdr>
    </w:div>
    <w:div w:id="215240882">
      <w:bodyDiv w:val="1"/>
      <w:marLeft w:val="0"/>
      <w:marRight w:val="0"/>
      <w:marTop w:val="0"/>
      <w:marBottom w:val="0"/>
      <w:divBdr>
        <w:top w:val="none" w:sz="0" w:space="0" w:color="auto"/>
        <w:left w:val="none" w:sz="0" w:space="0" w:color="auto"/>
        <w:bottom w:val="none" w:sz="0" w:space="0" w:color="auto"/>
        <w:right w:val="none" w:sz="0" w:space="0" w:color="auto"/>
      </w:divBdr>
    </w:div>
    <w:div w:id="242106760">
      <w:bodyDiv w:val="1"/>
      <w:marLeft w:val="0"/>
      <w:marRight w:val="0"/>
      <w:marTop w:val="0"/>
      <w:marBottom w:val="0"/>
      <w:divBdr>
        <w:top w:val="none" w:sz="0" w:space="0" w:color="auto"/>
        <w:left w:val="none" w:sz="0" w:space="0" w:color="auto"/>
        <w:bottom w:val="none" w:sz="0" w:space="0" w:color="auto"/>
        <w:right w:val="none" w:sz="0" w:space="0" w:color="auto"/>
      </w:divBdr>
    </w:div>
    <w:div w:id="367293597">
      <w:bodyDiv w:val="1"/>
      <w:marLeft w:val="0"/>
      <w:marRight w:val="0"/>
      <w:marTop w:val="0"/>
      <w:marBottom w:val="0"/>
      <w:divBdr>
        <w:top w:val="none" w:sz="0" w:space="0" w:color="auto"/>
        <w:left w:val="none" w:sz="0" w:space="0" w:color="auto"/>
        <w:bottom w:val="none" w:sz="0" w:space="0" w:color="auto"/>
        <w:right w:val="none" w:sz="0" w:space="0" w:color="auto"/>
      </w:divBdr>
    </w:div>
    <w:div w:id="534805091">
      <w:bodyDiv w:val="1"/>
      <w:marLeft w:val="0"/>
      <w:marRight w:val="0"/>
      <w:marTop w:val="0"/>
      <w:marBottom w:val="0"/>
      <w:divBdr>
        <w:top w:val="none" w:sz="0" w:space="0" w:color="auto"/>
        <w:left w:val="none" w:sz="0" w:space="0" w:color="auto"/>
        <w:bottom w:val="none" w:sz="0" w:space="0" w:color="auto"/>
        <w:right w:val="none" w:sz="0" w:space="0" w:color="auto"/>
      </w:divBdr>
    </w:div>
    <w:div w:id="616257245">
      <w:bodyDiv w:val="1"/>
      <w:marLeft w:val="0"/>
      <w:marRight w:val="0"/>
      <w:marTop w:val="0"/>
      <w:marBottom w:val="0"/>
      <w:divBdr>
        <w:top w:val="none" w:sz="0" w:space="0" w:color="auto"/>
        <w:left w:val="none" w:sz="0" w:space="0" w:color="auto"/>
        <w:bottom w:val="none" w:sz="0" w:space="0" w:color="auto"/>
        <w:right w:val="none" w:sz="0" w:space="0" w:color="auto"/>
      </w:divBdr>
    </w:div>
    <w:div w:id="700714975">
      <w:bodyDiv w:val="1"/>
      <w:marLeft w:val="0"/>
      <w:marRight w:val="0"/>
      <w:marTop w:val="0"/>
      <w:marBottom w:val="0"/>
      <w:divBdr>
        <w:top w:val="none" w:sz="0" w:space="0" w:color="auto"/>
        <w:left w:val="none" w:sz="0" w:space="0" w:color="auto"/>
        <w:bottom w:val="none" w:sz="0" w:space="0" w:color="auto"/>
        <w:right w:val="none" w:sz="0" w:space="0" w:color="auto"/>
      </w:divBdr>
    </w:div>
    <w:div w:id="783769764">
      <w:bodyDiv w:val="1"/>
      <w:marLeft w:val="0"/>
      <w:marRight w:val="0"/>
      <w:marTop w:val="0"/>
      <w:marBottom w:val="0"/>
      <w:divBdr>
        <w:top w:val="none" w:sz="0" w:space="0" w:color="auto"/>
        <w:left w:val="none" w:sz="0" w:space="0" w:color="auto"/>
        <w:bottom w:val="none" w:sz="0" w:space="0" w:color="auto"/>
        <w:right w:val="none" w:sz="0" w:space="0" w:color="auto"/>
      </w:divBdr>
    </w:div>
    <w:div w:id="910428661">
      <w:bodyDiv w:val="1"/>
      <w:marLeft w:val="0"/>
      <w:marRight w:val="0"/>
      <w:marTop w:val="0"/>
      <w:marBottom w:val="0"/>
      <w:divBdr>
        <w:top w:val="none" w:sz="0" w:space="0" w:color="auto"/>
        <w:left w:val="none" w:sz="0" w:space="0" w:color="auto"/>
        <w:bottom w:val="none" w:sz="0" w:space="0" w:color="auto"/>
        <w:right w:val="none" w:sz="0" w:space="0" w:color="auto"/>
      </w:divBdr>
    </w:div>
    <w:div w:id="1161190973">
      <w:bodyDiv w:val="1"/>
      <w:marLeft w:val="0"/>
      <w:marRight w:val="0"/>
      <w:marTop w:val="0"/>
      <w:marBottom w:val="0"/>
      <w:divBdr>
        <w:top w:val="none" w:sz="0" w:space="0" w:color="auto"/>
        <w:left w:val="none" w:sz="0" w:space="0" w:color="auto"/>
        <w:bottom w:val="none" w:sz="0" w:space="0" w:color="auto"/>
        <w:right w:val="none" w:sz="0" w:space="0" w:color="auto"/>
      </w:divBdr>
    </w:div>
    <w:div w:id="1179733373">
      <w:bodyDiv w:val="1"/>
      <w:marLeft w:val="0"/>
      <w:marRight w:val="0"/>
      <w:marTop w:val="0"/>
      <w:marBottom w:val="0"/>
      <w:divBdr>
        <w:top w:val="none" w:sz="0" w:space="0" w:color="auto"/>
        <w:left w:val="none" w:sz="0" w:space="0" w:color="auto"/>
        <w:bottom w:val="none" w:sz="0" w:space="0" w:color="auto"/>
        <w:right w:val="none" w:sz="0" w:space="0" w:color="auto"/>
      </w:divBdr>
    </w:div>
    <w:div w:id="1339772236">
      <w:bodyDiv w:val="1"/>
      <w:marLeft w:val="0"/>
      <w:marRight w:val="0"/>
      <w:marTop w:val="0"/>
      <w:marBottom w:val="0"/>
      <w:divBdr>
        <w:top w:val="none" w:sz="0" w:space="0" w:color="auto"/>
        <w:left w:val="none" w:sz="0" w:space="0" w:color="auto"/>
        <w:bottom w:val="none" w:sz="0" w:space="0" w:color="auto"/>
        <w:right w:val="none" w:sz="0" w:space="0" w:color="auto"/>
      </w:divBdr>
    </w:div>
    <w:div w:id="1383287682">
      <w:bodyDiv w:val="1"/>
      <w:marLeft w:val="0"/>
      <w:marRight w:val="0"/>
      <w:marTop w:val="0"/>
      <w:marBottom w:val="0"/>
      <w:divBdr>
        <w:top w:val="none" w:sz="0" w:space="0" w:color="auto"/>
        <w:left w:val="none" w:sz="0" w:space="0" w:color="auto"/>
        <w:bottom w:val="none" w:sz="0" w:space="0" w:color="auto"/>
        <w:right w:val="none" w:sz="0" w:space="0" w:color="auto"/>
      </w:divBdr>
    </w:div>
    <w:div w:id="1485656263">
      <w:bodyDiv w:val="1"/>
      <w:marLeft w:val="0"/>
      <w:marRight w:val="0"/>
      <w:marTop w:val="0"/>
      <w:marBottom w:val="0"/>
      <w:divBdr>
        <w:top w:val="none" w:sz="0" w:space="0" w:color="auto"/>
        <w:left w:val="none" w:sz="0" w:space="0" w:color="auto"/>
        <w:bottom w:val="none" w:sz="0" w:space="0" w:color="auto"/>
        <w:right w:val="none" w:sz="0" w:space="0" w:color="auto"/>
      </w:divBdr>
    </w:div>
    <w:div w:id="1722250323">
      <w:bodyDiv w:val="1"/>
      <w:marLeft w:val="0"/>
      <w:marRight w:val="0"/>
      <w:marTop w:val="0"/>
      <w:marBottom w:val="0"/>
      <w:divBdr>
        <w:top w:val="none" w:sz="0" w:space="0" w:color="auto"/>
        <w:left w:val="none" w:sz="0" w:space="0" w:color="auto"/>
        <w:bottom w:val="none" w:sz="0" w:space="0" w:color="auto"/>
        <w:right w:val="none" w:sz="0" w:space="0" w:color="auto"/>
      </w:divBdr>
    </w:div>
    <w:div w:id="1988581477">
      <w:bodyDiv w:val="1"/>
      <w:marLeft w:val="0"/>
      <w:marRight w:val="0"/>
      <w:marTop w:val="0"/>
      <w:marBottom w:val="0"/>
      <w:divBdr>
        <w:top w:val="none" w:sz="0" w:space="0" w:color="auto"/>
        <w:left w:val="none" w:sz="0" w:space="0" w:color="auto"/>
        <w:bottom w:val="none" w:sz="0" w:space="0" w:color="auto"/>
        <w:right w:val="none" w:sz="0" w:space="0" w:color="auto"/>
      </w:divBdr>
    </w:div>
    <w:div w:id="20703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12BC86-68EC-4A69-9124-8B12E398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35</TotalTime>
  <Pages>11</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2018-12-29T23:40:00Z</cp:lastPrinted>
  <dcterms:created xsi:type="dcterms:W3CDTF">2019-12-27T22:37:00Z</dcterms:created>
  <dcterms:modified xsi:type="dcterms:W3CDTF">2019-12-27T23:13:00Z</dcterms:modified>
</cp:coreProperties>
</file>