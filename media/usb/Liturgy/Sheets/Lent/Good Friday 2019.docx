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58" w:rsidRDefault="00085C58">
      <w:pPr>
        <w:rPr>
          <w:rFonts w:ascii="Bookman Old Style" w:hAnsi="Bookman Old Style"/>
          <w:b/>
          <w:bCs/>
          <w:sz w:val="28"/>
        </w:rPr>
      </w:pPr>
    </w:p>
    <w:tbl>
      <w:tblPr>
        <w:tblW w:w="0" w:type="auto"/>
        <w:tblLayout w:type="fixed"/>
        <w:tblLook w:val="0000" w:firstRow="0" w:lastRow="0" w:firstColumn="0" w:lastColumn="0" w:noHBand="0" w:noVBand="0"/>
      </w:tblPr>
      <w:tblGrid>
        <w:gridCol w:w="1668"/>
        <w:gridCol w:w="5528"/>
      </w:tblGrid>
      <w:tr w:rsidR="00085C58">
        <w:trPr>
          <w:cantSplit/>
          <w:trHeight w:val="1134"/>
        </w:trPr>
        <w:tc>
          <w:tcPr>
            <w:tcW w:w="1668" w:type="dxa"/>
            <w:textDirection w:val="btLr"/>
          </w:tcPr>
          <w:p w:rsidR="00085C58" w:rsidRDefault="00085C58" w:rsidP="00381D46">
            <w:pPr>
              <w:ind w:left="113" w:right="113"/>
              <w:jc w:val="center"/>
              <w:rPr>
                <w:rFonts w:ascii="Black Chancery" w:hAnsi="Black Chancery"/>
                <w:b/>
                <w:bCs/>
                <w:sz w:val="102"/>
              </w:rPr>
            </w:pPr>
            <w:r>
              <w:rPr>
                <w:rFonts w:ascii="Black Chancery" w:hAnsi="Black Chancery"/>
                <w:b/>
                <w:bCs/>
                <w:sz w:val="102"/>
              </w:rPr>
              <w:t>Good Friday 20</w:t>
            </w:r>
            <w:r w:rsidR="00BD0FA6">
              <w:rPr>
                <w:rFonts w:ascii="Black Chancery" w:hAnsi="Black Chancery"/>
                <w:b/>
                <w:bCs/>
                <w:sz w:val="102"/>
              </w:rPr>
              <w:t>1</w:t>
            </w:r>
            <w:r w:rsidR="00381D46">
              <w:rPr>
                <w:rFonts w:ascii="Black Chancery" w:hAnsi="Black Chancery"/>
                <w:b/>
                <w:bCs/>
                <w:sz w:val="102"/>
              </w:rPr>
              <w:t>9</w:t>
            </w:r>
          </w:p>
        </w:tc>
        <w:tc>
          <w:tcPr>
            <w:tcW w:w="5528" w:type="dxa"/>
          </w:tcPr>
          <w:p w:rsidR="00085C58" w:rsidRDefault="00C92AE3">
            <w:pPr>
              <w:rPr>
                <w:rFonts w:ascii="Black Chancery" w:hAnsi="Black Chancery"/>
                <w:b/>
                <w:bCs/>
                <w:sz w:val="96"/>
              </w:rPr>
            </w:pPr>
            <w:r>
              <w:rPr>
                <w:noProof/>
                <w:lang w:eastAsia="en-GB"/>
              </w:rPr>
              <w:drawing>
                <wp:inline distT="0" distB="0" distL="0" distR="0">
                  <wp:extent cx="3371850" cy="5638800"/>
                  <wp:effectExtent l="19050" t="0" r="0" b="0"/>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otw9_temp0"/>
                          <pic:cNvPicPr>
                            <a:picLocks noChangeAspect="1" noChangeArrowheads="1"/>
                          </pic:cNvPicPr>
                        </pic:nvPicPr>
                        <pic:blipFill>
                          <a:blip r:embed="rId6" cstate="print"/>
                          <a:srcRect/>
                          <a:stretch>
                            <a:fillRect/>
                          </a:stretch>
                        </pic:blipFill>
                        <pic:spPr bwMode="auto">
                          <a:xfrm>
                            <a:off x="0" y="0"/>
                            <a:ext cx="3371850" cy="5638800"/>
                          </a:xfrm>
                          <a:prstGeom prst="rect">
                            <a:avLst/>
                          </a:prstGeom>
                          <a:noFill/>
                          <a:ln w="9525">
                            <a:noFill/>
                            <a:miter lim="800000"/>
                            <a:headEnd/>
                            <a:tailEnd/>
                          </a:ln>
                        </pic:spPr>
                      </pic:pic>
                    </a:graphicData>
                  </a:graphic>
                </wp:inline>
              </w:drawing>
            </w:r>
          </w:p>
        </w:tc>
      </w:tr>
    </w:tbl>
    <w:p w:rsidR="00085C58" w:rsidRDefault="00085C58">
      <w:pPr>
        <w:rPr>
          <w:rFonts w:ascii="Black Chancery" w:hAnsi="Black Chancery"/>
        </w:rPr>
      </w:pPr>
    </w:p>
    <w:p w:rsidR="00085C58" w:rsidRDefault="00085C58">
      <w:pPr>
        <w:pStyle w:val="space"/>
      </w:pPr>
    </w:p>
    <w:p w:rsidR="00085C58" w:rsidRDefault="00085C58">
      <w:pPr>
        <w:pStyle w:val="space"/>
      </w:pPr>
    </w:p>
    <w:p w:rsidR="00085C58" w:rsidRDefault="00085C58">
      <w:pPr>
        <w:pStyle w:val="Heading2"/>
        <w:jc w:val="center"/>
        <w:rPr>
          <w:smallCaps/>
        </w:rPr>
      </w:pPr>
      <w:r>
        <w:rPr>
          <w:rFonts w:ascii="Bookman Old Style" w:hAnsi="Bookman Old Style"/>
          <w:b/>
          <w:bCs/>
          <w:smallCaps/>
          <w:sz w:val="28"/>
        </w:rPr>
        <w:t>St Andrew’s Church, Orford with Longford</w:t>
      </w:r>
    </w:p>
    <w:p w:rsidR="00085C58" w:rsidRPr="0041036C" w:rsidRDefault="00085C58">
      <w:pPr>
        <w:pStyle w:val="Heading3"/>
        <w:rPr>
          <w:rFonts w:asciiTheme="minorHAnsi" w:hAnsiTheme="minorHAnsi" w:cstheme="minorHAnsi"/>
          <w:sz w:val="24"/>
        </w:rPr>
      </w:pPr>
      <w:r>
        <w:br w:type="page"/>
      </w:r>
      <w:r w:rsidR="007025DE" w:rsidRPr="0041036C">
        <w:rPr>
          <w:rFonts w:asciiTheme="minorHAnsi" w:hAnsiTheme="minorHAnsi" w:cstheme="minorHAnsi"/>
        </w:rPr>
        <w:lastRenderedPageBreak/>
        <w:t xml:space="preserve"> </w:t>
      </w:r>
      <w:r w:rsidR="00517B88" w:rsidRPr="0041036C">
        <w:rPr>
          <w:rFonts w:asciiTheme="minorHAnsi" w:hAnsiTheme="minorHAnsi" w:cstheme="minorHAnsi"/>
        </w:rPr>
        <w:br w:type="page"/>
      </w:r>
    </w:p>
    <w:p w:rsidR="00085C58" w:rsidRDefault="00085C58">
      <w:pPr>
        <w:pStyle w:val="Heading3"/>
      </w:pPr>
      <w:r>
        <w:lastRenderedPageBreak/>
        <w:t>The Liturgy of the Day</w:t>
      </w:r>
    </w:p>
    <w:p w:rsidR="00085C58" w:rsidRDefault="00085C58">
      <w:pPr>
        <w:jc w:val="right"/>
        <w:rPr>
          <w:rFonts w:ascii="Black Chancery" w:hAnsi="Black Chancery"/>
        </w:rPr>
      </w:pPr>
    </w:p>
    <w:p w:rsidR="00085C58" w:rsidRDefault="00085C58"/>
    <w:p w:rsidR="00085C58" w:rsidRDefault="00085C58">
      <w:pPr>
        <w:pStyle w:val="space"/>
      </w:pPr>
    </w:p>
    <w:p w:rsidR="00085C58" w:rsidRDefault="00085C58">
      <w:pPr>
        <w:pStyle w:val="subhead"/>
      </w:pPr>
      <w:r>
        <w:t>The Liturgy of the Word</w:t>
      </w:r>
    </w:p>
    <w:p w:rsidR="00085C58" w:rsidRDefault="00085C58">
      <w:pPr>
        <w:pStyle w:val="space"/>
      </w:pPr>
    </w:p>
    <w:p w:rsidR="00085C58" w:rsidRDefault="00085C58">
      <w:pPr>
        <w:pStyle w:val="space"/>
      </w:pPr>
    </w:p>
    <w:p w:rsidR="00085C58" w:rsidRDefault="00085C58">
      <w:r>
        <w:rPr>
          <w:i/>
        </w:rPr>
        <w:t xml:space="preserve">The procession enters in </w:t>
      </w:r>
      <w:r>
        <w:rPr>
          <w:b/>
          <w:i/>
        </w:rPr>
        <w:t xml:space="preserve">silence.   </w:t>
      </w:r>
      <w:r>
        <w:t>All kneel for silent prayer.</w:t>
      </w:r>
    </w:p>
    <w:p w:rsidR="00085C58" w:rsidRPr="00A25B2C" w:rsidRDefault="00085C58">
      <w:pPr>
        <w:rPr>
          <w:sz w:val="16"/>
          <w:szCs w:val="16"/>
        </w:rPr>
      </w:pPr>
    </w:p>
    <w:p w:rsidR="00085C58" w:rsidRDefault="00085C58">
      <w:pPr>
        <w:pStyle w:val="space"/>
      </w:pPr>
    </w:p>
    <w:p w:rsidR="00085C58" w:rsidRDefault="00085C58">
      <w:pPr>
        <w:rPr>
          <w:b/>
        </w:rPr>
      </w:pPr>
      <w:r>
        <w:rPr>
          <w:b/>
        </w:rPr>
        <w:t>The Collect of the Day:</w:t>
      </w:r>
    </w:p>
    <w:p w:rsidR="00085C58" w:rsidRDefault="00085C58">
      <w:pPr>
        <w:pStyle w:val="space"/>
      </w:pPr>
    </w:p>
    <w:p w:rsidR="00085C58" w:rsidRDefault="00085C58">
      <w:pPr>
        <w:ind w:left="1080"/>
      </w:pPr>
      <w:r>
        <w:t>Almighty Father,</w:t>
      </w:r>
      <w:r w:rsidR="00E209F8">
        <w:t xml:space="preserve"> </w:t>
      </w:r>
      <w:r>
        <w:t>look with mercy on this your family</w:t>
      </w:r>
    </w:p>
    <w:p w:rsidR="00085C58" w:rsidRDefault="00085C58">
      <w:pPr>
        <w:ind w:left="1080"/>
      </w:pPr>
      <w:r>
        <w:t>for which our Lord Jesus Christ</w:t>
      </w:r>
      <w:r w:rsidR="00E209F8">
        <w:t xml:space="preserve"> </w:t>
      </w:r>
      <w:r>
        <w:t>was content to be betrayed</w:t>
      </w:r>
    </w:p>
    <w:p w:rsidR="00085C58" w:rsidRDefault="00085C58">
      <w:pPr>
        <w:ind w:left="1080"/>
      </w:pPr>
      <w:r>
        <w:t>and given up into the hands of sinners</w:t>
      </w:r>
    </w:p>
    <w:p w:rsidR="00085C58" w:rsidRDefault="00085C58">
      <w:pPr>
        <w:ind w:left="1080"/>
      </w:pPr>
      <w:r>
        <w:t>and to suffer death upon the cross;</w:t>
      </w:r>
    </w:p>
    <w:p w:rsidR="00085C58" w:rsidRDefault="00085C58">
      <w:pPr>
        <w:ind w:left="1080"/>
      </w:pPr>
      <w:r>
        <w:t>who is alive and glorified</w:t>
      </w:r>
      <w:r w:rsidR="00E209F8">
        <w:t xml:space="preserve"> </w:t>
      </w:r>
      <w:r>
        <w:t>with you and the Holy Spirit,</w:t>
      </w:r>
    </w:p>
    <w:p w:rsidR="00085C58" w:rsidRDefault="00085C58">
      <w:pPr>
        <w:ind w:left="1080"/>
      </w:pPr>
      <w:r>
        <w:t xml:space="preserve">one God, now and for ever.  </w:t>
      </w:r>
      <w:r>
        <w:rPr>
          <w:b/>
        </w:rPr>
        <w:t>Amen</w:t>
      </w:r>
    </w:p>
    <w:p w:rsidR="00085C58" w:rsidRDefault="00085C58">
      <w:pPr>
        <w:ind w:left="1080"/>
      </w:pPr>
    </w:p>
    <w:p w:rsidR="00085C58" w:rsidRDefault="00085C58">
      <w:pPr>
        <w:ind w:left="1080"/>
      </w:pPr>
    </w:p>
    <w:p w:rsidR="00085C58" w:rsidRDefault="00085C58">
      <w:pPr>
        <w:tabs>
          <w:tab w:val="clear" w:pos="6840"/>
          <w:tab w:val="right" w:pos="7020"/>
        </w:tabs>
      </w:pPr>
      <w:r>
        <w:rPr>
          <w:i/>
        </w:rPr>
        <w:t xml:space="preserve">Sit </w:t>
      </w:r>
      <w:r>
        <w:t xml:space="preserve">for </w:t>
      </w:r>
      <w:r>
        <w:rPr>
          <w:b/>
        </w:rPr>
        <w:t>A reading from the book of the prophet Isaiah</w:t>
      </w:r>
      <w:r>
        <w:tab/>
      </w:r>
      <w:r>
        <w:rPr>
          <w:i/>
          <w:iCs/>
          <w:sz w:val="18"/>
        </w:rPr>
        <w:t>(</w:t>
      </w:r>
      <w:r>
        <w:rPr>
          <w:i/>
          <w:sz w:val="18"/>
        </w:rPr>
        <w:t>Isa. 52. 13- 53. 12)</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Pr="00A25B2C" w:rsidRDefault="00085C58">
      <w:pPr>
        <w:pStyle w:val="BodyText"/>
        <w:rPr>
          <w:sz w:val="21"/>
          <w:szCs w:val="21"/>
          <w:lang w:val="en-GB"/>
        </w:rPr>
      </w:pPr>
      <w:r w:rsidRPr="00A25B2C">
        <w:rPr>
          <w:sz w:val="21"/>
          <w:szCs w:val="21"/>
          <w:lang w:val="en-GB"/>
        </w:rPr>
        <w:t xml:space="preserve">Who has believed what we have heard? And to whom has the arm of the </w:t>
      </w:r>
      <w:r w:rsidRPr="00A25B2C">
        <w:rPr>
          <w:smallCaps/>
          <w:sz w:val="21"/>
          <w:szCs w:val="21"/>
          <w:lang w:val="en-GB"/>
        </w:rPr>
        <w:t>Lord</w:t>
      </w:r>
      <w:r w:rsidRPr="00A25B2C">
        <w:rPr>
          <w:sz w:val="21"/>
          <w:szCs w:val="21"/>
          <w:lang w:val="en-GB"/>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despised, and we held him of no account. Surely he has borne our infirmities and carried our diseases; yet we accounted him stricken, struck down by God, and afflicted. But he was wounded for our transgressions, crushed for our iniquities; upon him was the punishment that made us whole, and by his bruises we are healed. </w:t>
      </w:r>
    </w:p>
    <w:p w:rsidR="00085C58" w:rsidRPr="00A25B2C" w:rsidRDefault="00085C58">
      <w:pPr>
        <w:pStyle w:val="BodyText"/>
        <w:rPr>
          <w:sz w:val="21"/>
          <w:szCs w:val="21"/>
          <w:lang w:val="en-GB"/>
        </w:rPr>
      </w:pPr>
      <w:r w:rsidRPr="00A25B2C">
        <w:rPr>
          <w:sz w:val="21"/>
          <w:szCs w:val="21"/>
          <w:lang w:val="en-GB"/>
        </w:rPr>
        <w:t xml:space="preserve">All we like sheep have gone astray; we have all turned to our own way, and the </w:t>
      </w:r>
      <w:r w:rsidRPr="00A25B2C">
        <w:rPr>
          <w:smallCaps/>
          <w:sz w:val="21"/>
          <w:szCs w:val="21"/>
          <w:lang w:val="en-GB"/>
        </w:rPr>
        <w:t>Lord</w:t>
      </w:r>
      <w:r w:rsidRPr="00A25B2C">
        <w:rPr>
          <w:sz w:val="21"/>
          <w:szCs w:val="21"/>
          <w:lang w:val="en-GB"/>
        </w:rPr>
        <w:t xml:space="preserve"> has laid on him the iniquity of us all. He was oppressed, and he was afflicted, yet he did not open his mouth; like a lamb that is led to the slaughter, and like a 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BodyText"/>
        <w:rPr>
          <w:rFonts w:ascii="BBJECZ+StoneSerif" w:hAnsi="BBJECZ+StoneSerif"/>
          <w:lang w:val="en-GB"/>
        </w:rPr>
      </w:pPr>
      <w:r w:rsidRPr="00A25B2C">
        <w:rPr>
          <w:sz w:val="21"/>
          <w:szCs w:val="21"/>
          <w:lang w:val="en-GB"/>
        </w:rPr>
        <w:lastRenderedPageBreak/>
        <w:t xml:space="preserve">For he was cut off from the land of the living, stricken for the transgression of my people. They made his grave with the wicked and his tomb with the rich, although he had done no violence, and there was no deceit in his mouth. Yet it was the will of the </w:t>
      </w:r>
      <w:r w:rsidRPr="00A25B2C">
        <w:rPr>
          <w:smallCaps/>
          <w:sz w:val="21"/>
          <w:szCs w:val="21"/>
          <w:lang w:val="en-GB"/>
        </w:rPr>
        <w:t>Lord</w:t>
      </w:r>
      <w:r w:rsidRPr="00A25B2C">
        <w:rPr>
          <w:sz w:val="21"/>
          <w:szCs w:val="21"/>
          <w:lang w:val="en-GB"/>
        </w:rPr>
        <w:t xml:space="preserve"> to crush him with pain. When you make his life an offering for sin, he shall see his offspring, and shall prolong his days; through him the will of the </w:t>
      </w:r>
      <w:r w:rsidRPr="00A25B2C">
        <w:rPr>
          <w:smallCaps/>
          <w:sz w:val="21"/>
          <w:szCs w:val="21"/>
          <w:lang w:val="en-GB"/>
        </w:rPr>
        <w:t>Lord</w:t>
      </w:r>
      <w:r w:rsidRPr="00A25B2C">
        <w:rPr>
          <w:sz w:val="21"/>
          <w:szCs w:val="21"/>
          <w:lang w:val="en-GB"/>
        </w:rPr>
        <w:t xml:space="preserve"> shall prosper. Out of his anguish he shall see light; he shall find satisfaction through his knowledge. The righteous one, my servant, shall make many righteous, and he shall bear their iniquities. Therefore I will allot him a portion with the great, and he shall divide the spoil with the strong; because he poured out himself to death, and was numbered with the transgressors; yet he bore the sin of many, and made intercession for the transgressors</w:t>
      </w:r>
      <w:r>
        <w:rPr>
          <w:lang w:val="en-GB"/>
        </w:rPr>
        <w:t>.</w:t>
      </w:r>
    </w:p>
    <w:p w:rsidR="00085C58" w:rsidRDefault="00085C58">
      <w:pPr>
        <w:pStyle w:val="space"/>
      </w:pPr>
    </w:p>
    <w:p w:rsidR="00085C58" w:rsidRPr="00A25B2C" w:rsidRDefault="00085C58">
      <w:pPr>
        <w:rPr>
          <w:sz w:val="21"/>
          <w:szCs w:val="21"/>
        </w:rPr>
      </w:pPr>
      <w:r w:rsidRPr="00A25B2C">
        <w:rPr>
          <w:sz w:val="21"/>
          <w:szCs w:val="21"/>
        </w:rPr>
        <w:t>Reader</w:t>
      </w:r>
      <w:r w:rsidRPr="00A25B2C">
        <w:rPr>
          <w:sz w:val="21"/>
          <w:szCs w:val="21"/>
        </w:rPr>
        <w:tab/>
        <w:t>This is the word of the Lord</w:t>
      </w:r>
    </w:p>
    <w:p w:rsidR="00085C58" w:rsidRPr="00A25B2C" w:rsidRDefault="00085C58">
      <w:pPr>
        <w:rPr>
          <w:b/>
          <w:sz w:val="21"/>
          <w:szCs w:val="21"/>
        </w:rPr>
      </w:pPr>
      <w:r w:rsidRPr="00A25B2C">
        <w:rPr>
          <w:b/>
          <w:sz w:val="21"/>
          <w:szCs w:val="21"/>
        </w:rPr>
        <w:t>All:</w:t>
      </w:r>
      <w:r w:rsidRPr="00A25B2C">
        <w:rPr>
          <w:b/>
          <w:sz w:val="21"/>
          <w:szCs w:val="21"/>
        </w:rPr>
        <w:tab/>
        <w:t>Thanks be to God</w:t>
      </w:r>
    </w:p>
    <w:p w:rsidR="00085C58" w:rsidRDefault="00085C58">
      <w:pPr>
        <w:pStyle w:val="space"/>
      </w:pPr>
    </w:p>
    <w:p w:rsidR="00FB2204" w:rsidRDefault="00FB2204">
      <w:pPr>
        <w:pStyle w:val="space"/>
      </w:pPr>
    </w:p>
    <w:p w:rsidR="00E209F8" w:rsidRDefault="00E209F8">
      <w:pPr>
        <w:pStyle w:val="space"/>
      </w:pPr>
    </w:p>
    <w:p w:rsidR="00E209F8" w:rsidRDefault="00E209F8">
      <w:pPr>
        <w:pStyle w:val="space"/>
      </w:pPr>
    </w:p>
    <w:p w:rsidR="00E209F8" w:rsidRDefault="00E209F8">
      <w:pPr>
        <w:pStyle w:val="space"/>
      </w:pPr>
    </w:p>
    <w:p w:rsidR="00FB2204" w:rsidRDefault="00FB2204">
      <w:pPr>
        <w:pStyle w:val="space"/>
      </w:pPr>
    </w:p>
    <w:p w:rsidR="00085C58" w:rsidRDefault="00085C58">
      <w:r>
        <w:rPr>
          <w:b/>
          <w:bCs/>
        </w:rPr>
        <w:t>Hymn:</w:t>
      </w:r>
      <w:r>
        <w:tab/>
        <w:t>12</w:t>
      </w:r>
      <w:r w:rsidR="0010458B">
        <w:t>7</w:t>
      </w:r>
      <w:r>
        <w:t xml:space="preserve">   "</w:t>
      </w:r>
      <w:r w:rsidR="0010458B">
        <w:t>When I survey the wondrous cross</w:t>
      </w:r>
      <w:r>
        <w:t>"  (</w:t>
      </w:r>
      <w:r>
        <w:rPr>
          <w:i/>
        </w:rPr>
        <w:t>remain seated)</w:t>
      </w:r>
    </w:p>
    <w:p w:rsidR="00085C58" w:rsidRDefault="00085C58">
      <w:pPr>
        <w:pStyle w:val="space"/>
      </w:pPr>
    </w:p>
    <w:p w:rsidR="00E209F8" w:rsidRDefault="00E209F8">
      <w:pPr>
        <w:pStyle w:val="space"/>
      </w:pPr>
    </w:p>
    <w:p w:rsidR="00E209F8" w:rsidRDefault="00E209F8">
      <w:pPr>
        <w:pStyle w:val="space"/>
      </w:pPr>
    </w:p>
    <w:p w:rsidR="00E209F8" w:rsidRDefault="00E209F8">
      <w:pPr>
        <w:pStyle w:val="space"/>
        <w:rPr>
          <w:sz w:val="22"/>
        </w:rPr>
      </w:pPr>
    </w:p>
    <w:p w:rsidR="00A25B2C" w:rsidRDefault="00A25B2C" w:rsidP="0010458B">
      <w:pPr>
        <w:tabs>
          <w:tab w:val="clear" w:pos="6840"/>
          <w:tab w:val="left" w:pos="5400"/>
          <w:tab w:val="left" w:pos="5580"/>
          <w:tab w:val="right" w:pos="7110"/>
        </w:tabs>
        <w:rPr>
          <w:i/>
        </w:rPr>
      </w:pPr>
      <w:r>
        <w:rPr>
          <w:b/>
        </w:rPr>
        <w:t>A reading from the letter to the Hebrews</w:t>
      </w:r>
      <w:r>
        <w:t xml:space="preserve"> </w:t>
      </w:r>
      <w:r>
        <w:tab/>
      </w:r>
      <w:r>
        <w:tab/>
      </w:r>
      <w:r w:rsidR="0010458B">
        <w:tab/>
      </w:r>
      <w:r>
        <w:rPr>
          <w:i/>
          <w:iCs/>
          <w:sz w:val="18"/>
        </w:rPr>
        <w:t>(</w:t>
      </w:r>
      <w:r>
        <w:rPr>
          <w:i/>
          <w:sz w:val="18"/>
        </w:rPr>
        <w:t>Heb. 10. 16-25)</w:t>
      </w:r>
    </w:p>
    <w:p w:rsidR="00A25B2C" w:rsidRDefault="00A25B2C" w:rsidP="00A25B2C">
      <w:pPr>
        <w:pStyle w:val="space"/>
      </w:pPr>
    </w:p>
    <w:p w:rsidR="00A25B2C" w:rsidRDefault="00A25B2C" w:rsidP="00A25B2C">
      <w:pPr>
        <w:pStyle w:val="BodyText"/>
        <w:rPr>
          <w:sz w:val="21"/>
          <w:szCs w:val="21"/>
        </w:rPr>
      </w:pPr>
      <w:r w:rsidRPr="00A25B2C">
        <w:rPr>
          <w:sz w:val="21"/>
          <w:szCs w:val="21"/>
        </w:rPr>
        <w:t xml:space="preserve"> “This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A25B2C" w:rsidRPr="00A25B2C" w:rsidRDefault="00A25B2C" w:rsidP="00A25B2C">
      <w:pPr>
        <w:pStyle w:val="BodyText"/>
        <w:rPr>
          <w:sz w:val="8"/>
          <w:szCs w:val="8"/>
        </w:rPr>
      </w:pPr>
    </w:p>
    <w:p w:rsidR="00A25B2C" w:rsidRPr="00A25B2C" w:rsidRDefault="00A25B2C" w:rsidP="00A25B2C">
      <w:pPr>
        <w:pStyle w:val="BodyText"/>
        <w:rPr>
          <w:sz w:val="21"/>
          <w:szCs w:val="21"/>
        </w:rPr>
      </w:pPr>
      <w:r w:rsidRPr="00A25B2C">
        <w:rPr>
          <w:sz w:val="21"/>
          <w:szCs w:val="21"/>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A25B2C" w:rsidRPr="00A25B2C" w:rsidRDefault="00A25B2C" w:rsidP="00A25B2C">
      <w:pPr>
        <w:pStyle w:val="BodyText"/>
        <w:rPr>
          <w:sz w:val="8"/>
          <w:szCs w:val="8"/>
        </w:rPr>
      </w:pPr>
    </w:p>
    <w:p w:rsidR="00A25B2C" w:rsidRDefault="00A25B2C" w:rsidP="00A25B2C">
      <w:r>
        <w:t>Reader</w:t>
      </w:r>
      <w:r>
        <w:tab/>
        <w:t>This is the word of the Lord</w:t>
      </w:r>
    </w:p>
    <w:p w:rsidR="00A25B2C" w:rsidRDefault="00A25B2C" w:rsidP="00A25B2C">
      <w:pPr>
        <w:rPr>
          <w:b/>
        </w:rPr>
      </w:pPr>
      <w:r>
        <w:rPr>
          <w:b/>
        </w:rPr>
        <w:t>All:</w:t>
      </w:r>
      <w:r>
        <w:rPr>
          <w:b/>
        </w:rPr>
        <w:tab/>
        <w:t>Thanks be to God</w:t>
      </w:r>
    </w:p>
    <w:p w:rsidR="00ED1330" w:rsidRDefault="00ED1330" w:rsidP="00A25B2C">
      <w:pPr>
        <w:rPr>
          <w:b/>
        </w:rPr>
      </w:pPr>
    </w:p>
    <w:p w:rsidR="004946B0" w:rsidRDefault="004946B0" w:rsidP="00A25B2C">
      <w:pPr>
        <w:rPr>
          <w:b/>
        </w:rPr>
      </w:pPr>
    </w:p>
    <w:p w:rsidR="00E209F8" w:rsidRPr="007E43D3" w:rsidRDefault="00085C58" w:rsidP="00E209F8">
      <w:r w:rsidRPr="00E209F8">
        <w:rPr>
          <w:b/>
        </w:rPr>
        <w:t>Hymn:</w:t>
      </w:r>
      <w:r>
        <w:tab/>
      </w:r>
      <w:r w:rsidR="00E209F8" w:rsidRPr="007E43D3">
        <w:t xml:space="preserve">By gracious powers so wonderfully sheltered </w:t>
      </w:r>
    </w:p>
    <w:p w:rsidR="00E209F8" w:rsidRPr="007E43D3" w:rsidRDefault="00E209F8" w:rsidP="00E209F8">
      <w:pPr>
        <w:pStyle w:val="space"/>
        <w:tabs>
          <w:tab w:val="clear" w:pos="1080"/>
        </w:tabs>
        <w:ind w:left="1080"/>
        <w:rPr>
          <w:sz w:val="22"/>
        </w:rPr>
      </w:pPr>
      <w:r w:rsidRPr="007E43D3">
        <w:rPr>
          <w:sz w:val="22"/>
        </w:rPr>
        <w:t xml:space="preserve">and confidently waiting, come what may, </w:t>
      </w:r>
    </w:p>
    <w:p w:rsidR="00E209F8" w:rsidRPr="007E43D3" w:rsidRDefault="00E209F8" w:rsidP="00E209F8">
      <w:pPr>
        <w:pStyle w:val="space"/>
        <w:tabs>
          <w:tab w:val="clear" w:pos="1080"/>
        </w:tabs>
        <w:ind w:left="1080"/>
        <w:rPr>
          <w:sz w:val="22"/>
        </w:rPr>
      </w:pPr>
      <w:r w:rsidRPr="007E43D3">
        <w:rPr>
          <w:sz w:val="22"/>
        </w:rPr>
        <w:t xml:space="preserve">we know that God is with us night and morning, </w:t>
      </w:r>
    </w:p>
    <w:p w:rsidR="00E209F8" w:rsidRPr="007E43D3" w:rsidRDefault="00E209F8" w:rsidP="00E209F8">
      <w:pPr>
        <w:pStyle w:val="space"/>
        <w:tabs>
          <w:tab w:val="clear" w:pos="1080"/>
        </w:tabs>
        <w:ind w:left="1080"/>
        <w:rPr>
          <w:sz w:val="22"/>
        </w:rPr>
      </w:pPr>
      <w:r w:rsidRPr="007E43D3">
        <w:rPr>
          <w:sz w:val="22"/>
        </w:rPr>
        <w:t>and never fails to greet us each new day.</w:t>
      </w:r>
    </w:p>
    <w:p w:rsidR="00E209F8" w:rsidRPr="007E43D3" w:rsidRDefault="00E209F8" w:rsidP="00E209F8">
      <w:pPr>
        <w:pStyle w:val="space"/>
        <w:tabs>
          <w:tab w:val="clear" w:pos="1080"/>
        </w:tabs>
        <w:ind w:left="1080"/>
        <w:rPr>
          <w:sz w:val="22"/>
        </w:rPr>
      </w:pPr>
      <w:r w:rsidRPr="007E43D3">
        <w:rPr>
          <w:sz w:val="22"/>
        </w:rPr>
        <w:lastRenderedPageBreak/>
        <w:t>Yet is this heart by its old foe tormented,</w:t>
      </w:r>
    </w:p>
    <w:p w:rsidR="00E209F8" w:rsidRPr="007E43D3" w:rsidRDefault="00E209F8" w:rsidP="00E209F8">
      <w:pPr>
        <w:pStyle w:val="space"/>
        <w:tabs>
          <w:tab w:val="clear" w:pos="1080"/>
        </w:tabs>
        <w:ind w:left="1080"/>
        <w:rPr>
          <w:sz w:val="22"/>
        </w:rPr>
      </w:pPr>
      <w:r w:rsidRPr="007E43D3">
        <w:rPr>
          <w:sz w:val="22"/>
        </w:rPr>
        <w:t>still evil days bring burdens hard to bear;</w:t>
      </w:r>
    </w:p>
    <w:p w:rsidR="00E209F8" w:rsidRPr="007E43D3" w:rsidRDefault="00E209F8" w:rsidP="00E209F8">
      <w:pPr>
        <w:pStyle w:val="space"/>
        <w:tabs>
          <w:tab w:val="clear" w:pos="1080"/>
        </w:tabs>
        <w:ind w:left="1080"/>
        <w:rPr>
          <w:sz w:val="22"/>
        </w:rPr>
      </w:pPr>
      <w:r w:rsidRPr="007E43D3">
        <w:rPr>
          <w:sz w:val="22"/>
        </w:rPr>
        <w:t>O give our frightened souls the sure salvation</w:t>
      </w:r>
    </w:p>
    <w:p w:rsidR="00E209F8" w:rsidRPr="007E43D3" w:rsidRDefault="00E209F8" w:rsidP="00E209F8">
      <w:pPr>
        <w:pStyle w:val="space"/>
        <w:tabs>
          <w:tab w:val="clear" w:pos="1080"/>
        </w:tabs>
        <w:ind w:left="1080"/>
        <w:rPr>
          <w:sz w:val="22"/>
        </w:rPr>
      </w:pPr>
      <w:r w:rsidRPr="007E43D3">
        <w:rPr>
          <w:sz w:val="22"/>
        </w:rPr>
        <w:t>for which, O Lord, you taught us to prepare.</w:t>
      </w:r>
    </w:p>
    <w:p w:rsidR="00E209F8" w:rsidRPr="007E43D3" w:rsidRDefault="00E209F8" w:rsidP="00E209F8">
      <w:pPr>
        <w:pStyle w:val="space"/>
        <w:tabs>
          <w:tab w:val="clear" w:pos="1080"/>
        </w:tabs>
        <w:ind w:left="1080"/>
        <w:rPr>
          <w:sz w:val="22"/>
        </w:rPr>
      </w:pPr>
    </w:p>
    <w:p w:rsidR="00E209F8" w:rsidRPr="007E43D3" w:rsidRDefault="00E209F8" w:rsidP="00E209F8">
      <w:pPr>
        <w:pStyle w:val="space"/>
        <w:tabs>
          <w:tab w:val="clear" w:pos="1080"/>
        </w:tabs>
        <w:ind w:left="1080"/>
        <w:rPr>
          <w:sz w:val="22"/>
        </w:rPr>
      </w:pPr>
      <w:r w:rsidRPr="007E43D3">
        <w:rPr>
          <w:sz w:val="22"/>
        </w:rPr>
        <w:t>And when this cup you give is filled to brimming</w:t>
      </w:r>
    </w:p>
    <w:p w:rsidR="00E209F8" w:rsidRPr="007E43D3" w:rsidRDefault="00E209F8" w:rsidP="00E209F8">
      <w:pPr>
        <w:pStyle w:val="space"/>
        <w:tabs>
          <w:tab w:val="clear" w:pos="1080"/>
        </w:tabs>
        <w:ind w:left="1080"/>
        <w:rPr>
          <w:sz w:val="22"/>
        </w:rPr>
      </w:pPr>
      <w:r w:rsidRPr="007E43D3">
        <w:rPr>
          <w:sz w:val="22"/>
        </w:rPr>
        <w:t>with bitter suffering, hard to understand,</w:t>
      </w:r>
    </w:p>
    <w:p w:rsidR="00E209F8" w:rsidRPr="007E43D3" w:rsidRDefault="00E209F8" w:rsidP="00E209F8">
      <w:pPr>
        <w:pStyle w:val="space"/>
        <w:tabs>
          <w:tab w:val="clear" w:pos="1080"/>
        </w:tabs>
        <w:ind w:left="1080"/>
        <w:rPr>
          <w:sz w:val="22"/>
        </w:rPr>
      </w:pPr>
      <w:r w:rsidRPr="007E43D3">
        <w:rPr>
          <w:sz w:val="22"/>
        </w:rPr>
        <w:t>we take it thankfully and without trembling</w:t>
      </w:r>
    </w:p>
    <w:p w:rsidR="00E209F8" w:rsidRPr="007E43D3" w:rsidRDefault="00E209F8" w:rsidP="00E209F8">
      <w:pPr>
        <w:pStyle w:val="space"/>
        <w:tabs>
          <w:tab w:val="clear" w:pos="1080"/>
        </w:tabs>
        <w:ind w:left="1080"/>
        <w:rPr>
          <w:sz w:val="22"/>
        </w:rPr>
      </w:pPr>
      <w:r w:rsidRPr="007E43D3">
        <w:rPr>
          <w:sz w:val="22"/>
        </w:rPr>
        <w:t>out of so good and so beloved a hand.</w:t>
      </w:r>
    </w:p>
    <w:p w:rsidR="00E209F8" w:rsidRPr="007E43D3" w:rsidRDefault="00E209F8" w:rsidP="00E209F8">
      <w:pPr>
        <w:pStyle w:val="space"/>
        <w:tabs>
          <w:tab w:val="clear" w:pos="1080"/>
        </w:tabs>
        <w:ind w:left="1080"/>
        <w:rPr>
          <w:sz w:val="22"/>
        </w:rPr>
      </w:pPr>
    </w:p>
    <w:p w:rsidR="00E209F8" w:rsidRPr="007E43D3" w:rsidRDefault="00E209F8" w:rsidP="00E209F8">
      <w:pPr>
        <w:pStyle w:val="space"/>
        <w:tabs>
          <w:tab w:val="clear" w:pos="1080"/>
        </w:tabs>
        <w:ind w:left="1080"/>
        <w:rPr>
          <w:sz w:val="22"/>
        </w:rPr>
      </w:pPr>
      <w:r w:rsidRPr="007E43D3">
        <w:rPr>
          <w:sz w:val="22"/>
        </w:rPr>
        <w:t>Yet when again in this same world you give us</w:t>
      </w:r>
    </w:p>
    <w:p w:rsidR="00E209F8" w:rsidRPr="007E43D3" w:rsidRDefault="00E209F8" w:rsidP="00E209F8">
      <w:pPr>
        <w:pStyle w:val="space"/>
        <w:tabs>
          <w:tab w:val="clear" w:pos="1080"/>
        </w:tabs>
        <w:ind w:left="1080"/>
        <w:rPr>
          <w:sz w:val="22"/>
        </w:rPr>
      </w:pPr>
      <w:r w:rsidRPr="007E43D3">
        <w:rPr>
          <w:sz w:val="22"/>
        </w:rPr>
        <w:t>the joy we had, the brightness of your Sun,</w:t>
      </w:r>
    </w:p>
    <w:p w:rsidR="00E209F8" w:rsidRPr="007E43D3" w:rsidRDefault="00E209F8" w:rsidP="00E209F8">
      <w:pPr>
        <w:pStyle w:val="space"/>
        <w:tabs>
          <w:tab w:val="clear" w:pos="1080"/>
        </w:tabs>
        <w:ind w:left="1080"/>
        <w:rPr>
          <w:sz w:val="22"/>
        </w:rPr>
      </w:pPr>
      <w:r w:rsidRPr="007E43D3">
        <w:rPr>
          <w:sz w:val="22"/>
        </w:rPr>
        <w:t>we shall remember all the days we lived through,</w:t>
      </w:r>
    </w:p>
    <w:p w:rsidR="00E209F8" w:rsidRPr="007E43D3" w:rsidRDefault="00E209F8" w:rsidP="00E209F8">
      <w:pPr>
        <w:pStyle w:val="space"/>
        <w:tabs>
          <w:tab w:val="clear" w:pos="1080"/>
        </w:tabs>
        <w:ind w:left="1080"/>
        <w:rPr>
          <w:sz w:val="22"/>
        </w:rPr>
      </w:pPr>
      <w:r w:rsidRPr="007E43D3">
        <w:rPr>
          <w:sz w:val="22"/>
        </w:rPr>
        <w:t>and our whole life shall then be yours alone.</w:t>
      </w:r>
    </w:p>
    <w:p w:rsidR="00FB2204" w:rsidRDefault="00FB2204" w:rsidP="00FB2204">
      <w:pPr>
        <w:rPr>
          <w:b/>
        </w:rPr>
      </w:pPr>
    </w:p>
    <w:p w:rsidR="00E209F8" w:rsidRDefault="00E209F8" w:rsidP="00FB2204">
      <w:pPr>
        <w:rPr>
          <w:b/>
        </w:rPr>
      </w:pPr>
    </w:p>
    <w:p w:rsidR="00085C58" w:rsidRDefault="00085C58">
      <w:pPr>
        <w:rPr>
          <w:b/>
        </w:rPr>
      </w:pPr>
      <w:r>
        <w:rPr>
          <w:b/>
        </w:rPr>
        <w:t>The reading of the Passion of our Lord Jesus Christ according to John:</w:t>
      </w:r>
    </w:p>
    <w:p w:rsidR="00085C58" w:rsidRDefault="00085C58">
      <w:pPr>
        <w:pStyle w:val="space"/>
      </w:pPr>
    </w:p>
    <w:p w:rsidR="00085C58" w:rsidRDefault="00085C58">
      <w:pPr>
        <w:rPr>
          <w:b/>
          <w:i/>
        </w:rPr>
      </w:pPr>
      <w:r>
        <w:rPr>
          <w:i/>
        </w:rPr>
        <w:t xml:space="preserve">Please remain seated until the pause, which follows </w:t>
      </w:r>
      <w:r>
        <w:t xml:space="preserve">"Then he handed him over to be crucified" </w:t>
      </w:r>
      <w:r>
        <w:rPr>
          <w:b/>
          <w:i/>
        </w:rPr>
        <w:t xml:space="preserve">Stand. </w:t>
      </w:r>
    </w:p>
    <w:p w:rsidR="00085C58" w:rsidRDefault="00085C58">
      <w:pPr>
        <w:pStyle w:val="space"/>
      </w:pPr>
    </w:p>
    <w:p w:rsidR="00085C58" w:rsidRDefault="00085C58">
      <w:pPr>
        <w:rPr>
          <w:i/>
        </w:rPr>
      </w:pPr>
      <w:r>
        <w:rPr>
          <w:i/>
        </w:rPr>
        <w:t>The reading concludes with a short period of silence.</w:t>
      </w:r>
    </w:p>
    <w:p w:rsidR="00085C58" w:rsidRPr="00E209F8" w:rsidRDefault="00085C58">
      <w:pPr>
        <w:rPr>
          <w:iCs/>
          <w:sz w:val="32"/>
          <w:szCs w:val="32"/>
        </w:rPr>
      </w:pPr>
    </w:p>
    <w:p w:rsidR="00085C58" w:rsidRDefault="00085C58">
      <w:pPr>
        <w:rPr>
          <w:i/>
        </w:rPr>
      </w:pPr>
      <w:r w:rsidRPr="00E209F8">
        <w:rPr>
          <w:rFonts w:ascii="Benguiat Bk BT" w:hAnsi="Benguiat Bk BT"/>
          <w:b/>
          <w:smallCaps/>
          <w:sz w:val="24"/>
          <w:szCs w:val="24"/>
        </w:rPr>
        <w:t>The Sermon</w:t>
      </w:r>
      <w:r>
        <w:t xml:space="preserve">   (</w:t>
      </w:r>
      <w:r>
        <w:rPr>
          <w:i/>
        </w:rPr>
        <w:t>please sit)</w:t>
      </w:r>
    </w:p>
    <w:p w:rsidR="00085C58" w:rsidRPr="00E209F8" w:rsidRDefault="00085C58">
      <w:pPr>
        <w:pStyle w:val="space"/>
        <w:rPr>
          <w:sz w:val="32"/>
          <w:szCs w:val="32"/>
        </w:rPr>
      </w:pPr>
    </w:p>
    <w:p w:rsidR="00085C58" w:rsidRDefault="00085C58">
      <w:pPr>
        <w:pStyle w:val="subhead"/>
      </w:pPr>
      <w:r>
        <w:t>The Proclamation of the Cross</w:t>
      </w:r>
    </w:p>
    <w:p w:rsidR="00085C58" w:rsidRDefault="00085C58">
      <w:pPr>
        <w:pStyle w:val="space"/>
      </w:pPr>
    </w:p>
    <w:p w:rsidR="00085C58" w:rsidRDefault="00085C58">
      <w:pPr>
        <w:rPr>
          <w:i/>
        </w:rPr>
      </w:pPr>
      <w:r>
        <w:rPr>
          <w:i/>
        </w:rPr>
        <w:t>Please kneel.  During this hymn, the Cross is brought into church, and placed in front of the altar.</w:t>
      </w:r>
    </w:p>
    <w:p w:rsidR="00085C58" w:rsidRDefault="00085C58">
      <w:pPr>
        <w:pStyle w:val="space"/>
      </w:pPr>
    </w:p>
    <w:p w:rsidR="00085C58" w:rsidRDefault="00085C58">
      <w:r w:rsidRPr="007025DE">
        <w:rPr>
          <w:b/>
        </w:rPr>
        <w:t>Hymn:</w:t>
      </w:r>
      <w:r>
        <w:tab/>
        <w:t>12</w:t>
      </w:r>
      <w:r w:rsidR="004C408C">
        <w:t>0</w:t>
      </w:r>
      <w:r>
        <w:t xml:space="preserve">      "</w:t>
      </w:r>
      <w:r w:rsidR="004C408C">
        <w:t>O sacred head, surrounded”</w:t>
      </w:r>
    </w:p>
    <w:p w:rsidR="00085C58" w:rsidRDefault="00085C58">
      <w:pPr>
        <w:pStyle w:val="space"/>
      </w:pPr>
    </w:p>
    <w:p w:rsidR="00085C58" w:rsidRDefault="00085C58">
      <w:pPr>
        <w:rPr>
          <w:i/>
          <w:sz w:val="12"/>
        </w:rPr>
      </w:pPr>
    </w:p>
    <w:p w:rsidR="00085C58" w:rsidRDefault="00085C58" w:rsidP="0080685E">
      <w:r>
        <w:t>Priest:</w:t>
      </w:r>
      <w:r>
        <w:tab/>
      </w:r>
      <w:r w:rsidR="0080685E">
        <w:t>We adore you, O Christ, and we bless you</w:t>
      </w:r>
    </w:p>
    <w:p w:rsidR="00085C58" w:rsidRDefault="00085C58" w:rsidP="0080685E">
      <w:pPr>
        <w:rPr>
          <w:b/>
        </w:rPr>
      </w:pPr>
      <w:r>
        <w:rPr>
          <w:b/>
        </w:rPr>
        <w:t>All:</w:t>
      </w:r>
      <w:r>
        <w:rPr>
          <w:b/>
        </w:rPr>
        <w:tab/>
      </w:r>
      <w:r w:rsidR="0080685E">
        <w:rPr>
          <w:b/>
        </w:rPr>
        <w:t>because by your holy cross</w:t>
      </w:r>
    </w:p>
    <w:p w:rsidR="0080685E" w:rsidRDefault="0080685E" w:rsidP="0080685E">
      <w:pPr>
        <w:rPr>
          <w:b/>
        </w:rPr>
      </w:pPr>
      <w:r>
        <w:rPr>
          <w:b/>
        </w:rPr>
        <w:tab/>
        <w:t>you have redeemed the world</w:t>
      </w:r>
    </w:p>
    <w:p w:rsidR="00085C58" w:rsidRDefault="00085C58">
      <w:pPr>
        <w:pStyle w:val="space"/>
      </w:pPr>
    </w:p>
    <w:p w:rsidR="00085C58" w:rsidRDefault="00085C58" w:rsidP="0080685E">
      <w:r>
        <w:t>Priest:</w:t>
      </w:r>
      <w:r>
        <w:tab/>
      </w:r>
      <w:r w:rsidR="0080685E">
        <w:t>This is the wood of the cross</w:t>
      </w:r>
    </w:p>
    <w:p w:rsidR="0080685E" w:rsidRDefault="0080685E" w:rsidP="0080685E">
      <w:r>
        <w:tab/>
        <w:t>on which hung the Saviour of the world</w:t>
      </w:r>
    </w:p>
    <w:p w:rsidR="00085C58" w:rsidRDefault="00085C58" w:rsidP="0080685E">
      <w:pPr>
        <w:rPr>
          <w:b/>
        </w:rPr>
      </w:pPr>
      <w:r>
        <w:rPr>
          <w:b/>
        </w:rPr>
        <w:t>All:</w:t>
      </w:r>
      <w:r>
        <w:rPr>
          <w:b/>
        </w:rPr>
        <w:tab/>
      </w:r>
      <w:r w:rsidR="0080685E">
        <w:rPr>
          <w:b/>
        </w:rPr>
        <w:t>Come, let us worship.</w:t>
      </w:r>
    </w:p>
    <w:p w:rsidR="00085C58" w:rsidRDefault="00085C58">
      <w:pPr>
        <w:pStyle w:val="space"/>
      </w:pPr>
    </w:p>
    <w:p w:rsidR="00085C58" w:rsidRDefault="00085C58" w:rsidP="0080685E">
      <w:r>
        <w:t>Priest:</w:t>
      </w:r>
      <w:r>
        <w:tab/>
      </w:r>
      <w:r w:rsidR="0080685E">
        <w:t>O Saviour of the world</w:t>
      </w:r>
    </w:p>
    <w:p w:rsidR="0080685E" w:rsidRDefault="0080685E" w:rsidP="0080685E">
      <w:r>
        <w:tab/>
        <w:t>who by your cross and precious blood have redeemed us,</w:t>
      </w:r>
    </w:p>
    <w:p w:rsidR="00085C58" w:rsidRDefault="00085C58" w:rsidP="0080685E">
      <w:pPr>
        <w:rPr>
          <w:b/>
        </w:rPr>
      </w:pPr>
      <w:r>
        <w:rPr>
          <w:b/>
        </w:rPr>
        <w:t>All:</w:t>
      </w:r>
      <w:r>
        <w:rPr>
          <w:b/>
        </w:rPr>
        <w:tab/>
      </w:r>
      <w:r w:rsidR="0080685E">
        <w:rPr>
          <w:b/>
        </w:rPr>
        <w:t>save us and help us, we humbly pray.</w:t>
      </w:r>
    </w:p>
    <w:p w:rsidR="00085C58" w:rsidRPr="00E209F8" w:rsidRDefault="00C92AE3" w:rsidP="00E209F8">
      <w:r>
        <w:rPr>
          <w:noProof/>
          <w:sz w:val="20"/>
          <w:lang w:eastAsia="en-GB"/>
        </w:rPr>
        <w:lastRenderedPageBreak/>
        <w:drawing>
          <wp:anchor distT="0" distB="0" distL="114300" distR="114300" simplePos="0" relativeHeight="251656192" behindDoc="0" locked="0" layoutInCell="1" allowOverlap="1">
            <wp:simplePos x="0" y="0"/>
            <wp:positionH relativeFrom="column">
              <wp:posOffset>-43815</wp:posOffset>
            </wp:positionH>
            <wp:positionV relativeFrom="paragraph">
              <wp:posOffset>-99060</wp:posOffset>
            </wp:positionV>
            <wp:extent cx="1562100" cy="20859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62100" cy="2085975"/>
                    </a:xfrm>
                    <a:prstGeom prst="rect">
                      <a:avLst/>
                    </a:prstGeom>
                    <a:noFill/>
                    <a:ln w="9525">
                      <a:noFill/>
                      <a:miter lim="800000"/>
                      <a:headEnd/>
                      <a:tailEnd/>
                    </a:ln>
                  </pic:spPr>
                </pic:pic>
              </a:graphicData>
            </a:graphic>
          </wp:anchor>
        </w:drawing>
      </w:r>
      <w:r w:rsidR="00085C58">
        <w:rPr>
          <w:i/>
        </w:rPr>
        <w:t xml:space="preserve">You are now invited to come forward and venerate the Cross. Simply come and </w:t>
      </w:r>
      <w:r w:rsidR="00AD09E1">
        <w:rPr>
          <w:i/>
        </w:rPr>
        <w:t>stand/</w:t>
      </w:r>
      <w:r w:rsidR="00085C58">
        <w:rPr>
          <w:i/>
        </w:rPr>
        <w:t>kneel in front of the Cross, and read the Prayer of Veneration. Then stand, and bow before the Cross before returning to your place.</w:t>
      </w:r>
    </w:p>
    <w:p w:rsidR="0080685E" w:rsidRDefault="00C92AE3">
      <w:pPr>
        <w:ind w:right="41"/>
        <w:jc w:val="both"/>
        <w:rPr>
          <w:i/>
        </w:rPr>
      </w:pPr>
      <w:r>
        <w:rPr>
          <w:noProof/>
          <w:sz w:val="20"/>
          <w:lang w:eastAsia="en-GB"/>
        </w:rPr>
        <w:drawing>
          <wp:anchor distT="0" distB="0" distL="114300" distR="114300" simplePos="0" relativeHeight="251657216" behindDoc="0" locked="0" layoutInCell="1" allowOverlap="1">
            <wp:simplePos x="0" y="0"/>
            <wp:positionH relativeFrom="column">
              <wp:posOffset>213995</wp:posOffset>
            </wp:positionH>
            <wp:positionV relativeFrom="paragraph">
              <wp:posOffset>193675</wp:posOffset>
            </wp:positionV>
            <wp:extent cx="2767330" cy="8756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67330" cy="875665"/>
                    </a:xfrm>
                    <a:prstGeom prst="rect">
                      <a:avLst/>
                    </a:prstGeom>
                    <a:noFill/>
                    <a:ln w="9525">
                      <a:noFill/>
                      <a:miter lim="800000"/>
                      <a:headEnd/>
                      <a:tailEnd/>
                    </a:ln>
                  </pic:spPr>
                </pic:pic>
              </a:graphicData>
            </a:graphic>
          </wp:anchor>
        </w:drawing>
      </w:r>
    </w:p>
    <w:p w:rsidR="00FB2204" w:rsidRDefault="00FB2204">
      <w:pPr>
        <w:rPr>
          <w:i/>
          <w:iCs/>
        </w:rPr>
      </w:pPr>
    </w:p>
    <w:p w:rsidR="00085C58" w:rsidRDefault="00085C58">
      <w:pPr>
        <w:rPr>
          <w:i/>
          <w:iCs/>
        </w:rPr>
      </w:pPr>
      <w:r>
        <w:rPr>
          <w:i/>
          <w:iCs/>
        </w:rPr>
        <w:t>When all have venerated the Cross, we sing:</w:t>
      </w:r>
    </w:p>
    <w:p w:rsidR="00085C58" w:rsidRDefault="00085C58">
      <w:pPr>
        <w:pStyle w:val="space"/>
      </w:pPr>
    </w:p>
    <w:p w:rsidR="00085C58" w:rsidRDefault="00085C58">
      <w:pPr>
        <w:pStyle w:val="space"/>
      </w:pPr>
    </w:p>
    <w:p w:rsidR="00085C58" w:rsidRDefault="00E209F8">
      <w:pPr>
        <w:ind w:left="567"/>
      </w:pPr>
      <w:r>
        <w:t>108</w:t>
      </w:r>
      <w:r>
        <w:tab/>
        <w:t>‘Glory be to Jesus’</w:t>
      </w:r>
      <w:r w:rsidR="00506ABA">
        <w:tab/>
      </w:r>
    </w:p>
    <w:p w:rsidR="00085C58" w:rsidRDefault="00085C58">
      <w:pPr>
        <w:ind w:left="567"/>
      </w:pPr>
    </w:p>
    <w:p w:rsidR="00085C58" w:rsidRDefault="00085C58">
      <w:r>
        <w:t>Priest:</w:t>
      </w:r>
      <w:r>
        <w:tab/>
        <w:t>Father, hear our prayer and forgive us.</w:t>
      </w:r>
    </w:p>
    <w:p w:rsidR="00085C58" w:rsidRDefault="00085C58" w:rsidP="00465D1D">
      <w:pPr>
        <w:pStyle w:val="Heading4"/>
        <w:rPr>
          <w:b w:val="0"/>
        </w:rPr>
      </w:pPr>
      <w:r>
        <w:t>All:</w:t>
      </w:r>
      <w:r>
        <w:tab/>
        <w:t>Unstop our ears</w:t>
      </w:r>
      <w:r w:rsidR="00465D1D">
        <w:t xml:space="preserve"> </w:t>
      </w:r>
      <w:r>
        <w:t>that we may receive the gospel of the Cross.</w:t>
      </w:r>
    </w:p>
    <w:p w:rsidR="00085C58" w:rsidRDefault="00085C58">
      <w:pPr>
        <w:rPr>
          <w:b/>
        </w:rPr>
      </w:pPr>
      <w:r>
        <w:rPr>
          <w:b/>
        </w:rPr>
        <w:tab/>
        <w:t>Lighten our eyes</w:t>
      </w:r>
    </w:p>
    <w:p w:rsidR="00085C58" w:rsidRDefault="00085C58">
      <w:pPr>
        <w:rPr>
          <w:b/>
        </w:rPr>
      </w:pPr>
      <w:r>
        <w:rPr>
          <w:b/>
        </w:rPr>
        <w:tab/>
        <w:t xml:space="preserve">    that we may see your glory</w:t>
      </w:r>
      <w:r w:rsidR="00465D1D">
        <w:rPr>
          <w:b/>
        </w:rPr>
        <w:t xml:space="preserve"> </w:t>
      </w:r>
      <w:r>
        <w:rPr>
          <w:b/>
        </w:rPr>
        <w:t>in the face of your Son.</w:t>
      </w:r>
    </w:p>
    <w:p w:rsidR="00085C58" w:rsidRDefault="00085C58">
      <w:pPr>
        <w:rPr>
          <w:b/>
        </w:rPr>
      </w:pPr>
      <w:r>
        <w:rPr>
          <w:b/>
        </w:rPr>
        <w:tab/>
        <w:t>Penetrate our minds</w:t>
      </w:r>
      <w:r w:rsidR="00465D1D">
        <w:rPr>
          <w:b/>
        </w:rPr>
        <w:t xml:space="preserve"> </w:t>
      </w:r>
      <w:r>
        <w:rPr>
          <w:b/>
        </w:rPr>
        <w:t>that your truth may make us whole.</w:t>
      </w:r>
    </w:p>
    <w:p w:rsidR="00085C58" w:rsidRDefault="00085C58">
      <w:pPr>
        <w:rPr>
          <w:b/>
        </w:rPr>
      </w:pPr>
      <w:r>
        <w:rPr>
          <w:b/>
        </w:rPr>
        <w:tab/>
        <w:t>Irradiate our hearts with your love</w:t>
      </w:r>
    </w:p>
    <w:p w:rsidR="00085C58" w:rsidRDefault="00085C58">
      <w:pPr>
        <w:rPr>
          <w:b/>
        </w:rPr>
      </w:pPr>
      <w:r>
        <w:rPr>
          <w:b/>
        </w:rPr>
        <w:tab/>
        <w:t xml:space="preserve">    that we may love one another for Christ's sake.</w:t>
      </w:r>
    </w:p>
    <w:p w:rsidR="00085C58" w:rsidRDefault="00085C58">
      <w:pPr>
        <w:rPr>
          <w:b/>
        </w:rPr>
      </w:pPr>
      <w:r>
        <w:rPr>
          <w:b/>
        </w:rPr>
        <w:tab/>
        <w:t>Father, forgive us.</w:t>
      </w:r>
    </w:p>
    <w:p w:rsidR="00085C58" w:rsidRDefault="00085C58"/>
    <w:p w:rsidR="00085C58" w:rsidRDefault="00085C58">
      <w:pPr>
        <w:rPr>
          <w:i/>
          <w:iCs/>
        </w:rPr>
      </w:pPr>
      <w:r>
        <w:rPr>
          <w:i/>
          <w:iCs/>
        </w:rPr>
        <w:t>After a period of silence:</w:t>
      </w:r>
    </w:p>
    <w:p w:rsidR="00085C58" w:rsidRDefault="00085C58">
      <w:pPr>
        <w:pStyle w:val="space"/>
      </w:pPr>
    </w:p>
    <w:p w:rsidR="001E7111" w:rsidRDefault="001E7111" w:rsidP="001E7111">
      <w:r>
        <w:t>Priest:</w:t>
      </w:r>
      <w:r>
        <w:tab/>
        <w:t>We glory in your cross, O Lord,</w:t>
      </w:r>
    </w:p>
    <w:p w:rsidR="001E7111" w:rsidRDefault="001E7111" w:rsidP="001E7111">
      <w:r>
        <w:tab/>
        <w:t>and praise you for your mighty resurrection;</w:t>
      </w:r>
    </w:p>
    <w:p w:rsidR="001E7111" w:rsidRDefault="001E7111" w:rsidP="001E7111">
      <w:pPr>
        <w:rPr>
          <w:b/>
        </w:rPr>
      </w:pPr>
      <w:r>
        <w:rPr>
          <w:b/>
        </w:rPr>
        <w:t>All:</w:t>
      </w:r>
      <w:r>
        <w:rPr>
          <w:b/>
        </w:rPr>
        <w:tab/>
        <w:t>For by virtue of your cross</w:t>
      </w:r>
    </w:p>
    <w:p w:rsidR="001E7111" w:rsidRDefault="001E7111" w:rsidP="001E7111">
      <w:pPr>
        <w:rPr>
          <w:b/>
        </w:rPr>
      </w:pPr>
      <w:r>
        <w:rPr>
          <w:b/>
        </w:rPr>
        <w:tab/>
        <w:t>joy has come into our world.</w:t>
      </w:r>
    </w:p>
    <w:p w:rsidR="001E7111" w:rsidRDefault="001E7111" w:rsidP="001E7111">
      <w:pPr>
        <w:pStyle w:val="space"/>
      </w:pPr>
    </w:p>
    <w:p w:rsidR="001E7111" w:rsidRDefault="001E7111" w:rsidP="001E7111">
      <w:r>
        <w:t>Priest:</w:t>
      </w:r>
      <w:r>
        <w:tab/>
        <w:t>God be gracious to us and bless us</w:t>
      </w:r>
    </w:p>
    <w:p w:rsidR="001E7111" w:rsidRDefault="001E7111" w:rsidP="001E7111">
      <w:r>
        <w:tab/>
        <w:t>and make his face shine upon us.</w:t>
      </w:r>
    </w:p>
    <w:p w:rsidR="001E7111" w:rsidRDefault="001E7111" w:rsidP="001E7111">
      <w:pPr>
        <w:rPr>
          <w:b/>
        </w:rPr>
      </w:pPr>
      <w:r>
        <w:rPr>
          <w:b/>
        </w:rPr>
        <w:t>All:</w:t>
      </w:r>
      <w:r>
        <w:rPr>
          <w:b/>
        </w:rPr>
        <w:tab/>
        <w:t>Let your ways be made known on earth;</w:t>
      </w:r>
    </w:p>
    <w:p w:rsidR="001E7111" w:rsidRDefault="001E7111" w:rsidP="001E7111">
      <w:pPr>
        <w:rPr>
          <w:b/>
        </w:rPr>
      </w:pPr>
      <w:r>
        <w:rPr>
          <w:b/>
        </w:rPr>
        <w:tab/>
        <w:t>your liberating power among all nations.</w:t>
      </w:r>
    </w:p>
    <w:p w:rsidR="001E7111" w:rsidRDefault="001E7111" w:rsidP="001E7111">
      <w:pPr>
        <w:pStyle w:val="space"/>
      </w:pPr>
    </w:p>
    <w:p w:rsidR="001E7111" w:rsidRDefault="001E7111" w:rsidP="001E7111">
      <w:r>
        <w:t>Priest:</w:t>
      </w:r>
      <w:r>
        <w:tab/>
        <w:t>Let the peoples praise you, O God;</w:t>
      </w:r>
    </w:p>
    <w:p w:rsidR="001E7111" w:rsidRDefault="001E7111" w:rsidP="001E7111">
      <w:r>
        <w:tab/>
        <w:t>let all the peoples praise you.</w:t>
      </w:r>
    </w:p>
    <w:p w:rsidR="001E7111" w:rsidRDefault="001E7111" w:rsidP="001E7111">
      <w:pPr>
        <w:rPr>
          <w:b/>
        </w:rPr>
      </w:pPr>
      <w:r>
        <w:rPr>
          <w:b/>
        </w:rPr>
        <w:t>All:</w:t>
      </w:r>
      <w:r>
        <w:rPr>
          <w:b/>
        </w:rPr>
        <w:tab/>
        <w:t>We glory in your cross, O Lord,</w:t>
      </w:r>
    </w:p>
    <w:p w:rsidR="001E7111" w:rsidRDefault="001E7111" w:rsidP="001E7111">
      <w:pPr>
        <w:rPr>
          <w:b/>
        </w:rPr>
      </w:pPr>
      <w:r>
        <w:rPr>
          <w:b/>
        </w:rPr>
        <w:tab/>
        <w:t>and praise you for your mighty resurrection;</w:t>
      </w:r>
    </w:p>
    <w:p w:rsidR="001E7111" w:rsidRDefault="001E7111" w:rsidP="001E7111">
      <w:pPr>
        <w:rPr>
          <w:b/>
        </w:rPr>
      </w:pPr>
      <w:r>
        <w:rPr>
          <w:b/>
        </w:rPr>
        <w:tab/>
        <w:t>for by virtue of your cross</w:t>
      </w:r>
    </w:p>
    <w:p w:rsidR="001E7111" w:rsidRDefault="001E7111" w:rsidP="001E7111">
      <w:pPr>
        <w:rPr>
          <w:b/>
        </w:rPr>
      </w:pPr>
      <w:r>
        <w:rPr>
          <w:b/>
        </w:rPr>
        <w:tab/>
        <w:t>joy has come into the world.</w:t>
      </w:r>
    </w:p>
    <w:p w:rsidR="00085C58" w:rsidRDefault="00085C58">
      <w:pPr>
        <w:pStyle w:val="Title1"/>
      </w:pPr>
      <w:r>
        <w:lastRenderedPageBreak/>
        <w:t>The Intercession</w:t>
      </w:r>
    </w:p>
    <w:p w:rsidR="00085C58" w:rsidRDefault="00085C58">
      <w:pPr>
        <w:pStyle w:val="space"/>
      </w:pPr>
    </w:p>
    <w:p w:rsidR="008F033E" w:rsidRDefault="008F033E" w:rsidP="00DA1C14">
      <w:pPr>
        <w:rPr>
          <w:i/>
        </w:rPr>
      </w:pPr>
      <w:r>
        <w:rPr>
          <w:i/>
        </w:rPr>
        <w:t>After the bidding prayers:</w:t>
      </w:r>
    </w:p>
    <w:p w:rsidR="008F033E" w:rsidRPr="008F033E" w:rsidRDefault="008F033E" w:rsidP="00DA1C14">
      <w:r w:rsidRPr="008F033E">
        <w:tab/>
        <w:t>Lord, hear us</w:t>
      </w:r>
    </w:p>
    <w:p w:rsidR="008F033E" w:rsidRPr="008F033E" w:rsidRDefault="008F033E" w:rsidP="00DA1C14">
      <w:pPr>
        <w:rPr>
          <w:b/>
        </w:rPr>
      </w:pPr>
      <w:r w:rsidRPr="008F033E">
        <w:rPr>
          <w:b/>
        </w:rPr>
        <w:t>All:</w:t>
      </w:r>
      <w:r w:rsidRPr="008F033E">
        <w:rPr>
          <w:b/>
        </w:rPr>
        <w:tab/>
        <w:t>Lord, graciously hear us.</w:t>
      </w:r>
    </w:p>
    <w:p w:rsidR="008F033E" w:rsidRDefault="008F033E" w:rsidP="00DA1C14">
      <w:pPr>
        <w:rPr>
          <w:i/>
        </w:rPr>
      </w:pPr>
    </w:p>
    <w:p w:rsidR="00085C58" w:rsidRPr="0041036C" w:rsidRDefault="00DA1C14" w:rsidP="00DA1C14">
      <w:pPr>
        <w:rPr>
          <w:i/>
        </w:rPr>
      </w:pPr>
      <w:r w:rsidRPr="0041036C">
        <w:rPr>
          <w:i/>
        </w:rPr>
        <w:t>We sing t</w:t>
      </w:r>
      <w:r w:rsidR="00085C58" w:rsidRPr="0041036C">
        <w:rPr>
          <w:i/>
        </w:rPr>
        <w:t xml:space="preserve">he response </w:t>
      </w:r>
      <w:r w:rsidR="00666687" w:rsidRPr="0041036C">
        <w:rPr>
          <w:i/>
        </w:rPr>
        <w:t xml:space="preserve">to </w:t>
      </w:r>
      <w:r w:rsidRPr="0041036C">
        <w:rPr>
          <w:i/>
        </w:rPr>
        <w:t>each section:</w:t>
      </w:r>
    </w:p>
    <w:p w:rsidR="00DA1C14" w:rsidRDefault="00DA1C14" w:rsidP="00DA1C14">
      <w:r>
        <w:tab/>
        <w:t>O Lord hear my prayer, O Lord hear my prayer,</w:t>
      </w:r>
    </w:p>
    <w:p w:rsidR="00DA1C14" w:rsidRDefault="00DA1C14" w:rsidP="00DA1C14">
      <w:pPr>
        <w:rPr>
          <w:b/>
        </w:rPr>
      </w:pPr>
      <w:r>
        <w:tab/>
        <w:t>When I call, answer me;</w:t>
      </w:r>
    </w:p>
    <w:p w:rsidR="00DA1C14" w:rsidRDefault="00DA1C14" w:rsidP="00DA1C14">
      <w:r>
        <w:tab/>
        <w:t>O Lord hear my prayer, O Lord hear my prayer,</w:t>
      </w:r>
    </w:p>
    <w:p w:rsidR="00DA1C14" w:rsidRDefault="00DA1C14" w:rsidP="00DA1C14">
      <w:pPr>
        <w:rPr>
          <w:b/>
        </w:rPr>
      </w:pPr>
      <w:r>
        <w:tab/>
        <w:t>Come and listen to me.</w:t>
      </w:r>
    </w:p>
    <w:p w:rsidR="00085C58" w:rsidRDefault="00085C58">
      <w:pPr>
        <w:pStyle w:val="space"/>
      </w:pPr>
    </w:p>
    <w:p w:rsidR="00085C58" w:rsidRDefault="00085C58">
      <w:pPr>
        <w:rPr>
          <w:b/>
        </w:rPr>
      </w:pPr>
    </w:p>
    <w:p w:rsidR="00085C58" w:rsidRDefault="00085C58">
      <w:pPr>
        <w:pStyle w:val="subhead"/>
      </w:pPr>
      <w:r>
        <w:t>The Ministry of the Sacrament</w:t>
      </w:r>
    </w:p>
    <w:p w:rsidR="00C27260" w:rsidRPr="00E209F8" w:rsidRDefault="00C27260">
      <w:pPr>
        <w:pStyle w:val="subhead"/>
        <w:rPr>
          <w:sz w:val="12"/>
          <w:szCs w:val="12"/>
        </w:rPr>
      </w:pPr>
    </w:p>
    <w:p w:rsidR="00465D1D" w:rsidRDefault="00465D1D" w:rsidP="00465D1D">
      <w:pPr>
        <w:rPr>
          <w:i/>
          <w:iCs/>
        </w:rPr>
      </w:pPr>
      <w:r>
        <w:rPr>
          <w:i/>
          <w:iCs/>
        </w:rPr>
        <w:t>As the altar is prepared, please remain kneeling to sing:</w:t>
      </w:r>
    </w:p>
    <w:p w:rsidR="00465D1D" w:rsidRDefault="00465D1D" w:rsidP="00465D1D">
      <w:pPr>
        <w:pStyle w:val="space"/>
      </w:pPr>
    </w:p>
    <w:p w:rsidR="00465D1D" w:rsidRDefault="00465D1D" w:rsidP="00465D1D">
      <w:r>
        <w:rPr>
          <w:b/>
          <w:bCs/>
        </w:rPr>
        <w:t xml:space="preserve">Hymn:   </w:t>
      </w:r>
      <w:r>
        <w:t xml:space="preserve">   121      "Sing, my tongue, the glorious battle”</w:t>
      </w:r>
    </w:p>
    <w:p w:rsidR="00465D1D" w:rsidRDefault="00465D1D" w:rsidP="00465D1D"/>
    <w:p w:rsidR="00085C58" w:rsidRDefault="00085C58">
      <w:pPr>
        <w:rPr>
          <w:i/>
        </w:rPr>
      </w:pPr>
      <w:r>
        <w:rPr>
          <w:i/>
        </w:rPr>
        <w:t>The altar is prepared in silence</w:t>
      </w:r>
    </w:p>
    <w:p w:rsidR="00085C58" w:rsidRDefault="00085C58">
      <w:pPr>
        <w:pStyle w:val="space"/>
      </w:pPr>
    </w:p>
    <w:p w:rsidR="00302248" w:rsidRDefault="00085C58">
      <w:pPr>
        <w:tabs>
          <w:tab w:val="clear" w:pos="1080"/>
          <w:tab w:val="left" w:pos="630"/>
        </w:tabs>
        <w:rPr>
          <w:iCs/>
        </w:rPr>
      </w:pPr>
      <w:r>
        <w:rPr>
          <w:iCs/>
        </w:rPr>
        <w:t>Priest:</w:t>
      </w:r>
      <w:r>
        <w:rPr>
          <w:iCs/>
        </w:rPr>
        <w:tab/>
      </w:r>
      <w:r w:rsidR="00302248">
        <w:rPr>
          <w:iCs/>
        </w:rPr>
        <w:t>Standing at the foot of the cross</w:t>
      </w:r>
      <w:r>
        <w:rPr>
          <w:iCs/>
        </w:rPr>
        <w:t xml:space="preserve"> </w:t>
      </w:r>
    </w:p>
    <w:p w:rsidR="00085C58" w:rsidRDefault="00302248">
      <w:pPr>
        <w:tabs>
          <w:tab w:val="clear" w:pos="1080"/>
          <w:tab w:val="left" w:pos="630"/>
        </w:tabs>
        <w:rPr>
          <w:iCs/>
        </w:rPr>
      </w:pPr>
      <w:r>
        <w:rPr>
          <w:iCs/>
        </w:rPr>
        <w:tab/>
        <w:t xml:space="preserve">let us pray with confidence as our </w:t>
      </w:r>
      <w:r w:rsidR="00085C58">
        <w:rPr>
          <w:iCs/>
        </w:rPr>
        <w:t xml:space="preserve">Saviour </w:t>
      </w:r>
      <w:r>
        <w:rPr>
          <w:iCs/>
        </w:rPr>
        <w:t>taught</w:t>
      </w:r>
      <w:r w:rsidR="00085C58">
        <w:rPr>
          <w:iCs/>
        </w:rPr>
        <w:t xml:space="preserve"> us:</w:t>
      </w:r>
    </w:p>
    <w:p w:rsidR="00085C58" w:rsidRDefault="00085C58">
      <w:pPr>
        <w:pStyle w:val="All"/>
        <w:tabs>
          <w:tab w:val="left" w:pos="630"/>
          <w:tab w:val="left" w:pos="1440"/>
        </w:tabs>
        <w:ind w:left="630" w:hanging="630"/>
        <w:jc w:val="both"/>
      </w:pPr>
      <w:r>
        <w:t>All:</w:t>
      </w:r>
      <w:r>
        <w:tab/>
        <w:t xml:space="preserve">Our Father, who art in heaven, </w:t>
      </w:r>
    </w:p>
    <w:p w:rsidR="00085C58" w:rsidRDefault="00085C58">
      <w:pPr>
        <w:pStyle w:val="All"/>
        <w:tabs>
          <w:tab w:val="left" w:pos="630"/>
          <w:tab w:val="left" w:pos="1440"/>
        </w:tabs>
        <w:ind w:left="630" w:firstLine="0"/>
        <w:jc w:val="both"/>
      </w:pPr>
      <w:r>
        <w:t xml:space="preserve">hallowed be thy name; </w:t>
      </w:r>
    </w:p>
    <w:p w:rsidR="00085C58" w:rsidRDefault="00085C58">
      <w:pPr>
        <w:pStyle w:val="All"/>
        <w:tabs>
          <w:tab w:val="left" w:pos="630"/>
          <w:tab w:val="left" w:pos="1440"/>
        </w:tabs>
        <w:ind w:left="630" w:firstLine="0"/>
        <w:jc w:val="both"/>
      </w:pPr>
      <w:r>
        <w:t xml:space="preserve">thy kingdom come; thy will be done; </w:t>
      </w:r>
    </w:p>
    <w:p w:rsidR="00085C58" w:rsidRDefault="00085C58">
      <w:pPr>
        <w:pStyle w:val="All"/>
        <w:tabs>
          <w:tab w:val="left" w:pos="630"/>
          <w:tab w:val="left" w:pos="1440"/>
        </w:tabs>
        <w:ind w:left="630" w:firstLine="0"/>
        <w:jc w:val="both"/>
      </w:pPr>
      <w:r>
        <w:t xml:space="preserve">on earth, as it is in heaven. </w:t>
      </w:r>
    </w:p>
    <w:p w:rsidR="00085C58" w:rsidRDefault="00085C58">
      <w:pPr>
        <w:pStyle w:val="All"/>
        <w:tabs>
          <w:tab w:val="left" w:pos="630"/>
          <w:tab w:val="left" w:pos="1440"/>
        </w:tabs>
        <w:ind w:left="630" w:firstLine="0"/>
        <w:jc w:val="both"/>
      </w:pPr>
      <w:r>
        <w:t xml:space="preserve">Give us this day our daily bread.  </w:t>
      </w:r>
    </w:p>
    <w:p w:rsidR="00085C58" w:rsidRDefault="00085C58">
      <w:pPr>
        <w:pStyle w:val="All"/>
        <w:tabs>
          <w:tab w:val="left" w:pos="630"/>
          <w:tab w:val="left" w:pos="1440"/>
        </w:tabs>
        <w:ind w:left="630" w:firstLine="0"/>
        <w:jc w:val="both"/>
      </w:pPr>
      <w:r>
        <w:t xml:space="preserve">And forgive us our trespasses, </w:t>
      </w:r>
    </w:p>
    <w:p w:rsidR="00085C58" w:rsidRDefault="00085C58">
      <w:pPr>
        <w:pStyle w:val="All"/>
        <w:tabs>
          <w:tab w:val="left" w:pos="630"/>
          <w:tab w:val="left" w:pos="1440"/>
        </w:tabs>
        <w:ind w:left="630" w:firstLine="0"/>
        <w:jc w:val="both"/>
      </w:pPr>
      <w:r>
        <w:t xml:space="preserve">as we forgive those who trespass against us. </w:t>
      </w:r>
    </w:p>
    <w:p w:rsidR="00085C58" w:rsidRDefault="00085C58">
      <w:pPr>
        <w:pStyle w:val="All"/>
        <w:tabs>
          <w:tab w:val="left" w:pos="630"/>
          <w:tab w:val="left" w:pos="1440"/>
        </w:tabs>
        <w:ind w:left="630" w:firstLine="0"/>
        <w:jc w:val="both"/>
      </w:pPr>
      <w:r>
        <w:t xml:space="preserve">And lead us not into temptation; but deliver us from evil.  </w:t>
      </w:r>
    </w:p>
    <w:p w:rsidR="00085C58" w:rsidRDefault="00085C58">
      <w:pPr>
        <w:pStyle w:val="All"/>
        <w:tabs>
          <w:tab w:val="left" w:pos="630"/>
          <w:tab w:val="left" w:pos="1440"/>
        </w:tabs>
        <w:ind w:left="630" w:firstLine="0"/>
        <w:jc w:val="both"/>
      </w:pPr>
      <w:r>
        <w:t xml:space="preserve">For thine is the kingdom, the power and the glory, </w:t>
      </w:r>
    </w:p>
    <w:p w:rsidR="00085C58" w:rsidRDefault="00085C58">
      <w:pPr>
        <w:pStyle w:val="All"/>
        <w:tabs>
          <w:tab w:val="left" w:pos="630"/>
          <w:tab w:val="left" w:pos="1440"/>
        </w:tabs>
        <w:ind w:left="630" w:firstLine="0"/>
        <w:jc w:val="both"/>
      </w:pPr>
      <w:r>
        <w:t>for ever and ever.   Amen.</w:t>
      </w:r>
    </w:p>
    <w:p w:rsidR="00085C58" w:rsidRDefault="00085C58">
      <w:pPr>
        <w:pStyle w:val="All"/>
        <w:tabs>
          <w:tab w:val="left" w:pos="630"/>
          <w:tab w:val="left" w:pos="1440"/>
        </w:tabs>
        <w:ind w:left="630" w:firstLine="0"/>
        <w:jc w:val="both"/>
      </w:pPr>
    </w:p>
    <w:p w:rsidR="00085C58" w:rsidRDefault="00085C58" w:rsidP="00E209F8">
      <w:pPr>
        <w:pStyle w:val="All"/>
        <w:tabs>
          <w:tab w:val="left" w:pos="630"/>
          <w:tab w:val="left" w:pos="990"/>
        </w:tabs>
        <w:ind w:left="630" w:hanging="630"/>
      </w:pPr>
      <w:r>
        <w:t xml:space="preserve">All </w:t>
      </w:r>
      <w:r>
        <w:rPr>
          <w:sz w:val="18"/>
        </w:rPr>
        <w:t>(sing)</w:t>
      </w:r>
      <w:r>
        <w:t>:</w:t>
      </w:r>
      <w:r>
        <w:tab/>
        <w:t>Lamb of God, you take away the sin of the world,</w:t>
      </w:r>
    </w:p>
    <w:p w:rsidR="00085C58" w:rsidRDefault="00085C58" w:rsidP="00E209F8">
      <w:pPr>
        <w:pStyle w:val="All"/>
        <w:tabs>
          <w:tab w:val="left" w:pos="990"/>
          <w:tab w:val="left" w:pos="1843"/>
        </w:tabs>
        <w:ind w:left="1440" w:hanging="1440"/>
      </w:pPr>
      <w:r>
        <w:tab/>
      </w:r>
      <w:r>
        <w:tab/>
      </w:r>
      <w:r>
        <w:tab/>
      </w:r>
      <w:r w:rsidR="00FB2204">
        <w:t xml:space="preserve">       </w:t>
      </w:r>
      <w:r w:rsidR="00E209F8">
        <w:t xml:space="preserve">                                                   </w:t>
      </w:r>
      <w:r w:rsidR="00FB2204">
        <w:t xml:space="preserve"> </w:t>
      </w:r>
      <w:r>
        <w:t xml:space="preserve">have mercy on us.       </w:t>
      </w:r>
    </w:p>
    <w:p w:rsidR="00085C58" w:rsidRDefault="00085C58" w:rsidP="00E209F8">
      <w:pPr>
        <w:pStyle w:val="All"/>
        <w:ind w:left="630" w:hanging="630"/>
      </w:pPr>
      <w:r>
        <w:tab/>
        <w:t>Lamb of God, you take away the sin of the world,</w:t>
      </w:r>
      <w:r w:rsidR="00E209F8">
        <w:t xml:space="preserve"> </w:t>
      </w:r>
      <w:r>
        <w:t xml:space="preserve">have mercy on us. </w:t>
      </w:r>
    </w:p>
    <w:p w:rsidR="00085C58" w:rsidRDefault="00085C58" w:rsidP="00E209F8">
      <w:pPr>
        <w:pStyle w:val="All"/>
        <w:ind w:left="630" w:hanging="630"/>
      </w:pPr>
      <w:r>
        <w:tab/>
        <w:t>Lamb of God, you take away the sin of the world,</w:t>
      </w:r>
      <w:r w:rsidR="00E209F8">
        <w:t xml:space="preserve"> </w:t>
      </w:r>
      <w:r>
        <w:t>grant us peace.</w:t>
      </w:r>
    </w:p>
    <w:p w:rsidR="000C3112" w:rsidRDefault="000C3112" w:rsidP="000C3112">
      <w:pPr>
        <w:pStyle w:val="All"/>
        <w:tabs>
          <w:tab w:val="left" w:pos="630"/>
          <w:tab w:val="left" w:pos="1440"/>
        </w:tabs>
        <w:ind w:left="630" w:firstLine="0"/>
        <w:jc w:val="both"/>
      </w:pPr>
    </w:p>
    <w:p w:rsidR="00085C58" w:rsidRDefault="00085C58">
      <w:r>
        <w:t>Priest:</w:t>
      </w:r>
      <w:r>
        <w:tab/>
        <w:t>Jesus is the Lamb of God</w:t>
      </w:r>
    </w:p>
    <w:p w:rsidR="00085C58" w:rsidRDefault="00085C58">
      <w:r>
        <w:tab/>
        <w:t>who takes away the sin of the world.</w:t>
      </w:r>
    </w:p>
    <w:p w:rsidR="00085C58" w:rsidRDefault="00085C58">
      <w:r>
        <w:tab/>
        <w:t>Happy are those who are called to his supper.</w:t>
      </w:r>
    </w:p>
    <w:p w:rsidR="00085C58" w:rsidRDefault="00085C58">
      <w:pPr>
        <w:rPr>
          <w:b/>
        </w:rPr>
      </w:pPr>
      <w:r>
        <w:rPr>
          <w:b/>
        </w:rPr>
        <w:t>All:</w:t>
      </w:r>
      <w:r>
        <w:rPr>
          <w:b/>
        </w:rPr>
        <w:tab/>
        <w:t>Lord, I am not worthy</w:t>
      </w:r>
      <w:r w:rsidR="00434EE5">
        <w:rPr>
          <w:b/>
        </w:rPr>
        <w:t xml:space="preserve"> to receive you</w:t>
      </w:r>
      <w:bookmarkStart w:id="0" w:name="_GoBack"/>
      <w:bookmarkEnd w:id="0"/>
    </w:p>
    <w:p w:rsidR="000C3112" w:rsidRDefault="00085C58">
      <w:pPr>
        <w:rPr>
          <w:b/>
        </w:rPr>
      </w:pPr>
      <w:r>
        <w:rPr>
          <w:b/>
        </w:rPr>
        <w:tab/>
        <w:t>but only say the word, and I shall be healed.</w:t>
      </w:r>
    </w:p>
    <w:p w:rsidR="00085C58" w:rsidRDefault="00512B46">
      <w:pPr>
        <w:rPr>
          <w:i/>
        </w:rPr>
      </w:pPr>
      <w:r>
        <w:rPr>
          <w:i/>
        </w:rPr>
        <w:lastRenderedPageBreak/>
        <w:t>Everyone is</w:t>
      </w:r>
      <w:r w:rsidR="00085C58">
        <w:rPr>
          <w:i/>
        </w:rPr>
        <w:t xml:space="preserve"> invited to receive the sacrament.</w:t>
      </w:r>
    </w:p>
    <w:p w:rsidR="00085C58" w:rsidRDefault="00085C58">
      <w:r>
        <w:rPr>
          <w:b/>
          <w:bCs/>
        </w:rPr>
        <w:t>Hymn during Communion:</w:t>
      </w:r>
      <w:r>
        <w:t xml:space="preserve">   </w:t>
      </w:r>
    </w:p>
    <w:p w:rsidR="00085C58" w:rsidRPr="00616852" w:rsidRDefault="00085C58">
      <w:pPr>
        <w:rPr>
          <w:sz w:val="12"/>
          <w:szCs w:val="12"/>
        </w:rPr>
      </w:pPr>
    </w:p>
    <w:p w:rsidR="000C3112" w:rsidRDefault="000C3112" w:rsidP="000C3112">
      <w:pPr>
        <w:ind w:left="1080"/>
      </w:pPr>
      <w:r>
        <w:t>Were you there when they crucified my Lord?</w:t>
      </w:r>
    </w:p>
    <w:p w:rsidR="000C3112" w:rsidRDefault="000C3112" w:rsidP="000C3112">
      <w:pPr>
        <w:ind w:left="1080"/>
      </w:pPr>
      <w:r>
        <w:t>Were you there when they crucified my Lord?</w:t>
      </w:r>
    </w:p>
    <w:p w:rsidR="000C3112" w:rsidRDefault="000C3112" w:rsidP="000C3112">
      <w:pPr>
        <w:ind w:left="1080"/>
      </w:pPr>
      <w:r>
        <w:t>Oh! Sometimes it causes me to tremble, tremble, tremble,</w:t>
      </w:r>
    </w:p>
    <w:p w:rsidR="000C3112" w:rsidRDefault="000C3112" w:rsidP="000C3112">
      <w:pPr>
        <w:ind w:left="1080"/>
      </w:pPr>
      <w:r>
        <w:t>Were you there when they crucified my Lord?</w:t>
      </w:r>
    </w:p>
    <w:p w:rsidR="000C3112" w:rsidRPr="002E12FA" w:rsidRDefault="000C3112" w:rsidP="000C3112">
      <w:pPr>
        <w:ind w:left="1080"/>
        <w:rPr>
          <w:szCs w:val="22"/>
        </w:rPr>
      </w:pPr>
    </w:p>
    <w:p w:rsidR="000C3112" w:rsidRDefault="000C3112" w:rsidP="000C3112">
      <w:pPr>
        <w:ind w:left="1080"/>
      </w:pPr>
      <w:r>
        <w:t>Were you there when they nailed him to the tree?</w:t>
      </w:r>
    </w:p>
    <w:p w:rsidR="000C3112" w:rsidRDefault="000C3112" w:rsidP="000C3112">
      <w:pPr>
        <w:ind w:left="1080"/>
      </w:pPr>
      <w:r>
        <w:t>Were you there when they nailed him to the tree?</w:t>
      </w:r>
    </w:p>
    <w:p w:rsidR="000C3112" w:rsidRDefault="000C3112" w:rsidP="000C3112">
      <w:pPr>
        <w:ind w:left="1080"/>
      </w:pPr>
      <w:r>
        <w:t>Oh! Sometimes it causes me to tremble, tremble, tremble,</w:t>
      </w:r>
    </w:p>
    <w:p w:rsidR="000C3112" w:rsidRDefault="000C3112" w:rsidP="000C3112">
      <w:pPr>
        <w:ind w:left="1080"/>
      </w:pPr>
      <w:r>
        <w:t>Were you there when they nailed him to the tree?</w:t>
      </w:r>
    </w:p>
    <w:p w:rsidR="000C3112" w:rsidRPr="002E12FA" w:rsidRDefault="000C3112" w:rsidP="000C3112">
      <w:pPr>
        <w:ind w:left="1080"/>
        <w:rPr>
          <w:szCs w:val="22"/>
        </w:rPr>
      </w:pPr>
    </w:p>
    <w:p w:rsidR="000C3112" w:rsidRDefault="000C3112" w:rsidP="000C3112">
      <w:pPr>
        <w:ind w:left="1080"/>
      </w:pPr>
      <w:r>
        <w:t>Were you there when they laid him in the tomb?</w:t>
      </w:r>
    </w:p>
    <w:p w:rsidR="000C3112" w:rsidRDefault="000C3112" w:rsidP="000C3112">
      <w:pPr>
        <w:ind w:left="1080"/>
      </w:pPr>
      <w:r>
        <w:t>Were you there when they laid him in the tomb?</w:t>
      </w:r>
    </w:p>
    <w:p w:rsidR="000C3112" w:rsidRDefault="000C3112" w:rsidP="000C3112">
      <w:pPr>
        <w:ind w:left="1080"/>
      </w:pPr>
      <w:r>
        <w:t>Oh! Sometimes it causes me to tremble, tremble, tremble,</w:t>
      </w:r>
    </w:p>
    <w:p w:rsidR="000C3112" w:rsidRDefault="000C3112" w:rsidP="000C3112">
      <w:pPr>
        <w:ind w:left="1080"/>
      </w:pPr>
      <w:r>
        <w:t>Were you there when they laid him in the tomb?</w:t>
      </w:r>
    </w:p>
    <w:p w:rsidR="00085C58" w:rsidRDefault="00085C58">
      <w:pPr>
        <w:pStyle w:val="space"/>
      </w:pPr>
    </w:p>
    <w:p w:rsidR="00085C58" w:rsidRDefault="00085C58">
      <w:pPr>
        <w:rPr>
          <w:i/>
        </w:rPr>
      </w:pPr>
    </w:p>
    <w:p w:rsidR="00085C58" w:rsidRDefault="00085C58">
      <w:pPr>
        <w:rPr>
          <w:i/>
          <w:iCs/>
        </w:rPr>
      </w:pPr>
      <w:r>
        <w:rPr>
          <w:i/>
          <w:iCs/>
        </w:rPr>
        <w:t>The service concludes with the following collect:</w:t>
      </w:r>
    </w:p>
    <w:p w:rsidR="00085C58" w:rsidRDefault="00085C58">
      <w:pPr>
        <w:pStyle w:val="space"/>
      </w:pPr>
    </w:p>
    <w:p w:rsidR="00085C58" w:rsidRDefault="00085C58" w:rsidP="000C3112">
      <w:pPr>
        <w:ind w:left="1080"/>
      </w:pPr>
      <w:r>
        <w:t>Most merciful God,</w:t>
      </w:r>
    </w:p>
    <w:p w:rsidR="00085C58" w:rsidRDefault="00085C58" w:rsidP="000C3112">
      <w:pPr>
        <w:ind w:left="1080"/>
      </w:pPr>
      <w:r>
        <w:t>who by the death and resurrection of your Son Jesus Christ</w:t>
      </w:r>
    </w:p>
    <w:p w:rsidR="00085C58" w:rsidRDefault="00085C58" w:rsidP="000C3112">
      <w:pPr>
        <w:ind w:left="1080"/>
      </w:pPr>
      <w:r>
        <w:tab/>
        <w:t>delivered and saved mankind:</w:t>
      </w:r>
    </w:p>
    <w:p w:rsidR="00085C58" w:rsidRDefault="00085C58" w:rsidP="000C3112">
      <w:pPr>
        <w:ind w:left="1080"/>
      </w:pPr>
      <w:r>
        <w:t>grant that by faith in him who suffered on the cross,</w:t>
      </w:r>
    </w:p>
    <w:p w:rsidR="00085C58" w:rsidRDefault="00085C58" w:rsidP="000C3112">
      <w:pPr>
        <w:ind w:left="1080"/>
      </w:pPr>
      <w:r>
        <w:t>we may triumph in the power of his victory;</w:t>
      </w:r>
    </w:p>
    <w:p w:rsidR="00085C58" w:rsidRDefault="00085C58" w:rsidP="000C3112">
      <w:pPr>
        <w:ind w:left="1080"/>
        <w:rPr>
          <w:b/>
          <w:bCs/>
        </w:rPr>
      </w:pPr>
      <w:r>
        <w:t xml:space="preserve">through Jesus Christ our Lord.   </w:t>
      </w:r>
      <w:r>
        <w:rPr>
          <w:b/>
          <w:bCs/>
        </w:rPr>
        <w:t>Amen</w:t>
      </w:r>
    </w:p>
    <w:p w:rsidR="00085C58" w:rsidRPr="002E12FA" w:rsidRDefault="00085C58">
      <w:pPr>
        <w:rPr>
          <w:sz w:val="32"/>
          <w:szCs w:val="32"/>
        </w:rPr>
      </w:pPr>
    </w:p>
    <w:p w:rsidR="00085C58" w:rsidRDefault="00085C58">
      <w:r>
        <w:rPr>
          <w:b/>
          <w:bCs/>
        </w:rPr>
        <w:t>Hymn</w:t>
      </w:r>
      <w:r>
        <w:t xml:space="preserve">    </w:t>
      </w:r>
      <w:r w:rsidR="004C408C">
        <w:t>172</w:t>
      </w:r>
      <w:r>
        <w:t xml:space="preserve">   "</w:t>
      </w:r>
      <w:r w:rsidR="00FB2204">
        <w:t>The head that once was crowned with thorns</w:t>
      </w:r>
      <w:r>
        <w:t>"</w:t>
      </w:r>
    </w:p>
    <w:p w:rsidR="002E12FA" w:rsidRDefault="002E12FA"/>
    <w:p w:rsidR="00085C58" w:rsidRDefault="002E12FA" w:rsidP="00376DC1">
      <w:pPr>
        <w:sectPr w:rsidR="00085C58">
          <w:footerReference w:type="even" r:id="rId9"/>
          <w:footerReference w:type="default" r:id="rId10"/>
          <w:pgSz w:w="8395" w:h="11909" w:code="11"/>
          <w:pgMar w:top="576" w:right="432" w:bottom="576" w:left="864" w:header="706" w:footer="432" w:gutter="0"/>
          <w:pgNumType w:start="1"/>
          <w:cols w:space="1440"/>
          <w:titlePg/>
        </w:sectPr>
      </w:pPr>
      <w:r>
        <w:rPr>
          <w:noProof/>
          <w:sz w:val="20"/>
          <w:lang w:eastAsia="en-GB"/>
        </w:rPr>
        <w:drawing>
          <wp:anchor distT="0" distB="0" distL="114300" distR="114300" simplePos="0" relativeHeight="251659264" behindDoc="0" locked="0" layoutInCell="1" allowOverlap="1">
            <wp:simplePos x="0" y="0"/>
            <wp:positionH relativeFrom="column">
              <wp:posOffset>2051685</wp:posOffset>
            </wp:positionH>
            <wp:positionV relativeFrom="paragraph">
              <wp:posOffset>17145</wp:posOffset>
            </wp:positionV>
            <wp:extent cx="2125345" cy="2114550"/>
            <wp:effectExtent l="19050" t="0" r="8255" b="0"/>
            <wp:wrapSquare wrapText="bothSides"/>
            <wp:docPr id="5" name="Picture 5"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otw9_temp0"/>
                    <pic:cNvPicPr>
                      <a:picLocks noChangeAspect="1" noChangeArrowheads="1"/>
                    </pic:cNvPicPr>
                  </pic:nvPicPr>
                  <pic:blipFill>
                    <a:blip r:embed="rId11" cstate="print"/>
                    <a:srcRect t="69994" r="65025" b="4036"/>
                    <a:stretch>
                      <a:fillRect/>
                    </a:stretch>
                  </pic:blipFill>
                  <pic:spPr bwMode="auto">
                    <a:xfrm>
                      <a:off x="0" y="0"/>
                      <a:ext cx="2125345" cy="2114550"/>
                    </a:xfrm>
                    <a:prstGeom prst="rect">
                      <a:avLst/>
                    </a:prstGeom>
                    <a:noFill/>
                    <a:ln w="9525">
                      <a:noFill/>
                      <a:miter lim="800000"/>
                      <a:headEnd/>
                      <a:tailEnd/>
                    </a:ln>
                  </pic:spPr>
                </pic:pic>
              </a:graphicData>
            </a:graphic>
          </wp:anchor>
        </w:drawing>
      </w:r>
      <w:r w:rsidR="00E209F8">
        <w:rPr>
          <w:noProof/>
          <w:sz w:val="20"/>
          <w:lang w:eastAsia="en-GB"/>
        </w:rPr>
        <w:drawing>
          <wp:anchor distT="0" distB="0" distL="114300" distR="114300" simplePos="0" relativeHeight="251658240" behindDoc="0" locked="0" layoutInCell="1" allowOverlap="1">
            <wp:simplePos x="0" y="0"/>
            <wp:positionH relativeFrom="column">
              <wp:posOffset>270510</wp:posOffset>
            </wp:positionH>
            <wp:positionV relativeFrom="paragraph">
              <wp:posOffset>26670</wp:posOffset>
            </wp:positionV>
            <wp:extent cx="1876425" cy="216217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876425" cy="2162175"/>
                    </a:xfrm>
                    <a:prstGeom prst="rect">
                      <a:avLst/>
                    </a:prstGeom>
                    <a:noFill/>
                    <a:ln w="9525">
                      <a:noFill/>
                      <a:miter lim="800000"/>
                      <a:headEnd/>
                      <a:tailEnd/>
                    </a:ln>
                  </pic:spPr>
                </pic:pic>
              </a:graphicData>
            </a:graphic>
          </wp:anchor>
        </w:drawing>
      </w:r>
    </w:p>
    <w:p w:rsidR="00085C58" w:rsidRDefault="00085C58">
      <w:pPr>
        <w:rPr>
          <w:b/>
          <w:sz w:val="36"/>
        </w:rPr>
      </w:pPr>
      <w:r>
        <w:rPr>
          <w:b/>
          <w:sz w:val="36"/>
        </w:rPr>
        <w:lastRenderedPageBreak/>
        <w:t>Readings for Good Friday 20</w:t>
      </w:r>
      <w:r w:rsidR="00AD09E1">
        <w:rPr>
          <w:b/>
          <w:sz w:val="36"/>
        </w:rPr>
        <w:t>1</w:t>
      </w:r>
      <w:r w:rsidR="005544B8">
        <w:rPr>
          <w:b/>
          <w:sz w:val="36"/>
        </w:rPr>
        <w:t>9</w:t>
      </w:r>
      <w:r>
        <w:rPr>
          <w:b/>
          <w:sz w:val="36"/>
        </w:rPr>
        <w:t>:</w:t>
      </w:r>
    </w:p>
    <w:p w:rsidR="00085C58" w:rsidRDefault="00085C58">
      <w:pPr>
        <w:rPr>
          <w:b/>
          <w:sz w:val="36"/>
        </w:rPr>
      </w:pPr>
    </w:p>
    <w:p w:rsidR="00085C58" w:rsidRDefault="00085C58">
      <w:pPr>
        <w:rPr>
          <w:b/>
          <w:sz w:val="36"/>
        </w:rPr>
        <w:sectPr w:rsidR="00085C58">
          <w:pgSz w:w="11906" w:h="16838"/>
          <w:pgMar w:top="1008" w:right="1440" w:bottom="1152" w:left="1440" w:header="706" w:footer="706" w:gutter="0"/>
          <w:cols w:sep="1" w:space="720"/>
          <w:docGrid w:linePitch="360"/>
        </w:sectPr>
      </w:pPr>
    </w:p>
    <w:p w:rsidR="00085C58" w:rsidRDefault="00085C58">
      <w:pPr>
        <w:pStyle w:val="space"/>
      </w:pPr>
    </w:p>
    <w:p w:rsidR="00085C58" w:rsidRDefault="00085C58">
      <w:pPr>
        <w:rPr>
          <w:b/>
          <w:sz w:val="30"/>
        </w:rPr>
      </w:pPr>
    </w:p>
    <w:p w:rsidR="00085C58" w:rsidRDefault="00085C58">
      <w:pPr>
        <w:rPr>
          <w:b/>
          <w:sz w:val="30"/>
        </w:rPr>
        <w:sectPr w:rsidR="00085C58">
          <w:type w:val="continuous"/>
          <w:pgSz w:w="11906" w:h="16838"/>
          <w:pgMar w:top="1008" w:right="1440" w:bottom="1152" w:left="1440" w:header="706" w:footer="706" w:gutter="0"/>
          <w:cols w:sep="1" w:space="720"/>
          <w:docGrid w:linePitch="360"/>
        </w:sectPr>
      </w:pPr>
    </w:p>
    <w:p w:rsidR="00085C58" w:rsidRDefault="00085C58">
      <w:pPr>
        <w:rPr>
          <w:b/>
          <w:sz w:val="30"/>
        </w:rPr>
      </w:pPr>
      <w:r>
        <w:rPr>
          <w:b/>
          <w:sz w:val="30"/>
        </w:rPr>
        <w:lastRenderedPageBreak/>
        <w:t>A reading from the book of the prophet Isaiah</w:t>
      </w:r>
    </w:p>
    <w:p w:rsidR="00085C58" w:rsidRDefault="00085C58">
      <w:pPr>
        <w:rPr>
          <w:sz w:val="30"/>
        </w:rPr>
      </w:pPr>
    </w:p>
    <w:p w:rsidR="00085C58" w:rsidRDefault="00085C58">
      <w:pPr>
        <w:rPr>
          <w:sz w:val="30"/>
        </w:rPr>
        <w:sectPr w:rsidR="00085C58">
          <w:type w:val="continuous"/>
          <w:pgSz w:w="11906" w:h="16838"/>
          <w:pgMar w:top="1008" w:right="1440" w:bottom="1152" w:left="1440" w:header="706" w:footer="706" w:gutter="0"/>
          <w:cols w:sep="1" w:space="720"/>
          <w:docGrid w:linePitch="360"/>
        </w:sectPr>
      </w:pPr>
    </w:p>
    <w:p w:rsidR="00085C58" w:rsidRDefault="00085C58">
      <w:pPr>
        <w:spacing w:line="360" w:lineRule="atLeast"/>
        <w:jc w:val="both"/>
        <w:rPr>
          <w:sz w:val="30"/>
        </w:rPr>
      </w:pPr>
      <w:r>
        <w:rPr>
          <w:sz w:val="30"/>
        </w:rPr>
        <w:lastRenderedPageBreak/>
        <w:t xml:space="preserve">See, my servant shall prosper; he shall be exalted and lifted up, and shall be very high. Just as there were many who were astonished at him – so marred was his appearance, beyond human semblance, and his form beyond that of mortals – so he shall startle many nations; kings shall shut their mouths because of him; for that which had not been told them they shall see, and that which they had not heard they shall contemplate.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Who has believed what we have heard? And to whom has the arm of the </w:t>
      </w:r>
      <w:r>
        <w:rPr>
          <w:smallCaps/>
          <w:sz w:val="30"/>
        </w:rPr>
        <w:t>Lord</w:t>
      </w:r>
      <w:r>
        <w:rPr>
          <w:sz w:val="30"/>
        </w:rPr>
        <w:t xml:space="preserve"> been revealed? For he grew up before him like a young plant, and like a root out of dry ground; he had no form or majesty that we should look at him, nothing in his appearance that we should desire him. He was despised and rejected by others; a man of suffering and acquainted with infirmity; and as one from whom others hide their faces he was despised, and we held him of no account. Surely he has borne our infirmities and carried our diseases; yet we accounted him stricken, struck down by God, and afflicted. But he was wounded for our transgressions, crushed for </w:t>
      </w:r>
      <w:r>
        <w:rPr>
          <w:sz w:val="30"/>
        </w:rPr>
        <w:lastRenderedPageBreak/>
        <w:t xml:space="preserve">our iniquities; upon him was the punishment that made us whole, and by his bruises we are healed.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sz w:val="30"/>
        </w:rPr>
      </w:pPr>
      <w:r>
        <w:rPr>
          <w:sz w:val="30"/>
        </w:rPr>
        <w:t xml:space="preserve">All we like sheep have gone astray; we have all turned to our own way, and the </w:t>
      </w:r>
      <w:r>
        <w:rPr>
          <w:smallCaps/>
          <w:sz w:val="30"/>
        </w:rPr>
        <w:t>Lord</w:t>
      </w:r>
      <w:r>
        <w:rPr>
          <w:sz w:val="30"/>
        </w:rPr>
        <w:t xml:space="preserve"> has laid on him the iniquity of us all. He was oppressed, and he was afflicted, yet he did not open his mouth; like a lamb that is led to the slaughter, and like a sheep that before its shearers is silent, so he did not open his mouth. By a perversion of justice he was taken away. Who could have imagined his future?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pStyle w:val="space"/>
      </w:pPr>
    </w:p>
    <w:p w:rsidR="00085C58" w:rsidRDefault="00085C58">
      <w:pPr>
        <w:spacing w:line="360" w:lineRule="atLeast"/>
        <w:jc w:val="both"/>
        <w:rPr>
          <w:rFonts w:ascii="BBJECZ+StoneSerif" w:hAnsi="BBJECZ+StoneSerif"/>
          <w:sz w:val="30"/>
        </w:rPr>
      </w:pPr>
      <w:r>
        <w:rPr>
          <w:sz w:val="30"/>
        </w:rPr>
        <w:t xml:space="preserve">For he was cut off from the land of the living, stricken for the transgression of my people. They made his grave with the wicked and his tomb with the rich, although he had done no violence, and there was no deceit in his mouth. Yet it was the will of the </w:t>
      </w:r>
      <w:r>
        <w:rPr>
          <w:smallCaps/>
          <w:sz w:val="30"/>
        </w:rPr>
        <w:t>Lord</w:t>
      </w:r>
      <w:r>
        <w:rPr>
          <w:sz w:val="30"/>
        </w:rPr>
        <w:t xml:space="preserve"> to crush him with pain. When you make his life an offering for sin, he shall see his offspring, and shall prolong his days; through him the will of the </w:t>
      </w:r>
      <w:r>
        <w:rPr>
          <w:smallCaps/>
          <w:sz w:val="30"/>
        </w:rPr>
        <w:t>Lord</w:t>
      </w:r>
      <w:r>
        <w:rPr>
          <w:sz w:val="30"/>
        </w:rPr>
        <w:t xml:space="preserve"> shall prosper. Out of his anguish he shall see light; he shall find satisfaction through his </w:t>
      </w:r>
      <w:r>
        <w:rPr>
          <w:sz w:val="30"/>
        </w:rPr>
        <w:lastRenderedPageBreak/>
        <w:t xml:space="preserve">knowledge. The righteous one, my servant, shall make many righteous, and he shall bear their iniquities. Therefore I will allot him a portion with the great, and he shall divide the spoil with the strong; because he poured out himself to death, and was </w:t>
      </w:r>
      <w:r>
        <w:rPr>
          <w:sz w:val="30"/>
        </w:rPr>
        <w:lastRenderedPageBreak/>
        <w:t>numbered with the transgressors; yet he bore the sin of many, and made intercession for the transgressors.</w:t>
      </w:r>
    </w:p>
    <w:p w:rsidR="00085C58" w:rsidRDefault="00085C58">
      <w:pPr>
        <w:pStyle w:val="space"/>
        <w:spacing w:line="360" w:lineRule="atLeast"/>
      </w:pPr>
    </w:p>
    <w:p w:rsidR="00085C58" w:rsidRDefault="00085C58">
      <w:pPr>
        <w:pStyle w:val="Heading6"/>
      </w:pPr>
      <w:r>
        <w:t>This is the word of the Lord</w:t>
      </w:r>
    </w:p>
    <w:p w:rsidR="00085C58" w:rsidRDefault="00085C58">
      <w:pPr>
        <w:pStyle w:val="Heading5"/>
        <w:spacing w:line="360" w:lineRule="atLeast"/>
      </w:pPr>
      <w:r>
        <w:t>All:</w:t>
      </w:r>
      <w:r>
        <w:tab/>
        <w:t>Thanks be to God</w:t>
      </w:r>
    </w:p>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 w:rsidR="00085C58" w:rsidRDefault="00085C58">
      <w:pPr>
        <w:sectPr w:rsidR="00085C58">
          <w:type w:val="continuous"/>
          <w:pgSz w:w="11906" w:h="16838"/>
          <w:pgMar w:top="1008" w:right="1440" w:bottom="1152" w:left="1440" w:header="706" w:footer="706" w:gutter="0"/>
          <w:cols w:num="2" w:sep="1" w:space="720"/>
          <w:docGrid w:linePitch="360"/>
        </w:sectPr>
      </w:pPr>
    </w:p>
    <w:p w:rsidR="00085C58" w:rsidRDefault="00085C58">
      <w:pPr>
        <w:pStyle w:val="Heading5"/>
      </w:pPr>
    </w:p>
    <w:p w:rsidR="00085C58" w:rsidRDefault="00085C58"/>
    <w:p w:rsidR="00085C58" w:rsidRDefault="00085C58"/>
    <w:p w:rsidR="00085C58" w:rsidRDefault="00085C58"/>
    <w:p w:rsidR="00085C58" w:rsidRDefault="00085C58">
      <w:r>
        <w:rPr>
          <w:b/>
          <w:bCs/>
        </w:rPr>
        <w:t>Hymn:</w:t>
      </w:r>
      <w:r>
        <w:tab/>
        <w:t>12</w:t>
      </w:r>
      <w:r w:rsidR="0015741F">
        <w:t>7</w:t>
      </w:r>
      <w:r>
        <w:t xml:space="preserve">     "</w:t>
      </w:r>
      <w:r w:rsidR="0015741F">
        <w:t>When I survey</w:t>
      </w:r>
      <w:r>
        <w:t>"  (</w:t>
      </w:r>
      <w:r>
        <w:rPr>
          <w:i/>
        </w:rPr>
        <w:t>remain seated)</w:t>
      </w:r>
    </w:p>
    <w:p w:rsidR="00085C58" w:rsidRDefault="00085C58">
      <w:pPr>
        <w:pStyle w:val="space"/>
        <w:rPr>
          <w:sz w:val="22"/>
        </w:rPr>
      </w:pPr>
    </w:p>
    <w:p w:rsidR="00085C58" w:rsidRDefault="00085C58">
      <w:pPr>
        <w:pStyle w:val="space"/>
      </w:pPr>
    </w:p>
    <w:p w:rsidR="00085C58" w:rsidRDefault="00085C58">
      <w:pPr>
        <w:rPr>
          <w:b/>
          <w:sz w:val="30"/>
        </w:rPr>
      </w:pPr>
    </w:p>
    <w:p w:rsidR="00085C58" w:rsidRDefault="00085C58">
      <w:pPr>
        <w:rPr>
          <w:b/>
          <w:sz w:val="30"/>
        </w:rPr>
      </w:pPr>
    </w:p>
    <w:p w:rsidR="00085C58" w:rsidRDefault="00085C58">
      <w:pPr>
        <w:rPr>
          <w:b/>
          <w:sz w:val="30"/>
        </w:rPr>
      </w:pPr>
    </w:p>
    <w:p w:rsidR="00085C58" w:rsidRDefault="00085C58">
      <w:pPr>
        <w:rPr>
          <w:b/>
          <w:sz w:val="30"/>
        </w:rPr>
      </w:pPr>
      <w:r>
        <w:rPr>
          <w:b/>
          <w:sz w:val="30"/>
        </w:rPr>
        <w:t>A reading from the letter to the Hebrews</w:t>
      </w:r>
    </w:p>
    <w:p w:rsidR="00085C58" w:rsidRDefault="00085C58">
      <w:pPr>
        <w:rPr>
          <w:i/>
          <w:sz w:val="30"/>
        </w:rPr>
      </w:pPr>
      <w:r>
        <w:rPr>
          <w:sz w:val="30"/>
        </w:rPr>
        <w:tab/>
      </w:r>
    </w:p>
    <w:p w:rsidR="00085C58" w:rsidRDefault="00085C58">
      <w:pPr>
        <w:pStyle w:val="space"/>
      </w:pPr>
    </w:p>
    <w:p w:rsidR="00085C58" w:rsidRDefault="00085C58">
      <w:pPr>
        <w:pStyle w:val="BodyText"/>
        <w:rPr>
          <w:sz w:val="30"/>
          <w:lang w:val="en-GB"/>
        </w:rPr>
        <w:sectPr w:rsidR="00085C58">
          <w:type w:val="continuous"/>
          <w:pgSz w:w="11906" w:h="16838"/>
          <w:pgMar w:top="1008" w:right="1440" w:bottom="1152" w:left="1440" w:header="706" w:footer="706" w:gutter="0"/>
          <w:cols w:space="708"/>
          <w:docGrid w:linePitch="360"/>
        </w:sectPr>
      </w:pPr>
    </w:p>
    <w:p w:rsidR="00C27260" w:rsidRPr="00C27260" w:rsidRDefault="00C27260" w:rsidP="00C27260">
      <w:pPr>
        <w:pStyle w:val="BodyText"/>
        <w:spacing w:line="360" w:lineRule="atLeast"/>
        <w:rPr>
          <w:sz w:val="30"/>
        </w:rPr>
      </w:pPr>
      <w:r w:rsidRPr="00C27260">
        <w:rPr>
          <w:sz w:val="30"/>
        </w:rPr>
        <w:lastRenderedPageBreak/>
        <w:t xml:space="preserve">“This is the covenant I will make with them after that time, says the Lord. I will put my laws in their hearts, and I will write them on their minds.” Then he adds: “Their sins and lawless acts I will remember no more.”  And where these have been forgiven, sacrifice for sin is no longer necessary. </w:t>
      </w:r>
    </w:p>
    <w:p w:rsidR="00C27260" w:rsidRPr="00C27260" w:rsidRDefault="00C27260" w:rsidP="00C27260">
      <w:pPr>
        <w:pStyle w:val="BodyText"/>
        <w:spacing w:line="360" w:lineRule="atLeast"/>
        <w:rPr>
          <w:sz w:val="30"/>
        </w:rPr>
      </w:pPr>
    </w:p>
    <w:p w:rsidR="00C27260" w:rsidRPr="00C27260" w:rsidRDefault="00C27260" w:rsidP="00C27260">
      <w:pPr>
        <w:pStyle w:val="BodyText"/>
        <w:spacing w:line="360" w:lineRule="atLeast"/>
        <w:rPr>
          <w:sz w:val="30"/>
        </w:rPr>
      </w:pPr>
      <w:r w:rsidRPr="00C27260">
        <w:rPr>
          <w:sz w:val="30"/>
        </w:rPr>
        <w:t xml:space="preserve">Therefore, brothers and sisters, since we have confidence to enter the Most Holy Place by the blood of Jesus, by a new and living way opened for us through the curtain, that is, his body, and since we have a great priest over the house of God, let us draw near to God </w:t>
      </w:r>
      <w:r w:rsidRPr="00C27260">
        <w:rPr>
          <w:sz w:val="30"/>
        </w:rPr>
        <w:lastRenderedPageBreak/>
        <w:t xml:space="preserve">with a sincere heart and with the full assurance that faith brings, having our hearts sprinkled to cleanse us from a guilty conscience and having our bodies washed with pure water. Let us hold unswervingly to the hope we profess, for he who promised is faithful. And let us consider how we may spur one another on toward love and good deeds, not giving up meeting together, as some are in the habit of doing, but encouraging one another—and all the more as you see the Day approaching. </w:t>
      </w:r>
    </w:p>
    <w:p w:rsidR="00085C58" w:rsidRDefault="00085C58">
      <w:pPr>
        <w:pStyle w:val="space"/>
      </w:pPr>
    </w:p>
    <w:p w:rsidR="00085C58" w:rsidRDefault="00085C58">
      <w:pPr>
        <w:pStyle w:val="space"/>
      </w:pPr>
    </w:p>
    <w:p w:rsidR="00085C58" w:rsidRDefault="00085C58">
      <w:pPr>
        <w:pStyle w:val="space"/>
      </w:pPr>
    </w:p>
    <w:p w:rsidR="00085C58" w:rsidRDefault="00085C58">
      <w:pPr>
        <w:pStyle w:val="BodyText"/>
        <w:spacing w:line="360" w:lineRule="atLeast"/>
        <w:rPr>
          <w:sz w:val="30"/>
        </w:rPr>
      </w:pPr>
      <w:r>
        <w:rPr>
          <w:sz w:val="30"/>
        </w:rPr>
        <w:t>This is the word of the Lord</w:t>
      </w:r>
    </w:p>
    <w:p w:rsidR="00085C58" w:rsidRDefault="00085C58">
      <w:pPr>
        <w:tabs>
          <w:tab w:val="clear" w:pos="6840"/>
        </w:tabs>
        <w:spacing w:line="360" w:lineRule="atLeast"/>
        <w:jc w:val="both"/>
        <w:rPr>
          <w:b/>
          <w:sz w:val="30"/>
        </w:rPr>
        <w:sectPr w:rsidR="00085C58">
          <w:type w:val="continuous"/>
          <w:pgSz w:w="11906" w:h="16838"/>
          <w:pgMar w:top="1008" w:right="1440" w:bottom="1152" w:left="1440" w:header="706" w:footer="706" w:gutter="0"/>
          <w:cols w:num="2" w:sep="1" w:space="720"/>
          <w:docGrid w:linePitch="360"/>
        </w:sectPr>
      </w:pPr>
      <w:r>
        <w:rPr>
          <w:b/>
          <w:sz w:val="30"/>
        </w:rPr>
        <w:t>All:</w:t>
      </w:r>
      <w:r>
        <w:rPr>
          <w:b/>
          <w:sz w:val="30"/>
        </w:rPr>
        <w:tab/>
        <w:t>Thanks be to God</w:t>
      </w:r>
    </w:p>
    <w:p w:rsidR="00085C58" w:rsidRDefault="00085C58">
      <w:pPr>
        <w:tabs>
          <w:tab w:val="clear" w:pos="6840"/>
        </w:tabs>
        <w:rPr>
          <w:b/>
          <w:sz w:val="30"/>
        </w:rPr>
      </w:pPr>
    </w:p>
    <w:p w:rsidR="00085C58" w:rsidRDefault="00085C58"/>
    <w:p w:rsidR="00085C58" w:rsidRDefault="00085C58">
      <w:pPr>
        <w:jc w:val="center"/>
      </w:pPr>
    </w:p>
    <w:p w:rsidR="00FB586F" w:rsidRDefault="00FB586F">
      <w:pPr>
        <w:jc w:val="center"/>
      </w:pPr>
    </w:p>
    <w:p w:rsidR="00FB586F" w:rsidRPr="00FB586F" w:rsidRDefault="00FB586F" w:rsidP="00517B88">
      <w:pPr>
        <w:rPr>
          <w:b/>
          <w:sz w:val="32"/>
          <w:szCs w:val="32"/>
        </w:rPr>
      </w:pPr>
      <w:r>
        <w:br w:type="page"/>
      </w:r>
      <w:r w:rsidRPr="00FB586F">
        <w:rPr>
          <w:b/>
          <w:sz w:val="32"/>
          <w:szCs w:val="32"/>
        </w:rPr>
        <w:lastRenderedPageBreak/>
        <w:t>INTERCESSIONS FOR GOOD FRIDAY:</w:t>
      </w:r>
    </w:p>
    <w:p w:rsidR="00FB586F" w:rsidRDefault="00FB586F" w:rsidP="00FB586F"/>
    <w:p w:rsidR="00FB586F" w:rsidRDefault="00FB586F" w:rsidP="00FB586F"/>
    <w:p w:rsidR="00FB586F" w:rsidRDefault="00FB586F" w:rsidP="00FB586F"/>
    <w:p w:rsidR="00FB586F" w:rsidRPr="00FB586F" w:rsidRDefault="00FB586F" w:rsidP="00FB586F">
      <w:pPr>
        <w:ind w:left="1440" w:hanging="1440"/>
        <w:rPr>
          <w:sz w:val="28"/>
        </w:rPr>
      </w:pPr>
      <w:r w:rsidRPr="00FB586F">
        <w:rPr>
          <w:sz w:val="28"/>
        </w:rPr>
        <w:t>President:</w:t>
      </w:r>
      <w:r w:rsidRPr="00FB586F">
        <w:rPr>
          <w:sz w:val="28"/>
        </w:rPr>
        <w:tab/>
        <w:t>God sent his Son into the world, not to condemn it the world, but that the world might be saved through him. Therefore we pray to our heavenly Father for people everywhere according to their needs.</w:t>
      </w:r>
    </w:p>
    <w:p w:rsidR="00FB586F" w:rsidRDefault="00FB586F" w:rsidP="00FB586F">
      <w:pPr>
        <w:ind w:left="1440" w:hanging="1440"/>
        <w:rPr>
          <w:sz w:val="28"/>
        </w:rPr>
      </w:pPr>
    </w:p>
    <w:p w:rsidR="00FB586F" w:rsidRDefault="00FB586F" w:rsidP="00FB586F">
      <w:pPr>
        <w:ind w:left="1440" w:hanging="1440"/>
        <w:rPr>
          <w:sz w:val="28"/>
        </w:rPr>
      </w:pPr>
    </w:p>
    <w:p w:rsidR="00FB586F" w:rsidRDefault="00FB586F" w:rsidP="00FB586F">
      <w:pPr>
        <w:pStyle w:val="Heading1"/>
      </w:pPr>
      <w:r w:rsidRPr="00FB586F">
        <w:rPr>
          <w:rFonts w:ascii="Times New Roman" w:hAnsi="Times New Roman"/>
          <w:b w:val="0"/>
        </w:rPr>
        <w:t>Intercessor:</w:t>
      </w:r>
      <w:r w:rsidRPr="00FB586F">
        <w:rPr>
          <w:rFonts w:ascii="Times New Roman" w:hAnsi="Times New Roman"/>
          <w:b w:val="0"/>
        </w:rPr>
        <w:tab/>
      </w:r>
      <w:r w:rsidR="004E6E9D">
        <w:rPr>
          <w:rFonts w:ascii="Times New Roman" w:hAnsi="Times New Roman"/>
          <w:b w:val="0"/>
        </w:rPr>
        <w:t xml:space="preserve"> </w:t>
      </w:r>
      <w:r w:rsidRPr="00FB586F">
        <w:rPr>
          <w:rFonts w:ascii="Times New Roman" w:hAnsi="Times New Roman"/>
          <w:b w:val="0"/>
        </w:rPr>
        <w:t>Let us pray for the Church of God throughout the world</w:t>
      </w:r>
      <w:r>
        <w:t xml:space="preserve"> –</w:t>
      </w:r>
    </w:p>
    <w:p w:rsidR="00FB586F" w:rsidRDefault="00FB586F" w:rsidP="00FB586F">
      <w:pPr>
        <w:ind w:left="1440" w:hanging="1440"/>
        <w:rPr>
          <w:sz w:val="28"/>
        </w:rPr>
      </w:pPr>
      <w:r>
        <w:rPr>
          <w:sz w:val="28"/>
        </w:rPr>
        <w:tab/>
      </w:r>
      <w:r>
        <w:rPr>
          <w:sz w:val="28"/>
        </w:rPr>
        <w:tab/>
        <w:t>for unity in faith, in witness and in service</w:t>
      </w:r>
    </w:p>
    <w:p w:rsidR="00FB586F" w:rsidRDefault="00FB586F" w:rsidP="00FB586F">
      <w:pPr>
        <w:ind w:left="1440" w:hanging="1440"/>
        <w:rPr>
          <w:sz w:val="28"/>
        </w:rPr>
      </w:pPr>
      <w:r>
        <w:rPr>
          <w:sz w:val="28"/>
        </w:rPr>
        <w:tab/>
      </w:r>
      <w:r>
        <w:rPr>
          <w:sz w:val="28"/>
        </w:rPr>
        <w:tab/>
        <w:t>for bishops and other ministers, and those whom they serve</w:t>
      </w:r>
    </w:p>
    <w:p w:rsidR="00FB586F" w:rsidRDefault="00FB586F" w:rsidP="00FB586F">
      <w:pPr>
        <w:ind w:left="1440" w:hanging="1440"/>
        <w:rPr>
          <w:sz w:val="28"/>
        </w:rPr>
      </w:pPr>
      <w:r>
        <w:rPr>
          <w:sz w:val="28"/>
        </w:rPr>
        <w:tab/>
      </w:r>
      <w:r>
        <w:rPr>
          <w:sz w:val="28"/>
        </w:rPr>
        <w:tab/>
        <w:t xml:space="preserve">for our bishop, </w:t>
      </w:r>
      <w:r w:rsidR="00C27260">
        <w:rPr>
          <w:sz w:val="28"/>
        </w:rPr>
        <w:t>Paul</w:t>
      </w:r>
      <w:r>
        <w:rPr>
          <w:sz w:val="28"/>
        </w:rPr>
        <w:t>, and the people of this diocese</w:t>
      </w:r>
    </w:p>
    <w:p w:rsidR="00FB586F" w:rsidRDefault="00FB586F" w:rsidP="00FB586F">
      <w:pPr>
        <w:ind w:left="1440" w:hanging="1440"/>
        <w:rPr>
          <w:sz w:val="28"/>
        </w:rPr>
      </w:pPr>
      <w:r>
        <w:rPr>
          <w:sz w:val="28"/>
        </w:rPr>
        <w:tab/>
      </w:r>
      <w:r>
        <w:rPr>
          <w:sz w:val="28"/>
        </w:rPr>
        <w:tab/>
        <w:t>for all Christians in this place</w:t>
      </w:r>
    </w:p>
    <w:p w:rsidR="00FB586F" w:rsidRDefault="00FB586F" w:rsidP="00FB586F">
      <w:pPr>
        <w:ind w:left="1440" w:hanging="1440"/>
        <w:rPr>
          <w:sz w:val="28"/>
        </w:rPr>
      </w:pPr>
      <w:r>
        <w:rPr>
          <w:sz w:val="28"/>
        </w:rPr>
        <w:tab/>
      </w:r>
      <w:r>
        <w:rPr>
          <w:sz w:val="28"/>
        </w:rPr>
        <w:tab/>
        <w:t>for those to be baptised</w:t>
      </w:r>
    </w:p>
    <w:p w:rsidR="00FB586F" w:rsidRDefault="00FB586F" w:rsidP="00FB586F">
      <w:pPr>
        <w:ind w:left="1440" w:hanging="1440"/>
        <w:rPr>
          <w:sz w:val="28"/>
        </w:rPr>
      </w:pPr>
      <w:r>
        <w:rPr>
          <w:sz w:val="28"/>
        </w:rPr>
        <w:tab/>
      </w:r>
      <w:r>
        <w:rPr>
          <w:sz w:val="28"/>
        </w:rPr>
        <w:tab/>
        <w:t>for those who are mocked and persecuted for their faith</w:t>
      </w:r>
    </w:p>
    <w:p w:rsidR="00FB586F" w:rsidRDefault="00FB586F" w:rsidP="00FB586F">
      <w:pPr>
        <w:ind w:left="1440" w:hanging="1440"/>
        <w:rPr>
          <w:sz w:val="28"/>
        </w:rPr>
      </w:pPr>
      <w:r>
        <w:rPr>
          <w:sz w:val="28"/>
        </w:rPr>
        <w:tab/>
        <w:t>that God will confirm his Church in faith,</w:t>
      </w:r>
    </w:p>
    <w:p w:rsidR="00FB586F" w:rsidRDefault="00FB586F" w:rsidP="00FB586F">
      <w:pPr>
        <w:ind w:left="1440" w:hanging="1440"/>
        <w:rPr>
          <w:sz w:val="28"/>
        </w:rPr>
      </w:pPr>
      <w:r>
        <w:rPr>
          <w:sz w:val="28"/>
        </w:rPr>
        <w:tab/>
        <w:t>increase it in love, and preserve it in peace.</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8F033E" w:rsidRDefault="008F033E"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t>by whose Spirit the whole body of the Church is governed and sanctified:</w:t>
      </w:r>
    </w:p>
    <w:p w:rsidR="00FB586F" w:rsidRDefault="00FB586F" w:rsidP="00FB586F">
      <w:pPr>
        <w:ind w:left="1440" w:hanging="1440"/>
        <w:rPr>
          <w:i/>
          <w:sz w:val="28"/>
        </w:rPr>
      </w:pPr>
      <w:r>
        <w:rPr>
          <w:i/>
          <w:sz w:val="28"/>
        </w:rPr>
        <w:tab/>
        <w:t>hear our prayer which we offer for all your faithful people;</w:t>
      </w:r>
    </w:p>
    <w:p w:rsidR="00FB586F" w:rsidRDefault="00FB586F" w:rsidP="00FB586F">
      <w:pPr>
        <w:ind w:left="1440" w:hanging="1440"/>
        <w:rPr>
          <w:i/>
          <w:sz w:val="28"/>
        </w:rPr>
      </w:pPr>
      <w:r>
        <w:rPr>
          <w:i/>
          <w:sz w:val="28"/>
        </w:rPr>
        <w:tab/>
        <w:t>that in their vocation and ministry</w:t>
      </w:r>
    </w:p>
    <w:p w:rsidR="00FB586F" w:rsidRDefault="00FB586F" w:rsidP="00FB586F">
      <w:pPr>
        <w:ind w:left="1440" w:hanging="1440"/>
        <w:rPr>
          <w:i/>
          <w:sz w:val="28"/>
        </w:rPr>
      </w:pPr>
      <w:r>
        <w:rPr>
          <w:i/>
          <w:sz w:val="28"/>
        </w:rPr>
        <w:tab/>
        <w:t>may serve you in holiness and truth to the glory of your Name;</w:t>
      </w:r>
    </w:p>
    <w:p w:rsidR="00FB586F" w:rsidRDefault="00FB586F" w:rsidP="00FB586F">
      <w:pPr>
        <w:ind w:left="1440" w:hanging="1440"/>
        <w:rPr>
          <w:b/>
          <w:sz w:val="28"/>
        </w:rPr>
      </w:pPr>
      <w:r>
        <w:rPr>
          <w:i/>
          <w:sz w:val="28"/>
        </w:rPr>
        <w:tab/>
        <w:t xml:space="preserve">through our Lord and Saviour Jesus Christ.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8F033E" w:rsidRDefault="008F033E" w:rsidP="00FB586F">
      <w:pPr>
        <w:ind w:left="1440" w:hanging="1440"/>
        <w:rPr>
          <w:sz w:val="28"/>
        </w:rPr>
      </w:pPr>
    </w:p>
    <w:p w:rsidR="008F033E" w:rsidRDefault="008F033E" w:rsidP="00FB586F">
      <w:pPr>
        <w:ind w:left="1440" w:hanging="1440"/>
        <w:rPr>
          <w:sz w:val="28"/>
        </w:rPr>
      </w:pPr>
    </w:p>
    <w:p w:rsidR="00FB586F" w:rsidRDefault="00FB586F" w:rsidP="00FB586F">
      <w:pPr>
        <w:ind w:left="1440" w:hanging="1440"/>
        <w:rPr>
          <w:sz w:val="28"/>
        </w:rPr>
      </w:pPr>
      <w:r>
        <w:rPr>
          <w:sz w:val="28"/>
        </w:rPr>
        <w:t>Intercessor:</w:t>
      </w:r>
      <w:r>
        <w:rPr>
          <w:sz w:val="28"/>
        </w:rPr>
        <w:tab/>
        <w:t xml:space="preserve">Let us pray for the nations of the world and their leaders – </w:t>
      </w:r>
    </w:p>
    <w:p w:rsidR="00FB586F" w:rsidRDefault="00FB586F" w:rsidP="00FB586F">
      <w:pPr>
        <w:ind w:left="1440" w:hanging="1440"/>
        <w:rPr>
          <w:sz w:val="28"/>
        </w:rPr>
      </w:pPr>
      <w:r>
        <w:rPr>
          <w:sz w:val="28"/>
        </w:rPr>
        <w:tab/>
      </w:r>
      <w:r>
        <w:rPr>
          <w:sz w:val="28"/>
        </w:rPr>
        <w:tab/>
        <w:t>for Elizabeth our Queen and the Parliament of this land</w:t>
      </w:r>
    </w:p>
    <w:p w:rsidR="00FB586F" w:rsidRDefault="00FB586F" w:rsidP="00FB586F">
      <w:pPr>
        <w:ind w:left="1440" w:hanging="1440"/>
        <w:rPr>
          <w:sz w:val="28"/>
        </w:rPr>
      </w:pPr>
      <w:r>
        <w:rPr>
          <w:sz w:val="28"/>
        </w:rPr>
        <w:tab/>
      </w:r>
      <w:r>
        <w:rPr>
          <w:sz w:val="28"/>
        </w:rPr>
        <w:tab/>
        <w:t>for those who administer the law and all who serve in public office</w:t>
      </w:r>
    </w:p>
    <w:p w:rsidR="00FB586F" w:rsidRDefault="00FB586F" w:rsidP="00FB586F">
      <w:pPr>
        <w:ind w:left="1440" w:hanging="1440"/>
        <w:rPr>
          <w:sz w:val="28"/>
        </w:rPr>
      </w:pPr>
      <w:r>
        <w:rPr>
          <w:sz w:val="28"/>
        </w:rPr>
        <w:tab/>
      </w:r>
      <w:r>
        <w:rPr>
          <w:sz w:val="28"/>
        </w:rPr>
        <w:tab/>
        <w:t>for all who strive for justice and reconciliation</w:t>
      </w:r>
    </w:p>
    <w:p w:rsidR="00FB586F" w:rsidRDefault="00FB586F" w:rsidP="00FB586F">
      <w:pPr>
        <w:ind w:left="1440" w:hanging="1440"/>
        <w:rPr>
          <w:sz w:val="28"/>
        </w:rPr>
      </w:pPr>
      <w:r>
        <w:rPr>
          <w:sz w:val="28"/>
        </w:rPr>
        <w:tab/>
      </w:r>
      <w:r w:rsidR="005544B8">
        <w:rPr>
          <w:sz w:val="28"/>
        </w:rPr>
        <w:tab/>
        <w:t xml:space="preserve"> </w:t>
      </w:r>
      <w:r>
        <w:rPr>
          <w:sz w:val="28"/>
        </w:rPr>
        <w:t xml:space="preserve">that by God’s help the world may live in peace and freedom.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lastRenderedPageBreak/>
        <w:t>Prayer:</w:t>
      </w:r>
      <w:r>
        <w:rPr>
          <w:sz w:val="28"/>
        </w:rPr>
        <w:tab/>
      </w:r>
      <w:r>
        <w:rPr>
          <w:i/>
          <w:sz w:val="28"/>
        </w:rPr>
        <w:t>Most gracious God and Father, in whose will is our peace:</w:t>
      </w:r>
    </w:p>
    <w:p w:rsidR="00FB586F" w:rsidRDefault="00FB586F" w:rsidP="00FB586F">
      <w:pPr>
        <w:ind w:left="1440" w:hanging="1440"/>
        <w:rPr>
          <w:i/>
          <w:sz w:val="28"/>
        </w:rPr>
      </w:pPr>
      <w:r>
        <w:rPr>
          <w:i/>
          <w:sz w:val="28"/>
        </w:rPr>
        <w:tab/>
        <w:t>turn our hearts and the hearts of all to yourself,</w:t>
      </w:r>
    </w:p>
    <w:p w:rsidR="00FB586F" w:rsidRDefault="00FB586F" w:rsidP="00FB586F">
      <w:pPr>
        <w:ind w:left="1440" w:hanging="1440"/>
        <w:rPr>
          <w:i/>
          <w:sz w:val="28"/>
        </w:rPr>
      </w:pPr>
      <w:r>
        <w:rPr>
          <w:i/>
          <w:sz w:val="28"/>
        </w:rPr>
        <w:tab/>
        <w:t>that by the power of your Spirit</w:t>
      </w:r>
    </w:p>
    <w:p w:rsidR="00FB586F" w:rsidRDefault="00FB586F" w:rsidP="00FB586F">
      <w:pPr>
        <w:ind w:left="1440" w:hanging="1440"/>
        <w:rPr>
          <w:i/>
          <w:sz w:val="28"/>
        </w:rPr>
      </w:pPr>
      <w:r>
        <w:rPr>
          <w:i/>
          <w:sz w:val="28"/>
        </w:rPr>
        <w:tab/>
        <w:t>the peace which is founded on justice</w:t>
      </w:r>
    </w:p>
    <w:p w:rsidR="00FB586F" w:rsidRDefault="00FB586F" w:rsidP="00FB586F">
      <w:pPr>
        <w:ind w:left="1440" w:hanging="1440"/>
        <w:rPr>
          <w:i/>
          <w:sz w:val="28"/>
        </w:rPr>
      </w:pPr>
      <w:r>
        <w:rPr>
          <w:i/>
          <w:sz w:val="28"/>
        </w:rPr>
        <w:tab/>
        <w:t>may be established throughout the world;</w:t>
      </w:r>
    </w:p>
    <w:p w:rsidR="00FB586F" w:rsidRDefault="00FB586F" w:rsidP="00FB586F">
      <w:pPr>
        <w:ind w:left="1440" w:hanging="1440"/>
        <w:rPr>
          <w:b/>
          <w:sz w:val="28"/>
        </w:rPr>
      </w:pPr>
      <w:r>
        <w:rPr>
          <w:i/>
          <w:sz w:val="28"/>
        </w:rPr>
        <w:tab/>
        <w:t xml:space="preserve">through Jesus Christ our Lord.   </w:t>
      </w:r>
      <w:r>
        <w:rPr>
          <w:b/>
          <w:sz w:val="28"/>
        </w:rPr>
        <w:t>Amen</w:t>
      </w:r>
    </w:p>
    <w:p w:rsidR="008F033E" w:rsidRDefault="008F033E"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8F033E" w:rsidRDefault="008F033E"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8F033E" w:rsidRDefault="008F033E" w:rsidP="00FB586F">
      <w:pPr>
        <w:ind w:left="1440" w:hanging="1440"/>
        <w:rPr>
          <w:sz w:val="28"/>
        </w:rPr>
      </w:pPr>
    </w:p>
    <w:p w:rsidR="00FB586F" w:rsidRDefault="00FB586F" w:rsidP="003A7029">
      <w:pPr>
        <w:ind w:left="1440" w:right="-298" w:hanging="1440"/>
        <w:rPr>
          <w:sz w:val="28"/>
        </w:rPr>
      </w:pPr>
      <w:r>
        <w:rPr>
          <w:sz w:val="28"/>
        </w:rPr>
        <w:t>Intercessor:</w:t>
      </w:r>
      <w:r>
        <w:rPr>
          <w:sz w:val="28"/>
        </w:rPr>
        <w:tab/>
        <w:t>Let us pray for God’s ancient people, the Jews, the first to hear his word –</w:t>
      </w:r>
    </w:p>
    <w:p w:rsidR="00FB586F" w:rsidRDefault="00FB586F" w:rsidP="00FB586F">
      <w:pPr>
        <w:ind w:left="1440" w:hanging="1440"/>
        <w:rPr>
          <w:sz w:val="28"/>
        </w:rPr>
      </w:pPr>
      <w:r>
        <w:rPr>
          <w:sz w:val="28"/>
        </w:rPr>
        <w:tab/>
      </w:r>
      <w:r>
        <w:rPr>
          <w:sz w:val="28"/>
        </w:rPr>
        <w:tab/>
        <w:t>for greater understanding between Christian and Jew</w:t>
      </w:r>
    </w:p>
    <w:p w:rsidR="00FB586F" w:rsidRDefault="00FB586F" w:rsidP="00FB586F">
      <w:pPr>
        <w:ind w:left="1440" w:hanging="1440"/>
        <w:rPr>
          <w:sz w:val="28"/>
        </w:rPr>
      </w:pPr>
      <w:r>
        <w:rPr>
          <w:sz w:val="28"/>
        </w:rPr>
        <w:tab/>
      </w:r>
      <w:r>
        <w:rPr>
          <w:sz w:val="28"/>
        </w:rPr>
        <w:tab/>
        <w:t>for the removal of our blindness and bitterness of heart</w:t>
      </w:r>
    </w:p>
    <w:p w:rsidR="00FB586F" w:rsidRDefault="00FB586F" w:rsidP="00FB586F">
      <w:pPr>
        <w:ind w:left="1440" w:hanging="1440"/>
        <w:rPr>
          <w:sz w:val="28"/>
        </w:rPr>
      </w:pPr>
      <w:r>
        <w:rPr>
          <w:sz w:val="28"/>
        </w:rPr>
        <w:tab/>
        <w:t xml:space="preserve">that God will grant us grace to be faithful to his covenant </w:t>
      </w:r>
    </w:p>
    <w:p w:rsidR="00FB586F" w:rsidRDefault="00FB586F" w:rsidP="00FB586F">
      <w:pPr>
        <w:ind w:left="1440"/>
        <w:rPr>
          <w:sz w:val="28"/>
        </w:rPr>
      </w:pPr>
      <w:r>
        <w:rPr>
          <w:sz w:val="28"/>
        </w:rPr>
        <w:t xml:space="preserve">and to grow in the love of his name.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Lord God of Abraham</w:t>
      </w:r>
    </w:p>
    <w:p w:rsidR="00FB586F" w:rsidRDefault="00FB586F" w:rsidP="00FB586F">
      <w:pPr>
        <w:ind w:left="1440" w:hanging="1440"/>
        <w:rPr>
          <w:i/>
          <w:sz w:val="28"/>
        </w:rPr>
      </w:pPr>
      <w:r>
        <w:rPr>
          <w:i/>
          <w:sz w:val="28"/>
        </w:rPr>
        <w:tab/>
        <w:t>bless the children of your covenant, both Jew and Christian;</w:t>
      </w:r>
    </w:p>
    <w:p w:rsidR="00FB586F" w:rsidRDefault="00FB586F" w:rsidP="00FB586F">
      <w:pPr>
        <w:ind w:left="1440" w:hanging="1440"/>
        <w:rPr>
          <w:i/>
          <w:sz w:val="28"/>
        </w:rPr>
      </w:pPr>
      <w:r>
        <w:rPr>
          <w:i/>
          <w:sz w:val="28"/>
        </w:rPr>
        <w:tab/>
        <w:t>take from us all blindness and bitterness of heart,</w:t>
      </w:r>
    </w:p>
    <w:p w:rsidR="00FB586F" w:rsidRDefault="00FB586F" w:rsidP="00FB586F">
      <w:pPr>
        <w:ind w:left="1440" w:hanging="1440"/>
        <w:rPr>
          <w:i/>
          <w:sz w:val="28"/>
        </w:rPr>
      </w:pPr>
      <w:r>
        <w:rPr>
          <w:i/>
          <w:sz w:val="28"/>
        </w:rPr>
        <w:tab/>
        <w:t>and hasten the coming of your kingdom,</w:t>
      </w:r>
    </w:p>
    <w:p w:rsidR="00FB586F" w:rsidRDefault="00FB586F" w:rsidP="00FB586F">
      <w:pPr>
        <w:ind w:left="1440" w:hanging="1440"/>
        <w:rPr>
          <w:i/>
          <w:sz w:val="28"/>
        </w:rPr>
      </w:pPr>
      <w:r>
        <w:rPr>
          <w:i/>
          <w:sz w:val="28"/>
        </w:rPr>
        <w:tab/>
        <w:t>when the Gentiles shall be gathered in,</w:t>
      </w:r>
    </w:p>
    <w:p w:rsidR="00FB586F" w:rsidRDefault="00FB586F" w:rsidP="00FB586F">
      <w:pPr>
        <w:ind w:left="1440"/>
        <w:rPr>
          <w:i/>
          <w:sz w:val="28"/>
        </w:rPr>
      </w:pPr>
      <w:r>
        <w:rPr>
          <w:i/>
          <w:sz w:val="28"/>
        </w:rPr>
        <w:t xml:space="preserve">all Israel shall be saved, </w:t>
      </w:r>
    </w:p>
    <w:p w:rsidR="00FB586F" w:rsidRDefault="00FB586F" w:rsidP="00FB586F">
      <w:pPr>
        <w:ind w:left="1440" w:hanging="1440"/>
        <w:rPr>
          <w:i/>
          <w:sz w:val="28"/>
        </w:rPr>
      </w:pPr>
      <w:r>
        <w:rPr>
          <w:i/>
          <w:sz w:val="28"/>
        </w:rPr>
        <w:tab/>
        <w:t>and we shall dwell together in mutual love and peace</w:t>
      </w:r>
    </w:p>
    <w:p w:rsidR="00FB586F" w:rsidRDefault="00FB586F" w:rsidP="00FB586F">
      <w:pPr>
        <w:ind w:left="1440" w:hanging="1440"/>
        <w:rPr>
          <w:i/>
          <w:sz w:val="28"/>
        </w:rPr>
      </w:pPr>
      <w:r>
        <w:rPr>
          <w:i/>
          <w:sz w:val="28"/>
        </w:rPr>
        <w:tab/>
      </w:r>
      <w:r>
        <w:rPr>
          <w:i/>
          <w:sz w:val="28"/>
        </w:rPr>
        <w:tab/>
        <w:t>under the one God and Father of our Lord Jesus Christ</w:t>
      </w:r>
      <w:r>
        <w:rPr>
          <w:sz w:val="28"/>
        </w:rPr>
        <w:t xml:space="preserve">.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11242A" w:rsidRDefault="0011242A" w:rsidP="00FB586F">
      <w:pPr>
        <w:ind w:left="1440" w:hanging="1440"/>
        <w:rPr>
          <w:sz w:val="28"/>
        </w:rPr>
      </w:pPr>
    </w:p>
    <w:p w:rsidR="003A7029" w:rsidRDefault="003A7029"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FB586F" w:rsidRPr="00FB586F" w:rsidRDefault="00FB586F" w:rsidP="00FB586F">
      <w:pPr>
        <w:ind w:left="1440" w:hanging="1440"/>
        <w:rPr>
          <w:sz w:val="28"/>
        </w:rPr>
      </w:pPr>
      <w:r w:rsidRPr="00FB586F">
        <w:rPr>
          <w:sz w:val="28"/>
        </w:rPr>
        <w:lastRenderedPageBreak/>
        <w:t>Intercessor:</w:t>
      </w:r>
      <w:r w:rsidRPr="00FB586F">
        <w:rPr>
          <w:sz w:val="28"/>
        </w:rPr>
        <w:tab/>
        <w:t>Let us pray for those who do not believe the Gospel of Christ –</w:t>
      </w:r>
    </w:p>
    <w:p w:rsidR="00FB586F" w:rsidRDefault="00FB586F" w:rsidP="00FB586F">
      <w:pPr>
        <w:ind w:left="1440" w:hanging="1440"/>
        <w:rPr>
          <w:sz w:val="28"/>
        </w:rPr>
      </w:pPr>
      <w:r>
        <w:rPr>
          <w:sz w:val="28"/>
        </w:rPr>
        <w:tab/>
      </w:r>
      <w:r>
        <w:rPr>
          <w:sz w:val="28"/>
        </w:rPr>
        <w:tab/>
        <w:t>for those who have not heard the message of salvation</w:t>
      </w:r>
    </w:p>
    <w:p w:rsidR="00FB586F" w:rsidRDefault="00FB586F" w:rsidP="00FB586F">
      <w:pPr>
        <w:ind w:left="1440" w:hanging="1440"/>
        <w:rPr>
          <w:sz w:val="28"/>
        </w:rPr>
      </w:pPr>
      <w:r>
        <w:rPr>
          <w:sz w:val="28"/>
        </w:rPr>
        <w:tab/>
      </w:r>
      <w:r>
        <w:rPr>
          <w:sz w:val="28"/>
        </w:rPr>
        <w:tab/>
        <w:t>for all who have lost faith</w:t>
      </w:r>
    </w:p>
    <w:p w:rsidR="00FB586F" w:rsidRDefault="00FB586F" w:rsidP="00FB586F">
      <w:pPr>
        <w:ind w:left="1440" w:hanging="1440"/>
        <w:rPr>
          <w:sz w:val="28"/>
        </w:rPr>
      </w:pPr>
      <w:r>
        <w:rPr>
          <w:sz w:val="28"/>
        </w:rPr>
        <w:tab/>
      </w:r>
      <w:r>
        <w:rPr>
          <w:sz w:val="28"/>
        </w:rPr>
        <w:tab/>
        <w:t>for the contemptuous and scornful</w:t>
      </w:r>
    </w:p>
    <w:p w:rsidR="00FB586F" w:rsidRDefault="00FB586F" w:rsidP="00FB586F">
      <w:pPr>
        <w:ind w:left="1440" w:hanging="1440"/>
        <w:rPr>
          <w:sz w:val="28"/>
        </w:rPr>
      </w:pPr>
      <w:r>
        <w:rPr>
          <w:sz w:val="28"/>
        </w:rPr>
        <w:tab/>
      </w:r>
      <w:r>
        <w:rPr>
          <w:sz w:val="28"/>
        </w:rPr>
        <w:tab/>
        <w:t>for those who are enemies of Christ and persecute those who follow him</w:t>
      </w:r>
    </w:p>
    <w:p w:rsidR="00FB586F" w:rsidRDefault="00FB586F" w:rsidP="00FB586F">
      <w:pPr>
        <w:ind w:left="1440" w:hanging="1440"/>
        <w:rPr>
          <w:sz w:val="28"/>
        </w:rPr>
      </w:pPr>
      <w:r>
        <w:rPr>
          <w:sz w:val="28"/>
        </w:rPr>
        <w:tab/>
      </w:r>
      <w:r>
        <w:rPr>
          <w:sz w:val="28"/>
        </w:rPr>
        <w:tab/>
        <w:t>for all who deny the faith of Christ crucified</w:t>
      </w:r>
    </w:p>
    <w:p w:rsidR="00FB586F" w:rsidRDefault="00FB586F" w:rsidP="00FB586F">
      <w:pPr>
        <w:ind w:left="1440" w:hanging="1440"/>
        <w:rPr>
          <w:sz w:val="28"/>
        </w:rPr>
      </w:pPr>
      <w:r>
        <w:rPr>
          <w:sz w:val="28"/>
        </w:rPr>
        <w:tab/>
        <w:t xml:space="preserve">that God will open their hearts to the truth </w:t>
      </w:r>
    </w:p>
    <w:p w:rsidR="00FB586F" w:rsidRDefault="00FB586F" w:rsidP="00FB586F">
      <w:pPr>
        <w:ind w:left="1440"/>
        <w:rPr>
          <w:sz w:val="28"/>
        </w:rPr>
      </w:pPr>
      <w:r>
        <w:rPr>
          <w:sz w:val="28"/>
        </w:rPr>
        <w:t xml:space="preserve">and lead them to faith and obedience.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Most merciful God, creator of all the people of the earth,</w:t>
      </w:r>
    </w:p>
    <w:p w:rsidR="00FB586F" w:rsidRDefault="00FB586F" w:rsidP="00FB586F">
      <w:pPr>
        <w:ind w:left="1440" w:hanging="1440"/>
        <w:rPr>
          <w:i/>
          <w:sz w:val="28"/>
        </w:rPr>
      </w:pPr>
      <w:r>
        <w:rPr>
          <w:i/>
          <w:sz w:val="28"/>
        </w:rPr>
        <w:tab/>
        <w:t>have compassion on all who do not know you,</w:t>
      </w:r>
    </w:p>
    <w:p w:rsidR="00FB586F" w:rsidRDefault="00FB586F" w:rsidP="00FB586F">
      <w:pPr>
        <w:ind w:left="1440" w:hanging="1440"/>
        <w:rPr>
          <w:i/>
          <w:sz w:val="28"/>
        </w:rPr>
      </w:pPr>
      <w:r>
        <w:rPr>
          <w:i/>
          <w:sz w:val="28"/>
        </w:rPr>
        <w:tab/>
        <w:t>and by the preaching of your Gospel with grace and power,</w:t>
      </w:r>
    </w:p>
    <w:p w:rsidR="00FB586F" w:rsidRDefault="00FB586F" w:rsidP="00FB586F">
      <w:pPr>
        <w:ind w:left="1440" w:hanging="1440"/>
        <w:rPr>
          <w:b/>
          <w:sz w:val="28"/>
        </w:rPr>
      </w:pPr>
      <w:r>
        <w:rPr>
          <w:i/>
          <w:sz w:val="28"/>
        </w:rPr>
        <w:tab/>
        <w:t xml:space="preserve">gather them into the one fold of the one Shepherd, Christ our Lord.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Default="008F033E" w:rsidP="00FB586F">
      <w:pPr>
        <w:ind w:left="1440" w:hanging="1440"/>
        <w:rPr>
          <w:sz w:val="28"/>
        </w:rPr>
      </w:pPr>
    </w:p>
    <w:p w:rsidR="00FB586F" w:rsidRDefault="00FB586F" w:rsidP="00FB586F">
      <w:pPr>
        <w:ind w:left="1440" w:hanging="1440"/>
        <w:rPr>
          <w:sz w:val="28"/>
        </w:rPr>
      </w:pPr>
    </w:p>
    <w:p w:rsidR="0011242A" w:rsidRDefault="0011242A" w:rsidP="00FB586F">
      <w:pPr>
        <w:ind w:left="1440" w:hanging="1440"/>
        <w:rPr>
          <w:sz w:val="28"/>
        </w:rPr>
      </w:pPr>
    </w:p>
    <w:p w:rsidR="0011242A" w:rsidRDefault="0011242A" w:rsidP="00FB586F">
      <w:pPr>
        <w:ind w:left="1440" w:hanging="1440"/>
        <w:rPr>
          <w:sz w:val="28"/>
        </w:rPr>
      </w:pPr>
    </w:p>
    <w:p w:rsidR="00FB586F" w:rsidRDefault="00FB586F" w:rsidP="00FB586F">
      <w:pPr>
        <w:ind w:left="1440" w:hanging="1440"/>
        <w:rPr>
          <w:sz w:val="28"/>
        </w:rPr>
      </w:pPr>
      <w:r>
        <w:rPr>
          <w:sz w:val="28"/>
        </w:rPr>
        <w:t>Intercessor:</w:t>
      </w:r>
      <w:r>
        <w:rPr>
          <w:sz w:val="28"/>
        </w:rPr>
        <w:tab/>
        <w:t>Let us pray for all those who suffer –</w:t>
      </w:r>
    </w:p>
    <w:p w:rsidR="00FB586F" w:rsidRDefault="00FB586F" w:rsidP="00FB586F">
      <w:pPr>
        <w:ind w:left="1440" w:hanging="1440"/>
        <w:rPr>
          <w:sz w:val="28"/>
        </w:rPr>
      </w:pPr>
      <w:r>
        <w:rPr>
          <w:sz w:val="28"/>
        </w:rPr>
        <w:tab/>
      </w:r>
      <w:r>
        <w:rPr>
          <w:sz w:val="28"/>
        </w:rPr>
        <w:tab/>
        <w:t>for those who are deprived and oppressed</w:t>
      </w:r>
    </w:p>
    <w:p w:rsidR="00FB586F" w:rsidRDefault="00FB586F" w:rsidP="00FB586F">
      <w:pPr>
        <w:ind w:left="1440" w:hanging="1440"/>
        <w:rPr>
          <w:sz w:val="28"/>
        </w:rPr>
      </w:pPr>
      <w:r>
        <w:rPr>
          <w:sz w:val="28"/>
        </w:rPr>
        <w:tab/>
      </w:r>
      <w:r>
        <w:rPr>
          <w:sz w:val="28"/>
        </w:rPr>
        <w:tab/>
        <w:t xml:space="preserve">for those who are sick </w:t>
      </w:r>
    </w:p>
    <w:p w:rsidR="00FB586F" w:rsidRDefault="00FB586F" w:rsidP="00FB586F">
      <w:pPr>
        <w:ind w:left="1440" w:hanging="1440"/>
        <w:rPr>
          <w:sz w:val="28"/>
        </w:rPr>
      </w:pPr>
      <w:r>
        <w:rPr>
          <w:sz w:val="28"/>
        </w:rPr>
        <w:tab/>
      </w:r>
      <w:r>
        <w:rPr>
          <w:sz w:val="28"/>
        </w:rPr>
        <w:tab/>
        <w:t>for those in darkness, in doubt and in despair,</w:t>
      </w:r>
    </w:p>
    <w:p w:rsidR="00FB586F" w:rsidRDefault="00FB586F" w:rsidP="00FB586F">
      <w:pPr>
        <w:ind w:left="1440" w:hanging="1440"/>
        <w:rPr>
          <w:sz w:val="28"/>
        </w:rPr>
      </w:pPr>
      <w:r>
        <w:rPr>
          <w:sz w:val="28"/>
        </w:rPr>
        <w:tab/>
      </w:r>
      <w:r>
        <w:rPr>
          <w:sz w:val="28"/>
        </w:rPr>
        <w:tab/>
        <w:t>in loneliness and in fear</w:t>
      </w:r>
    </w:p>
    <w:p w:rsidR="00FB586F" w:rsidRDefault="00FB586F" w:rsidP="00FB586F">
      <w:pPr>
        <w:ind w:left="1440" w:hanging="1440"/>
        <w:rPr>
          <w:sz w:val="28"/>
        </w:rPr>
      </w:pPr>
      <w:r>
        <w:rPr>
          <w:sz w:val="28"/>
        </w:rPr>
        <w:tab/>
      </w:r>
      <w:r>
        <w:rPr>
          <w:sz w:val="28"/>
        </w:rPr>
        <w:tab/>
        <w:t>for the victims of false accusations and violence</w:t>
      </w:r>
    </w:p>
    <w:p w:rsidR="00FB586F" w:rsidRDefault="00FB586F" w:rsidP="00FB586F">
      <w:pPr>
        <w:ind w:left="1440" w:hanging="1440"/>
        <w:rPr>
          <w:sz w:val="28"/>
        </w:rPr>
      </w:pPr>
      <w:r>
        <w:rPr>
          <w:sz w:val="28"/>
        </w:rPr>
        <w:tab/>
      </w:r>
      <w:r>
        <w:rPr>
          <w:sz w:val="28"/>
        </w:rPr>
        <w:tab/>
        <w:t>for all at the point of death and those who watch beside them</w:t>
      </w:r>
    </w:p>
    <w:p w:rsidR="00FB586F" w:rsidRDefault="00FB586F" w:rsidP="00FB586F">
      <w:pPr>
        <w:ind w:left="1440" w:hanging="1440"/>
        <w:rPr>
          <w:sz w:val="28"/>
        </w:rPr>
      </w:pPr>
      <w:r>
        <w:rPr>
          <w:sz w:val="28"/>
        </w:rPr>
        <w:tab/>
        <w:t xml:space="preserve">that God in his mercy will sustain them with the knowledge of his love. </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Default="00FB586F" w:rsidP="00FB586F">
      <w:pPr>
        <w:ind w:left="1440" w:hanging="1440"/>
        <w:rPr>
          <w:i/>
          <w:sz w:val="28"/>
        </w:rPr>
      </w:pPr>
      <w:r>
        <w:rPr>
          <w:sz w:val="28"/>
        </w:rPr>
        <w:t>Prayer:</w:t>
      </w:r>
      <w:r>
        <w:rPr>
          <w:sz w:val="28"/>
        </w:rPr>
        <w:tab/>
      </w:r>
      <w:r>
        <w:rPr>
          <w:i/>
          <w:sz w:val="28"/>
        </w:rPr>
        <w:t>Almighty and everlasting God</w:t>
      </w:r>
    </w:p>
    <w:p w:rsidR="00FB586F" w:rsidRDefault="00FB586F" w:rsidP="00FB586F">
      <w:pPr>
        <w:ind w:left="1440" w:hanging="1440"/>
        <w:rPr>
          <w:i/>
          <w:sz w:val="28"/>
        </w:rPr>
      </w:pPr>
      <w:r>
        <w:rPr>
          <w:i/>
          <w:sz w:val="28"/>
        </w:rPr>
        <w:tab/>
        <w:t>the comfort of the sad, the strength of those who suffer;</w:t>
      </w:r>
    </w:p>
    <w:p w:rsidR="00FB586F" w:rsidRDefault="00FB586F" w:rsidP="00FB586F">
      <w:pPr>
        <w:ind w:left="1440" w:hanging="1440"/>
        <w:rPr>
          <w:i/>
          <w:sz w:val="28"/>
        </w:rPr>
      </w:pPr>
      <w:r>
        <w:rPr>
          <w:i/>
          <w:sz w:val="28"/>
        </w:rPr>
        <w:tab/>
        <w:t>hear the prayers of your children who cry out of any trouble:</w:t>
      </w:r>
    </w:p>
    <w:p w:rsidR="00FB586F" w:rsidRDefault="00FB586F" w:rsidP="00FB586F">
      <w:pPr>
        <w:ind w:left="1440" w:hanging="1440"/>
        <w:rPr>
          <w:i/>
          <w:sz w:val="28"/>
        </w:rPr>
      </w:pPr>
      <w:r>
        <w:rPr>
          <w:i/>
          <w:sz w:val="28"/>
        </w:rPr>
        <w:tab/>
        <w:t>and to every distressed soul grant mercy, relief and refreshment,</w:t>
      </w:r>
    </w:p>
    <w:p w:rsidR="00FB586F" w:rsidRDefault="00FB586F" w:rsidP="00FB586F">
      <w:pPr>
        <w:ind w:left="1440" w:hanging="1440"/>
        <w:rPr>
          <w:sz w:val="28"/>
        </w:rPr>
      </w:pPr>
      <w:r>
        <w:rPr>
          <w:i/>
          <w:sz w:val="28"/>
        </w:rPr>
        <w:tab/>
        <w:t xml:space="preserve">through Jesus Christ our Lord.  </w:t>
      </w:r>
      <w:r>
        <w:rPr>
          <w:b/>
          <w:sz w:val="28"/>
        </w:rPr>
        <w:t>Amen</w:t>
      </w:r>
    </w:p>
    <w:p w:rsidR="00FB586F" w:rsidRDefault="00FB586F" w:rsidP="00FB586F">
      <w:pPr>
        <w:ind w:left="1440" w:hanging="1440"/>
        <w:rPr>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FB586F" w:rsidRDefault="00FB586F" w:rsidP="00FB586F">
      <w:pPr>
        <w:ind w:left="1440" w:hanging="1440"/>
        <w:rPr>
          <w:sz w:val="28"/>
        </w:rPr>
      </w:pPr>
      <w:r>
        <w:rPr>
          <w:sz w:val="28"/>
        </w:rPr>
        <w:lastRenderedPageBreak/>
        <w:t>Intercessor:</w:t>
      </w:r>
      <w:r>
        <w:rPr>
          <w:sz w:val="28"/>
        </w:rPr>
        <w:tab/>
        <w:t>Let us commend ourselves and all God’s children to his unfailing love,</w:t>
      </w:r>
    </w:p>
    <w:p w:rsidR="00FB586F" w:rsidRDefault="00FB586F" w:rsidP="00FB586F">
      <w:pPr>
        <w:ind w:left="1440" w:hanging="1440"/>
        <w:rPr>
          <w:sz w:val="28"/>
        </w:rPr>
      </w:pPr>
      <w:r>
        <w:rPr>
          <w:sz w:val="28"/>
        </w:rPr>
        <w:tab/>
        <w:t>and pray for the grace of a holy life,</w:t>
      </w:r>
    </w:p>
    <w:p w:rsidR="00FB586F" w:rsidRDefault="00FB586F" w:rsidP="00FB586F">
      <w:pPr>
        <w:ind w:left="1440" w:hanging="1440"/>
        <w:rPr>
          <w:sz w:val="28"/>
        </w:rPr>
      </w:pPr>
      <w:r>
        <w:rPr>
          <w:sz w:val="28"/>
        </w:rPr>
        <w:tab/>
        <w:t>that, with all who have died in the peace of Christ,</w:t>
      </w:r>
    </w:p>
    <w:p w:rsidR="00FB586F" w:rsidRDefault="00FB586F" w:rsidP="00FB586F">
      <w:pPr>
        <w:ind w:left="1440" w:hanging="1440"/>
        <w:rPr>
          <w:sz w:val="28"/>
        </w:rPr>
      </w:pPr>
      <w:r>
        <w:rPr>
          <w:sz w:val="28"/>
        </w:rPr>
        <w:tab/>
        <w:t>may come to the fullness of eternal life</w:t>
      </w:r>
    </w:p>
    <w:p w:rsidR="00FB586F" w:rsidRDefault="00FB586F" w:rsidP="00FB586F">
      <w:pPr>
        <w:ind w:left="1440" w:hanging="1440"/>
        <w:rPr>
          <w:sz w:val="28"/>
        </w:rPr>
      </w:pPr>
      <w:r>
        <w:rPr>
          <w:sz w:val="28"/>
        </w:rPr>
        <w:tab/>
        <w:t>and the joy of the resurrection.</w:t>
      </w:r>
    </w:p>
    <w:p w:rsidR="00FB586F" w:rsidRDefault="00FB586F" w:rsidP="00FB586F">
      <w:pPr>
        <w:ind w:left="1440" w:hanging="1440"/>
        <w:rPr>
          <w:i/>
          <w:sz w:val="28"/>
        </w:rPr>
      </w:pPr>
      <w:r>
        <w:rPr>
          <w:sz w:val="28"/>
        </w:rPr>
        <w:tab/>
      </w:r>
      <w:r>
        <w:rPr>
          <w:i/>
          <w:sz w:val="28"/>
        </w:rPr>
        <w:t>(pause)</w:t>
      </w:r>
    </w:p>
    <w:p w:rsidR="00FB586F" w:rsidRPr="00FB586F" w:rsidRDefault="00FB586F" w:rsidP="00FB586F">
      <w:pPr>
        <w:ind w:left="1440" w:hanging="1440"/>
        <w:rPr>
          <w:sz w:val="28"/>
        </w:rPr>
      </w:pPr>
      <w:r w:rsidRPr="00FB586F">
        <w:rPr>
          <w:sz w:val="28"/>
        </w:rPr>
        <w:tab/>
        <w:t>Lord, hear us</w:t>
      </w:r>
    </w:p>
    <w:p w:rsidR="00FB586F" w:rsidRDefault="00FB586F" w:rsidP="00FB586F">
      <w:pPr>
        <w:ind w:left="1440" w:hanging="1440"/>
        <w:rPr>
          <w:b/>
          <w:sz w:val="28"/>
        </w:rPr>
      </w:pPr>
      <w:r>
        <w:rPr>
          <w:b/>
          <w:sz w:val="28"/>
        </w:rPr>
        <w:t>All:</w:t>
      </w:r>
      <w:r>
        <w:rPr>
          <w:b/>
          <w:sz w:val="28"/>
        </w:rPr>
        <w:tab/>
        <w:t>Lord, graciously hear us.</w:t>
      </w:r>
    </w:p>
    <w:p w:rsidR="00FB586F" w:rsidRDefault="00FB586F" w:rsidP="00FB586F">
      <w:pPr>
        <w:ind w:left="1440" w:hanging="1440"/>
        <w:rPr>
          <w:sz w:val="28"/>
        </w:rPr>
      </w:pPr>
    </w:p>
    <w:p w:rsidR="00FB586F" w:rsidRPr="008F033E" w:rsidRDefault="00FB586F" w:rsidP="00FB586F">
      <w:pPr>
        <w:ind w:left="1440" w:hanging="1440"/>
        <w:rPr>
          <w:i/>
          <w:sz w:val="28"/>
        </w:rPr>
      </w:pPr>
      <w:r w:rsidRPr="008F033E">
        <w:rPr>
          <w:i/>
          <w:sz w:val="28"/>
        </w:rPr>
        <w:t>Prayer:</w:t>
      </w:r>
      <w:r w:rsidRPr="008F033E">
        <w:rPr>
          <w:i/>
          <w:sz w:val="28"/>
        </w:rPr>
        <w:tab/>
        <w:t>O God of unchangeable power and eternal light</w:t>
      </w:r>
    </w:p>
    <w:p w:rsidR="00FB586F" w:rsidRPr="008F033E" w:rsidRDefault="00FB586F" w:rsidP="00FB586F">
      <w:pPr>
        <w:ind w:left="1080"/>
        <w:rPr>
          <w:i/>
          <w:sz w:val="28"/>
        </w:rPr>
      </w:pPr>
      <w:r w:rsidRPr="008F033E">
        <w:rPr>
          <w:i/>
          <w:sz w:val="28"/>
        </w:rPr>
        <w:t>look favourably on your whole Church,</w:t>
      </w:r>
    </w:p>
    <w:p w:rsidR="00FB586F" w:rsidRPr="008F033E" w:rsidRDefault="00FB586F" w:rsidP="00FB586F">
      <w:pPr>
        <w:ind w:left="1080"/>
        <w:rPr>
          <w:i/>
          <w:sz w:val="28"/>
        </w:rPr>
      </w:pPr>
      <w:r w:rsidRPr="008F033E">
        <w:rPr>
          <w:i/>
          <w:sz w:val="28"/>
        </w:rPr>
        <w:t>that wonderful and sacred mystery,</w:t>
      </w:r>
    </w:p>
    <w:p w:rsidR="00FB586F" w:rsidRPr="008F033E" w:rsidRDefault="00FB586F" w:rsidP="00FB586F">
      <w:pPr>
        <w:ind w:left="1080"/>
        <w:rPr>
          <w:i/>
          <w:sz w:val="28"/>
        </w:rPr>
      </w:pPr>
      <w:r w:rsidRPr="008F033E">
        <w:rPr>
          <w:i/>
          <w:sz w:val="28"/>
        </w:rPr>
        <w:t xml:space="preserve">and by the tranquil </w:t>
      </w:r>
      <w:r w:rsidR="00666687" w:rsidRPr="008F033E">
        <w:rPr>
          <w:i/>
          <w:sz w:val="28"/>
        </w:rPr>
        <w:t>operation of</w:t>
      </w:r>
      <w:r w:rsidRPr="008F033E">
        <w:rPr>
          <w:i/>
          <w:sz w:val="28"/>
        </w:rPr>
        <w:t xml:space="preserve"> your perpetual providence</w:t>
      </w:r>
    </w:p>
    <w:p w:rsidR="00FB586F" w:rsidRPr="008F033E" w:rsidRDefault="00FB586F" w:rsidP="00FB586F">
      <w:pPr>
        <w:ind w:left="1080"/>
        <w:rPr>
          <w:i/>
          <w:sz w:val="28"/>
        </w:rPr>
      </w:pPr>
      <w:r w:rsidRPr="008F033E">
        <w:rPr>
          <w:i/>
          <w:sz w:val="28"/>
        </w:rPr>
        <w:t>carry out the work of our salvation:</w:t>
      </w:r>
    </w:p>
    <w:p w:rsidR="00FB586F" w:rsidRPr="008F033E" w:rsidRDefault="00FB586F" w:rsidP="00FB586F">
      <w:pPr>
        <w:ind w:left="1080"/>
        <w:rPr>
          <w:i/>
          <w:sz w:val="28"/>
        </w:rPr>
      </w:pPr>
      <w:r w:rsidRPr="008F033E">
        <w:rPr>
          <w:i/>
          <w:sz w:val="28"/>
        </w:rPr>
        <w:t>and let the whole world feel and see</w:t>
      </w:r>
    </w:p>
    <w:p w:rsidR="00FB586F" w:rsidRPr="008F033E" w:rsidRDefault="00FB586F" w:rsidP="00FB586F">
      <w:pPr>
        <w:ind w:left="1080"/>
        <w:rPr>
          <w:i/>
          <w:sz w:val="28"/>
        </w:rPr>
      </w:pPr>
      <w:r w:rsidRPr="008F033E">
        <w:rPr>
          <w:i/>
          <w:sz w:val="28"/>
        </w:rPr>
        <w:t>that things which were cast down are being raised up</w:t>
      </w:r>
    </w:p>
    <w:p w:rsidR="00FB586F" w:rsidRPr="008F033E" w:rsidRDefault="00FB586F" w:rsidP="00FB586F">
      <w:pPr>
        <w:ind w:left="1080"/>
        <w:rPr>
          <w:i/>
          <w:sz w:val="28"/>
        </w:rPr>
      </w:pPr>
      <w:r w:rsidRPr="008F033E">
        <w:rPr>
          <w:i/>
          <w:sz w:val="28"/>
        </w:rPr>
        <w:t>and things which had grown old are being made new</w:t>
      </w:r>
    </w:p>
    <w:p w:rsidR="00FB586F" w:rsidRPr="008F033E" w:rsidRDefault="00FB586F" w:rsidP="00FB586F">
      <w:pPr>
        <w:ind w:left="1080"/>
        <w:rPr>
          <w:i/>
          <w:sz w:val="28"/>
        </w:rPr>
      </w:pPr>
      <w:r w:rsidRPr="008F033E">
        <w:rPr>
          <w:i/>
          <w:sz w:val="28"/>
        </w:rPr>
        <w:t>and that all things are returning to perfection</w:t>
      </w:r>
    </w:p>
    <w:p w:rsidR="00FB586F" w:rsidRPr="008F033E" w:rsidRDefault="00FB586F" w:rsidP="00FB586F">
      <w:pPr>
        <w:ind w:left="1080"/>
        <w:rPr>
          <w:i/>
          <w:sz w:val="28"/>
        </w:rPr>
      </w:pPr>
      <w:r w:rsidRPr="008F033E">
        <w:rPr>
          <w:i/>
          <w:sz w:val="28"/>
        </w:rPr>
        <w:t>through him from whom they took their origin,</w:t>
      </w:r>
    </w:p>
    <w:p w:rsidR="00FB586F" w:rsidRPr="008F033E" w:rsidRDefault="00FB586F" w:rsidP="00FB586F">
      <w:pPr>
        <w:ind w:left="1080"/>
        <w:rPr>
          <w:i/>
          <w:sz w:val="28"/>
        </w:rPr>
      </w:pPr>
      <w:r w:rsidRPr="008F033E">
        <w:rPr>
          <w:i/>
          <w:sz w:val="28"/>
        </w:rPr>
        <w:t>even Jesus Christ our Lord,</w:t>
      </w:r>
    </w:p>
    <w:p w:rsidR="00FB586F" w:rsidRPr="008F033E" w:rsidRDefault="00FB586F" w:rsidP="00FB586F">
      <w:pPr>
        <w:ind w:left="1080"/>
        <w:rPr>
          <w:i/>
          <w:sz w:val="28"/>
        </w:rPr>
      </w:pPr>
      <w:r w:rsidRPr="008F033E">
        <w:rPr>
          <w:i/>
          <w:sz w:val="28"/>
        </w:rPr>
        <w:t>who is alive and reigns with you,</w:t>
      </w:r>
    </w:p>
    <w:p w:rsidR="00FB586F" w:rsidRPr="008F033E" w:rsidRDefault="00FB586F" w:rsidP="00FB586F">
      <w:pPr>
        <w:ind w:left="1080"/>
        <w:rPr>
          <w:i/>
          <w:sz w:val="28"/>
        </w:rPr>
      </w:pPr>
      <w:r w:rsidRPr="008F033E">
        <w:rPr>
          <w:i/>
          <w:sz w:val="28"/>
        </w:rPr>
        <w:t>in the unity of the Holy Spirit,</w:t>
      </w:r>
    </w:p>
    <w:p w:rsidR="00FB586F" w:rsidRDefault="00FB586F" w:rsidP="00FB586F">
      <w:pPr>
        <w:ind w:left="1080"/>
        <w:rPr>
          <w:b/>
          <w:i/>
          <w:sz w:val="28"/>
        </w:rPr>
      </w:pPr>
      <w:r w:rsidRPr="008F033E">
        <w:rPr>
          <w:i/>
          <w:sz w:val="28"/>
        </w:rPr>
        <w:t>one God, now and for ever.</w:t>
      </w:r>
      <w:r w:rsidRPr="008F033E">
        <w:rPr>
          <w:b/>
          <w:i/>
          <w:sz w:val="28"/>
        </w:rPr>
        <w:t xml:space="preserve">   Amen.</w:t>
      </w:r>
    </w:p>
    <w:p w:rsidR="008F033E" w:rsidRDefault="008F033E" w:rsidP="00FB586F">
      <w:pPr>
        <w:ind w:left="1080"/>
        <w:rPr>
          <w:b/>
          <w:i/>
          <w:sz w:val="28"/>
        </w:rPr>
      </w:pPr>
    </w:p>
    <w:p w:rsidR="008F033E" w:rsidRPr="008F033E" w:rsidRDefault="008F033E" w:rsidP="008F033E">
      <w:pPr>
        <w:rPr>
          <w:b/>
          <w:sz w:val="24"/>
        </w:rPr>
      </w:pPr>
      <w:r w:rsidRPr="008F033E">
        <w:rPr>
          <w:b/>
          <w:sz w:val="24"/>
        </w:rPr>
        <w:t>All sing:</w:t>
      </w:r>
      <w:r w:rsidRPr="008F033E">
        <w:rPr>
          <w:b/>
          <w:sz w:val="24"/>
        </w:rPr>
        <w:tab/>
        <w:t>O Lord hear my prayer, O Lord hear my prayer,</w:t>
      </w:r>
    </w:p>
    <w:p w:rsidR="008F033E" w:rsidRPr="008F033E" w:rsidRDefault="008F033E" w:rsidP="008F033E">
      <w:pPr>
        <w:rPr>
          <w:b/>
          <w:sz w:val="24"/>
        </w:rPr>
      </w:pPr>
      <w:r w:rsidRPr="008F033E">
        <w:rPr>
          <w:b/>
          <w:sz w:val="24"/>
        </w:rPr>
        <w:tab/>
        <w:t>When I call, answer me;</w:t>
      </w:r>
    </w:p>
    <w:p w:rsidR="008F033E" w:rsidRPr="008F033E" w:rsidRDefault="008F033E" w:rsidP="008F033E">
      <w:pPr>
        <w:rPr>
          <w:b/>
          <w:sz w:val="24"/>
        </w:rPr>
      </w:pPr>
      <w:r w:rsidRPr="008F033E">
        <w:rPr>
          <w:b/>
          <w:sz w:val="24"/>
        </w:rPr>
        <w:tab/>
        <w:t>O Lord hear my prayer, O Lord hear my prayer,</w:t>
      </w:r>
    </w:p>
    <w:p w:rsidR="008F033E" w:rsidRPr="008F033E" w:rsidRDefault="008F033E" w:rsidP="008F033E">
      <w:pPr>
        <w:rPr>
          <w:b/>
          <w:sz w:val="24"/>
        </w:rPr>
      </w:pPr>
      <w:r w:rsidRPr="008F033E">
        <w:rPr>
          <w:b/>
          <w:sz w:val="24"/>
        </w:rPr>
        <w:tab/>
        <w:t>Come and listen to me.</w:t>
      </w:r>
    </w:p>
    <w:p w:rsidR="008F033E" w:rsidRPr="008F033E" w:rsidRDefault="008F033E" w:rsidP="00FB586F">
      <w:pPr>
        <w:ind w:left="1080"/>
        <w:rPr>
          <w:b/>
          <w:i/>
          <w:sz w:val="28"/>
        </w:rPr>
      </w:pPr>
    </w:p>
    <w:p w:rsidR="00FB586F" w:rsidRDefault="00FB586F"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11242A" w:rsidRDefault="0011242A" w:rsidP="00FB586F">
      <w:pPr>
        <w:ind w:left="1440"/>
        <w:rPr>
          <w:b/>
          <w:sz w:val="28"/>
        </w:rPr>
      </w:pPr>
    </w:p>
    <w:p w:rsidR="00FB586F" w:rsidRDefault="00FB586F" w:rsidP="00FB586F">
      <w:pPr>
        <w:ind w:left="1440"/>
        <w:rPr>
          <w:b/>
          <w:sz w:val="28"/>
        </w:rPr>
      </w:pPr>
    </w:p>
    <w:p w:rsidR="00FB586F" w:rsidRPr="00C6484D" w:rsidRDefault="00FB586F" w:rsidP="00FB586F">
      <w:pPr>
        <w:jc w:val="both"/>
        <w:rPr>
          <w:sz w:val="20"/>
        </w:rPr>
      </w:pPr>
      <w:r w:rsidRPr="00C6484D">
        <w:rPr>
          <w:sz w:val="20"/>
        </w:rPr>
        <w:t>updated in line with Times and Seasons p</w:t>
      </w:r>
      <w:r>
        <w:rPr>
          <w:sz w:val="20"/>
        </w:rPr>
        <w:t>.</w:t>
      </w:r>
      <w:r w:rsidRPr="00C6484D">
        <w:rPr>
          <w:sz w:val="20"/>
        </w:rPr>
        <w:t>316ff</w:t>
      </w:r>
      <w:r w:rsidR="008F033E">
        <w:rPr>
          <w:sz w:val="20"/>
        </w:rPr>
        <w:t xml:space="preserve">  ‘O Lord hear our prayer’ added for 2018. Give Peter a copy</w:t>
      </w:r>
    </w:p>
    <w:p w:rsidR="00FB586F" w:rsidRDefault="00FB586F">
      <w:pPr>
        <w:jc w:val="center"/>
      </w:pPr>
    </w:p>
    <w:sectPr w:rsidR="00FB586F" w:rsidSect="00FB586F">
      <w:type w:val="continuous"/>
      <w:pgSz w:w="11906" w:h="16838"/>
      <w:pgMar w:top="1008" w:right="1008" w:bottom="1008"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9CE" w:rsidRDefault="005A29CE">
      <w:r>
        <w:separator/>
      </w:r>
    </w:p>
  </w:endnote>
  <w:endnote w:type="continuationSeparator" w:id="0">
    <w:p w:rsidR="005A29CE" w:rsidRDefault="005A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lack Chancery">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BJECZ+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30" w:rsidRDefault="00900D7F">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end"/>
    </w:r>
  </w:p>
  <w:p w:rsidR="00ED1330" w:rsidRDefault="00ED13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30" w:rsidRDefault="00900D7F">
    <w:pPr>
      <w:pStyle w:val="Footer"/>
      <w:framePr w:wrap="around" w:vAnchor="text" w:hAnchor="margin" w:xAlign="center" w:y="1"/>
      <w:rPr>
        <w:rStyle w:val="PageNumber"/>
      </w:rPr>
    </w:pPr>
    <w:r>
      <w:rPr>
        <w:rStyle w:val="PageNumber"/>
      </w:rPr>
      <w:fldChar w:fldCharType="begin"/>
    </w:r>
    <w:r w:rsidR="00ED1330">
      <w:rPr>
        <w:rStyle w:val="PageNumber"/>
      </w:rPr>
      <w:instrText xml:space="preserve">PAGE  </w:instrText>
    </w:r>
    <w:r>
      <w:rPr>
        <w:rStyle w:val="PageNumber"/>
      </w:rPr>
      <w:fldChar w:fldCharType="separate"/>
    </w:r>
    <w:r w:rsidR="004906BA">
      <w:rPr>
        <w:rStyle w:val="PageNumber"/>
        <w:noProof/>
      </w:rPr>
      <w:t>9</w:t>
    </w:r>
    <w:r>
      <w:rPr>
        <w:rStyle w:val="PageNumber"/>
      </w:rPr>
      <w:fldChar w:fldCharType="end"/>
    </w:r>
  </w:p>
  <w:p w:rsidR="00ED1330" w:rsidRDefault="00ED1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9CE" w:rsidRDefault="005A29CE">
      <w:r>
        <w:separator/>
      </w:r>
    </w:p>
  </w:footnote>
  <w:footnote w:type="continuationSeparator" w:id="0">
    <w:p w:rsidR="005A29CE" w:rsidRDefault="005A2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ttachedTemplate r:id="rId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933837"/>
    <w:rsid w:val="00085C58"/>
    <w:rsid w:val="00095F13"/>
    <w:rsid w:val="000C3112"/>
    <w:rsid w:val="000C7A07"/>
    <w:rsid w:val="0010458B"/>
    <w:rsid w:val="0011242A"/>
    <w:rsid w:val="0015721F"/>
    <w:rsid w:val="0015741F"/>
    <w:rsid w:val="001B2413"/>
    <w:rsid w:val="001E7111"/>
    <w:rsid w:val="00203EDF"/>
    <w:rsid w:val="0023538A"/>
    <w:rsid w:val="00257121"/>
    <w:rsid w:val="00286373"/>
    <w:rsid w:val="002B5308"/>
    <w:rsid w:val="002E12FA"/>
    <w:rsid w:val="002F76A3"/>
    <w:rsid w:val="00302248"/>
    <w:rsid w:val="00306650"/>
    <w:rsid w:val="00373AD6"/>
    <w:rsid w:val="00376DC1"/>
    <w:rsid w:val="00381D46"/>
    <w:rsid w:val="003A7029"/>
    <w:rsid w:val="0041036C"/>
    <w:rsid w:val="00414FC7"/>
    <w:rsid w:val="00434EE5"/>
    <w:rsid w:val="00452527"/>
    <w:rsid w:val="00465D1D"/>
    <w:rsid w:val="004906BA"/>
    <w:rsid w:val="004946B0"/>
    <w:rsid w:val="004C408C"/>
    <w:rsid w:val="004E6E9D"/>
    <w:rsid w:val="00506ABA"/>
    <w:rsid w:val="00512B46"/>
    <w:rsid w:val="00517B88"/>
    <w:rsid w:val="0054446D"/>
    <w:rsid w:val="005544B8"/>
    <w:rsid w:val="005A29CE"/>
    <w:rsid w:val="005B0A44"/>
    <w:rsid w:val="005B0A71"/>
    <w:rsid w:val="005C1448"/>
    <w:rsid w:val="00616852"/>
    <w:rsid w:val="00666687"/>
    <w:rsid w:val="006E2685"/>
    <w:rsid w:val="007025DE"/>
    <w:rsid w:val="0074072F"/>
    <w:rsid w:val="007C3E25"/>
    <w:rsid w:val="0080685E"/>
    <w:rsid w:val="0081517C"/>
    <w:rsid w:val="008A7F13"/>
    <w:rsid w:val="008C4D77"/>
    <w:rsid w:val="008F033E"/>
    <w:rsid w:val="00900D7F"/>
    <w:rsid w:val="00933837"/>
    <w:rsid w:val="009917D5"/>
    <w:rsid w:val="009C1082"/>
    <w:rsid w:val="009E24CA"/>
    <w:rsid w:val="00A25B2C"/>
    <w:rsid w:val="00A56CFA"/>
    <w:rsid w:val="00A745F3"/>
    <w:rsid w:val="00AD09E1"/>
    <w:rsid w:val="00B1669D"/>
    <w:rsid w:val="00B34B60"/>
    <w:rsid w:val="00B53F70"/>
    <w:rsid w:val="00BD0FA6"/>
    <w:rsid w:val="00BE532C"/>
    <w:rsid w:val="00BF137C"/>
    <w:rsid w:val="00C2664D"/>
    <w:rsid w:val="00C27260"/>
    <w:rsid w:val="00C60E83"/>
    <w:rsid w:val="00C92AE3"/>
    <w:rsid w:val="00CF2429"/>
    <w:rsid w:val="00D35DBF"/>
    <w:rsid w:val="00DA1C14"/>
    <w:rsid w:val="00DA748A"/>
    <w:rsid w:val="00DB4071"/>
    <w:rsid w:val="00E209F8"/>
    <w:rsid w:val="00ED1330"/>
    <w:rsid w:val="00EE70C6"/>
    <w:rsid w:val="00F95F91"/>
    <w:rsid w:val="00FB2204"/>
    <w:rsid w:val="00FB5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2D786"/>
  <w15:docId w15:val="{8E2A5C1D-D68F-4A99-ADEC-033E6ED9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33E"/>
    <w:pPr>
      <w:tabs>
        <w:tab w:val="left" w:pos="1080"/>
        <w:tab w:val="right" w:pos="6840"/>
      </w:tabs>
      <w:overflowPunct w:val="0"/>
      <w:autoSpaceDE w:val="0"/>
      <w:autoSpaceDN w:val="0"/>
      <w:adjustRightInd w:val="0"/>
      <w:textAlignment w:val="baseline"/>
    </w:pPr>
    <w:rPr>
      <w:sz w:val="22"/>
      <w:lang w:eastAsia="en-US"/>
    </w:rPr>
  </w:style>
  <w:style w:type="paragraph" w:styleId="Heading1">
    <w:name w:val="heading 1"/>
    <w:basedOn w:val="Normal"/>
    <w:next w:val="Normal"/>
    <w:qFormat/>
    <w:rsid w:val="00EE70C6"/>
    <w:pPr>
      <w:outlineLvl w:val="0"/>
    </w:pPr>
    <w:rPr>
      <w:rFonts w:ascii="Arial" w:hAnsi="Arial"/>
      <w:b/>
      <w:sz w:val="28"/>
    </w:rPr>
  </w:style>
  <w:style w:type="paragraph" w:styleId="Heading2">
    <w:name w:val="heading 2"/>
    <w:basedOn w:val="Normal"/>
    <w:next w:val="Normal"/>
    <w:qFormat/>
    <w:rsid w:val="00EE70C6"/>
    <w:pPr>
      <w:keepNext/>
      <w:jc w:val="right"/>
      <w:outlineLvl w:val="1"/>
    </w:pPr>
    <w:rPr>
      <w:rFonts w:ascii="Lucida Calligraphy" w:hAnsi="Lucida Calligraphy"/>
      <w:sz w:val="40"/>
    </w:rPr>
  </w:style>
  <w:style w:type="paragraph" w:styleId="Heading3">
    <w:name w:val="heading 3"/>
    <w:basedOn w:val="Normal"/>
    <w:next w:val="Normal"/>
    <w:qFormat/>
    <w:rsid w:val="00EE70C6"/>
    <w:pPr>
      <w:keepNext/>
      <w:jc w:val="center"/>
      <w:outlineLvl w:val="2"/>
    </w:pPr>
    <w:rPr>
      <w:rFonts w:ascii="Lucida Calligraphy" w:hAnsi="Lucida Calligraphy"/>
      <w:b/>
      <w:sz w:val="40"/>
    </w:rPr>
  </w:style>
  <w:style w:type="paragraph" w:styleId="Heading4">
    <w:name w:val="heading 4"/>
    <w:basedOn w:val="Normal"/>
    <w:next w:val="Normal"/>
    <w:qFormat/>
    <w:rsid w:val="00EE70C6"/>
    <w:pPr>
      <w:keepNext/>
      <w:outlineLvl w:val="3"/>
    </w:pPr>
    <w:rPr>
      <w:b/>
    </w:rPr>
  </w:style>
  <w:style w:type="paragraph" w:styleId="Heading5">
    <w:name w:val="heading 5"/>
    <w:basedOn w:val="Normal"/>
    <w:next w:val="Normal"/>
    <w:qFormat/>
    <w:rsid w:val="00EE70C6"/>
    <w:pPr>
      <w:keepNext/>
      <w:outlineLvl w:val="4"/>
    </w:pPr>
    <w:rPr>
      <w:b/>
      <w:sz w:val="30"/>
    </w:rPr>
  </w:style>
  <w:style w:type="paragraph" w:styleId="Heading6">
    <w:name w:val="heading 6"/>
    <w:basedOn w:val="Normal"/>
    <w:next w:val="Normal"/>
    <w:qFormat/>
    <w:rsid w:val="00EE70C6"/>
    <w:pPr>
      <w:keepNext/>
      <w:spacing w:line="360" w:lineRule="atLeast"/>
      <w:outlineLvl w:val="5"/>
    </w:pPr>
    <w:rPr>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Normal"/>
    <w:rsid w:val="00EE70C6"/>
    <w:rPr>
      <w:sz w:val="8"/>
    </w:rPr>
  </w:style>
  <w:style w:type="paragraph" w:customStyle="1" w:styleId="Title1">
    <w:name w:val="Title1"/>
    <w:basedOn w:val="Normal"/>
    <w:rsid w:val="00EE70C6"/>
    <w:rPr>
      <w:b/>
      <w:smallCaps/>
      <w:sz w:val="24"/>
    </w:rPr>
  </w:style>
  <w:style w:type="paragraph" w:customStyle="1" w:styleId="All">
    <w:name w:val="All"/>
    <w:basedOn w:val="Normal"/>
    <w:rsid w:val="00EE70C6"/>
    <w:pPr>
      <w:tabs>
        <w:tab w:val="clear" w:pos="1080"/>
        <w:tab w:val="clear" w:pos="6840"/>
        <w:tab w:val="left" w:pos="4320"/>
      </w:tabs>
      <w:ind w:left="720" w:hanging="720"/>
    </w:pPr>
    <w:rPr>
      <w:b/>
    </w:rPr>
  </w:style>
  <w:style w:type="paragraph" w:customStyle="1" w:styleId="People">
    <w:name w:val="People"/>
    <w:basedOn w:val="Normal"/>
    <w:rsid w:val="00EE70C6"/>
    <w:pPr>
      <w:tabs>
        <w:tab w:val="clear" w:pos="1080"/>
        <w:tab w:val="clear" w:pos="6840"/>
        <w:tab w:val="left" w:pos="720"/>
        <w:tab w:val="left" w:pos="1440"/>
      </w:tabs>
      <w:ind w:left="720" w:hanging="720"/>
    </w:pPr>
    <w:rPr>
      <w:b/>
    </w:rPr>
  </w:style>
  <w:style w:type="paragraph" w:styleId="BodyText">
    <w:name w:val="Body Text"/>
    <w:basedOn w:val="Normal"/>
    <w:semiHidden/>
    <w:rsid w:val="00EE70C6"/>
    <w:pPr>
      <w:jc w:val="both"/>
    </w:pPr>
    <w:rPr>
      <w:lang w:val="en-US"/>
    </w:rPr>
  </w:style>
  <w:style w:type="paragraph" w:styleId="Footer">
    <w:name w:val="footer"/>
    <w:basedOn w:val="Normal"/>
    <w:semiHidden/>
    <w:rsid w:val="00EE70C6"/>
    <w:pPr>
      <w:tabs>
        <w:tab w:val="clear" w:pos="1080"/>
        <w:tab w:val="clear" w:pos="6840"/>
        <w:tab w:val="center" w:pos="4320"/>
        <w:tab w:val="right" w:pos="8640"/>
      </w:tabs>
    </w:pPr>
  </w:style>
  <w:style w:type="character" w:styleId="PageNumber">
    <w:name w:val="page number"/>
    <w:basedOn w:val="DefaultParagraphFont"/>
    <w:semiHidden/>
    <w:rsid w:val="00EE70C6"/>
  </w:style>
  <w:style w:type="paragraph" w:customStyle="1" w:styleId="subhead">
    <w:name w:val="subhead"/>
    <w:basedOn w:val="Title1"/>
    <w:rsid w:val="00EE70C6"/>
    <w:rPr>
      <w:rFonts w:ascii="Benguiat Bk BT" w:hAnsi="Benguiat Bk BT"/>
      <w:sz w:val="32"/>
    </w:rPr>
  </w:style>
  <w:style w:type="paragraph" w:customStyle="1" w:styleId="Body">
    <w:name w:val="Body"/>
    <w:basedOn w:val="Normal"/>
    <w:rsid w:val="00EE70C6"/>
    <w:pPr>
      <w:tabs>
        <w:tab w:val="clear" w:pos="1080"/>
        <w:tab w:val="clear" w:pos="6840"/>
      </w:tabs>
      <w:overflowPunct/>
      <w:autoSpaceDE/>
      <w:autoSpaceDN/>
      <w:adjustRightInd/>
      <w:textAlignment w:val="auto"/>
    </w:pPr>
    <w:rPr>
      <w:rFonts w:ascii="Arial" w:hAnsi="Arial"/>
      <w:sz w:val="20"/>
    </w:rPr>
  </w:style>
  <w:style w:type="paragraph" w:styleId="BodyTextIndent2">
    <w:name w:val="Body Text Indent 2"/>
    <w:basedOn w:val="Normal"/>
    <w:link w:val="BodyTextIndent2Char"/>
    <w:uiPriority w:val="99"/>
    <w:semiHidden/>
    <w:unhideWhenUsed/>
    <w:rsid w:val="00FB586F"/>
    <w:pPr>
      <w:spacing w:after="120" w:line="480" w:lineRule="auto"/>
      <w:ind w:left="283"/>
    </w:pPr>
  </w:style>
  <w:style w:type="character" w:customStyle="1" w:styleId="BodyTextIndent2Char">
    <w:name w:val="Body Text Indent 2 Char"/>
    <w:basedOn w:val="DefaultParagraphFont"/>
    <w:link w:val="BodyTextIndent2"/>
    <w:uiPriority w:val="99"/>
    <w:semiHidden/>
    <w:rsid w:val="00FB586F"/>
    <w:rPr>
      <w:sz w:val="22"/>
      <w:lang w:eastAsia="en-US"/>
    </w:rPr>
  </w:style>
  <w:style w:type="paragraph" w:styleId="BalloonText">
    <w:name w:val="Balloon Text"/>
    <w:basedOn w:val="Normal"/>
    <w:link w:val="BalloonTextChar"/>
    <w:uiPriority w:val="99"/>
    <w:semiHidden/>
    <w:unhideWhenUsed/>
    <w:rsid w:val="00DA748A"/>
    <w:rPr>
      <w:rFonts w:ascii="Tahoma" w:hAnsi="Tahoma" w:cs="Tahoma"/>
      <w:sz w:val="16"/>
      <w:szCs w:val="16"/>
    </w:rPr>
  </w:style>
  <w:style w:type="character" w:customStyle="1" w:styleId="BalloonTextChar">
    <w:name w:val="Balloon Text Char"/>
    <w:basedOn w:val="DefaultParagraphFont"/>
    <w:link w:val="BalloonText"/>
    <w:uiPriority w:val="99"/>
    <w:semiHidden/>
    <w:rsid w:val="00DA748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SERMON</Template>
  <TotalTime>14</TotalTime>
  <Pages>14</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Liturgy of the Day - 1997</vt:lpstr>
    </vt:vector>
  </TitlesOfParts>
  <Company>Packard Bell NEC</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Liturgy of the Day - 1997</dc:title>
  <dc:subject/>
  <dc:creator>M. Raynor</dc:creator>
  <cp:keywords/>
  <dc:description/>
  <cp:lastModifiedBy>michael raynor</cp:lastModifiedBy>
  <cp:revision>3</cp:revision>
  <cp:lastPrinted>2019-04-19T10:24:00Z</cp:lastPrinted>
  <dcterms:created xsi:type="dcterms:W3CDTF">2019-04-19T10:16:00Z</dcterms:created>
  <dcterms:modified xsi:type="dcterms:W3CDTF">2019-04-19T23:56:00Z</dcterms:modified>
</cp:coreProperties>
</file>