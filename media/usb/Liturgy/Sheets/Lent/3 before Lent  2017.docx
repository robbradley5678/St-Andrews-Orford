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454DEF">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4.45pt;margin-top:-7.6pt;width:129.1pt;height:91.3pt;z-index:-251658752;visibility:visible;mso-wrap-edited:f" wrapcoords="-123 0 -123 21409 21600 21409 21600 0 -123 0">
            <v:imagedata r:id="rId8" o:title=""/>
          </v:shape>
          <o:OLEObject Type="Embed" ProgID="Word.Picture.8" ShapeID="_x0000_s1076" DrawAspect="Content" ObjectID="_1548360062" r:id="rId9"/>
        </w:object>
      </w:r>
    </w:p>
    <w:p w:rsidR="00907E6D" w:rsidRPr="00296672" w:rsidRDefault="00907E6D">
      <w:pPr>
        <w:tabs>
          <w:tab w:val="left" w:pos="630"/>
          <w:tab w:val="left" w:pos="1440"/>
        </w:tabs>
        <w:rPr>
          <w:rFonts w:ascii="BlackChancery" w:hAnsi="BlackChancery"/>
          <w:sz w:val="32"/>
        </w:rPr>
      </w:pPr>
      <w:r w:rsidRPr="00296672">
        <w:rPr>
          <w:rFonts w:ascii="BlackChancery" w:hAnsi="BlackChancery"/>
          <w:sz w:val="32"/>
        </w:rPr>
        <w:t>St Andrew's Church</w:t>
      </w:r>
    </w:p>
    <w:p w:rsidR="00907E6D" w:rsidRPr="00296672" w:rsidRDefault="00907E6D">
      <w:pPr>
        <w:rPr>
          <w:rFonts w:ascii="BlackChancery" w:hAnsi="BlackChancery"/>
          <w:sz w:val="28"/>
        </w:rPr>
      </w:pPr>
      <w:r w:rsidRPr="00296672">
        <w:rPr>
          <w:rFonts w:ascii="BlackChancery" w:hAnsi="BlackChancery"/>
          <w:sz w:val="28"/>
        </w:rPr>
        <w:t>Orford with Longford</w:t>
      </w:r>
    </w:p>
    <w:p w:rsidR="00907E6D" w:rsidRDefault="00907E6D">
      <w:pPr>
        <w:tabs>
          <w:tab w:val="left" w:pos="630"/>
          <w:tab w:val="left" w:pos="1440"/>
        </w:tabs>
        <w:rPr>
          <w:rFonts w:ascii="Black Chancery" w:hAnsi="Black Chancery"/>
          <w:sz w:val="32"/>
        </w:rPr>
      </w:pPr>
    </w:p>
    <w:p w:rsidR="0035160C" w:rsidRDefault="0035160C" w:rsidP="0035160C">
      <w:pPr>
        <w:tabs>
          <w:tab w:val="left" w:pos="630"/>
          <w:tab w:val="left" w:pos="1440"/>
          <w:tab w:val="right" w:pos="6663"/>
        </w:tabs>
        <w:jc w:val="right"/>
        <w:rPr>
          <w:b/>
          <w:sz w:val="12"/>
          <w:szCs w:val="12"/>
        </w:rPr>
      </w:pPr>
    </w:p>
    <w:p w:rsidR="00591781" w:rsidRDefault="00591781">
      <w:pPr>
        <w:rPr>
          <w:sz w:val="16"/>
          <w:szCs w:val="16"/>
        </w:rPr>
      </w:pPr>
    </w:p>
    <w:p w:rsidR="00296672" w:rsidRPr="005F3767" w:rsidRDefault="00296672">
      <w:pPr>
        <w:rPr>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097BB5">
        <w:rPr>
          <w:b/>
          <w:smallCaps/>
          <w:sz w:val="40"/>
        </w:rPr>
        <w:t>Third</w:t>
      </w:r>
      <w:r>
        <w:rPr>
          <w:b/>
          <w:smallCaps/>
          <w:sz w:val="40"/>
        </w:rPr>
        <w:t xml:space="preserve"> Sunday before Lent</w:t>
      </w:r>
    </w:p>
    <w:p w:rsidR="00907E6D" w:rsidRDefault="00296672">
      <w:pPr>
        <w:tabs>
          <w:tab w:val="left" w:pos="630"/>
          <w:tab w:val="left" w:pos="1440"/>
          <w:tab w:val="right" w:pos="6663"/>
        </w:tabs>
        <w:jc w:val="right"/>
        <w:rPr>
          <w:b/>
          <w:sz w:val="24"/>
        </w:rPr>
      </w:pPr>
      <w:r>
        <w:rPr>
          <w:b/>
          <w:sz w:val="24"/>
        </w:rPr>
        <w:t>1</w:t>
      </w:r>
      <w:r w:rsidR="007B74DB">
        <w:rPr>
          <w:b/>
          <w:sz w:val="24"/>
        </w:rPr>
        <w:t>2</w:t>
      </w:r>
      <w:r w:rsidRPr="00296672">
        <w:rPr>
          <w:b/>
          <w:sz w:val="24"/>
          <w:vertAlign w:val="superscript"/>
        </w:rPr>
        <w:t>th</w:t>
      </w:r>
      <w:r>
        <w:rPr>
          <w:b/>
          <w:sz w:val="24"/>
        </w:rPr>
        <w:t xml:space="preserve"> February 201</w:t>
      </w:r>
      <w:r w:rsidR="007B74DB">
        <w:rPr>
          <w:b/>
          <w:sz w:val="24"/>
        </w:rPr>
        <w:t>7</w:t>
      </w:r>
    </w:p>
    <w:p w:rsidR="0051093A" w:rsidRDefault="0051093A">
      <w:pPr>
        <w:tabs>
          <w:tab w:val="left" w:pos="630"/>
          <w:tab w:val="left" w:pos="1440"/>
          <w:tab w:val="right" w:pos="6663"/>
        </w:tabs>
        <w:jc w:val="right"/>
        <w:rPr>
          <w:b/>
          <w:sz w:val="12"/>
          <w:szCs w:val="12"/>
        </w:rPr>
      </w:pPr>
    </w:p>
    <w:p w:rsidR="008811AA" w:rsidRDefault="008811AA">
      <w:pPr>
        <w:tabs>
          <w:tab w:val="left" w:pos="630"/>
          <w:tab w:val="left" w:pos="1440"/>
          <w:tab w:val="right" w:pos="6663"/>
        </w:tabs>
        <w:jc w:val="right"/>
        <w:rPr>
          <w:b/>
          <w:sz w:val="12"/>
          <w:szCs w:val="12"/>
        </w:rPr>
      </w:pPr>
    </w:p>
    <w:p w:rsidR="008811AA" w:rsidRPr="0051093A" w:rsidRDefault="008811AA">
      <w:pPr>
        <w:tabs>
          <w:tab w:val="left" w:pos="630"/>
          <w:tab w:val="left" w:pos="1440"/>
          <w:tab w:val="right" w:pos="6663"/>
        </w:tabs>
        <w:jc w:val="right"/>
        <w:rPr>
          <w:b/>
          <w:sz w:val="12"/>
          <w:szCs w:val="12"/>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Default="00907E6D">
      <w:pPr>
        <w:pStyle w:val="hymn"/>
        <w:rPr>
          <w:i/>
        </w:rPr>
      </w:pPr>
      <w:r>
        <w:rPr>
          <w:b/>
        </w:rPr>
        <w:t>Introit hymn:</w:t>
      </w:r>
      <w:r>
        <w:tab/>
      </w:r>
      <w:r w:rsidR="006D0B5B">
        <w:t>543</w:t>
      </w:r>
      <w:r>
        <w:tab/>
        <w:t>‘</w:t>
      </w:r>
      <w:r w:rsidR="006D0B5B">
        <w:t>O Praise ye the Lord’</w:t>
      </w:r>
    </w:p>
    <w:p w:rsidR="00907E6D" w:rsidRPr="00282D89" w:rsidRDefault="00907E6D">
      <w:pPr>
        <w:rPr>
          <w:sz w:val="16"/>
          <w:szCs w:val="16"/>
        </w:rPr>
      </w:pPr>
    </w:p>
    <w:p w:rsidR="00907E6D" w:rsidRDefault="00907E6D">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907E6D" w:rsidRPr="00282D89" w:rsidRDefault="00907E6D">
      <w:pPr>
        <w:rPr>
          <w:sz w:val="10"/>
          <w:szCs w:val="10"/>
        </w:rPr>
      </w:pPr>
    </w:p>
    <w:p w:rsidR="00907E6D" w:rsidRDefault="00907E6D">
      <w:pPr>
        <w:pStyle w:val="Priest"/>
      </w:pPr>
      <w:r>
        <w:t>Priest:</w:t>
      </w:r>
      <w:r>
        <w:tab/>
        <w:t>The Lord be with you</w:t>
      </w:r>
    </w:p>
    <w:p w:rsidR="00907E6D" w:rsidRDefault="00907E6D">
      <w:pPr>
        <w:pStyle w:val="People"/>
      </w:pPr>
      <w:r>
        <w:t>All:</w:t>
      </w:r>
      <w:r>
        <w:tab/>
        <w:t>and also with you.</w:t>
      </w:r>
    </w:p>
    <w:p w:rsidR="00907E6D" w:rsidRPr="00282D89" w:rsidRDefault="00907E6D">
      <w:pPr>
        <w:rPr>
          <w:sz w:val="10"/>
          <w:szCs w:val="10"/>
        </w:rPr>
      </w:pPr>
    </w:p>
    <w:p w:rsidR="00907E6D" w:rsidRDefault="00907E6D">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Default="00907E6D" w:rsidP="002938DE">
      <w:pPr>
        <w:ind w:left="720" w:hanging="720"/>
        <w:jc w:val="both"/>
        <w:rPr>
          <w:szCs w:val="22"/>
        </w:rPr>
      </w:pPr>
      <w:r>
        <w:t>Priest:</w:t>
      </w:r>
      <w:r>
        <w:tab/>
      </w:r>
      <w:r w:rsidR="00591781">
        <w:t xml:space="preserve">God so loved the world that he gave his only Son Jesus Christ to save us from our sins, to be our advocate in heaven, and to bring us to eternal life. Let us confess our sins in penitence and faith, firmly resolved to keep God’s commandments and to live in love and </w:t>
      </w:r>
      <w:r w:rsidR="00F00F61">
        <w:t>peace.</w:t>
      </w:r>
    </w:p>
    <w:p w:rsidR="00907E6D" w:rsidRPr="00282D89" w:rsidRDefault="00907E6D">
      <w:pPr>
        <w:rPr>
          <w:sz w:val="10"/>
          <w:szCs w:val="10"/>
        </w:rPr>
      </w:pPr>
    </w:p>
    <w:p w:rsidR="00907E6D" w:rsidRDefault="00907E6D">
      <w:pPr>
        <w:pStyle w:val="Rubric"/>
      </w:pPr>
      <w:r>
        <w:t>(After a period of silent reflection)</w:t>
      </w:r>
    </w:p>
    <w:p w:rsidR="00907E6D" w:rsidRDefault="00907E6D">
      <w:pPr>
        <w:pStyle w:val="People"/>
        <w:jc w:val="both"/>
        <w:rPr>
          <w:bCs/>
        </w:rPr>
      </w:pPr>
      <w:r>
        <w:t>All:</w:t>
      </w:r>
      <w:r>
        <w:tab/>
      </w:r>
      <w:r>
        <w:rPr>
          <w:bCs/>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Default="00907E6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2938DE" w:rsidRPr="0051093A" w:rsidRDefault="002938DE">
      <w:pPr>
        <w:pStyle w:val="Priest"/>
        <w:jc w:val="both"/>
        <w:rPr>
          <w:b/>
          <w:bCs/>
          <w:sz w:val="16"/>
          <w:szCs w:val="16"/>
        </w:rPr>
      </w:pPr>
    </w:p>
    <w:p w:rsidR="00907E6D" w:rsidRDefault="007F27F4">
      <w:pPr>
        <w:pStyle w:val="People"/>
        <w:tabs>
          <w:tab w:val="clear" w:pos="720"/>
          <w:tab w:val="clear" w:pos="1440"/>
          <w:tab w:val="left" w:pos="1260"/>
          <w:tab w:val="left" w:pos="1620"/>
          <w:tab w:val="left" w:pos="8339"/>
        </w:tabs>
        <w:jc w:val="both"/>
      </w:pPr>
      <w:r>
        <w:lastRenderedPageBreak/>
        <w:t>A</w:t>
      </w:r>
      <w:r w:rsidR="00907E6D">
        <w:t>ll</w:t>
      </w:r>
      <w:r w:rsidR="00907E6D">
        <w:tab/>
      </w:r>
      <w:r w:rsidR="00907E6D">
        <w:rPr>
          <w:smallCaps/>
        </w:rPr>
        <w:t>Glory to God in the highest</w:t>
      </w:r>
      <w:r w:rsidR="00907E6D">
        <w:t xml:space="preserve">,  and  peace  to  his  people on earth. </w:t>
      </w:r>
    </w:p>
    <w:p w:rsidR="00907E6D" w:rsidRDefault="00907E6D">
      <w:pPr>
        <w:pStyle w:val="People"/>
        <w:tabs>
          <w:tab w:val="clear" w:pos="720"/>
          <w:tab w:val="clear" w:pos="1440"/>
          <w:tab w:val="left" w:pos="1260"/>
          <w:tab w:val="left" w:pos="1620"/>
          <w:tab w:val="left" w:pos="8339"/>
        </w:tabs>
        <w:jc w:val="both"/>
        <w:rPr>
          <w:rFonts w:ascii="Verdana" w:hAnsi="Verdana"/>
        </w:rPr>
      </w:pPr>
      <w:r>
        <w:rPr>
          <w:i/>
          <w:iCs/>
          <w:sz w:val="20"/>
        </w:rPr>
        <w:t>(sing)</w:t>
      </w:r>
      <w:r>
        <w:rPr>
          <w:i/>
          <w:iCs/>
          <w:sz w:val="20"/>
        </w:rPr>
        <w:tab/>
      </w:r>
      <w:r>
        <w:t>Lord</w:t>
      </w:r>
      <w:r>
        <w:rPr>
          <w:i/>
          <w:iCs/>
        </w:rPr>
        <w:tab/>
      </w:r>
      <w:r w:rsidR="00821EC6">
        <w:t>God, heavenly</w:t>
      </w:r>
      <w:r>
        <w:t xml:space="preserve"> King, almighty God and Father, we worship</w:t>
      </w:r>
      <w:r w:rsidR="00821EC6">
        <w:t xml:space="preserve"> </w:t>
      </w:r>
      <w:r>
        <w:t>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386B31" w:rsidRDefault="00907E6D" w:rsidP="00386B31">
      <w:pPr>
        <w:tabs>
          <w:tab w:val="left" w:pos="1260"/>
          <w:tab w:val="left" w:pos="1620"/>
          <w:tab w:val="right" w:pos="7380"/>
        </w:tabs>
        <w:ind w:left="720" w:hanging="720"/>
        <w:jc w:val="both"/>
        <w:rPr>
          <w:szCs w:val="26"/>
        </w:rPr>
      </w:pPr>
      <w:r>
        <w:rPr>
          <w:b/>
        </w:rPr>
        <w:t>Collect:</w:t>
      </w:r>
      <w:r w:rsidR="00B94CD8">
        <w:rPr>
          <w:b/>
        </w:rPr>
        <w:t xml:space="preserve">  </w:t>
      </w:r>
      <w:r w:rsidR="00386B31">
        <w:rPr>
          <w:szCs w:val="26"/>
        </w:rPr>
        <w:t xml:space="preserve">Almighty God, who alone can bring order to the unruly wills and passions of sinful humanity: give your people grace so to love what you command and to desire what you promise, that, among the many changes of this world, our hearts may surely there be fixed where true joys are to be found; through Jesus Christ your Son our Lord, who is alive and reigns with you, in the unity of the Holy Spirit, one God, now and for ever.  </w:t>
      </w:r>
      <w:r w:rsidR="00386B31">
        <w:rPr>
          <w:b/>
          <w:bCs/>
          <w:szCs w:val="26"/>
        </w:rPr>
        <w:t>Amen</w:t>
      </w:r>
    </w:p>
    <w:p w:rsidR="002938DE" w:rsidRPr="00386B31" w:rsidRDefault="002938DE" w:rsidP="005F3767">
      <w:pPr>
        <w:tabs>
          <w:tab w:val="left" w:pos="1260"/>
          <w:tab w:val="left" w:pos="1620"/>
          <w:tab w:val="right" w:pos="7380"/>
        </w:tabs>
        <w:ind w:left="720" w:hanging="720"/>
        <w:jc w:val="both"/>
        <w:rPr>
          <w:sz w:val="16"/>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386B31" w:rsidRDefault="00EC309F" w:rsidP="002938DE">
      <w:pPr>
        <w:tabs>
          <w:tab w:val="left" w:pos="1260"/>
          <w:tab w:val="left" w:pos="1620"/>
          <w:tab w:val="right" w:pos="7200"/>
        </w:tabs>
        <w:jc w:val="both"/>
        <w:rPr>
          <w:b/>
          <w:bCs/>
          <w:sz w:val="12"/>
          <w:szCs w:val="12"/>
        </w:rPr>
      </w:pPr>
    </w:p>
    <w:p w:rsidR="00D704FF" w:rsidRDefault="00D704FF" w:rsidP="00D704FF">
      <w:pPr>
        <w:tabs>
          <w:tab w:val="left" w:pos="1260"/>
          <w:tab w:val="left" w:pos="1620"/>
          <w:tab w:val="right" w:pos="7200"/>
        </w:tabs>
        <w:jc w:val="both"/>
        <w:rPr>
          <w:i/>
          <w:iCs/>
          <w:sz w:val="18"/>
          <w:szCs w:val="22"/>
        </w:rPr>
      </w:pPr>
      <w:r>
        <w:rPr>
          <w:b/>
          <w:bCs/>
          <w:szCs w:val="22"/>
        </w:rPr>
        <w:t>A reading from the book of Ecclesiasticus</w:t>
      </w:r>
      <w:r>
        <w:rPr>
          <w:b/>
          <w:bCs/>
          <w:szCs w:val="22"/>
        </w:rPr>
        <w:tab/>
      </w:r>
      <w:r>
        <w:rPr>
          <w:i/>
          <w:iCs/>
          <w:sz w:val="18"/>
          <w:szCs w:val="22"/>
        </w:rPr>
        <w:t>(Ecclus. 15. 15-20)</w:t>
      </w:r>
    </w:p>
    <w:p w:rsidR="00D704FF" w:rsidRDefault="00D704FF" w:rsidP="00D704FF">
      <w:pPr>
        <w:tabs>
          <w:tab w:val="left" w:pos="1260"/>
          <w:tab w:val="left" w:pos="1620"/>
          <w:tab w:val="right" w:pos="7200"/>
        </w:tabs>
        <w:jc w:val="both"/>
        <w:rPr>
          <w:b/>
          <w:bCs/>
          <w:sz w:val="6"/>
          <w:szCs w:val="6"/>
        </w:rPr>
      </w:pPr>
    </w:p>
    <w:p w:rsidR="00D704FF" w:rsidRPr="00A0651E" w:rsidRDefault="00D704FF" w:rsidP="00D704FF">
      <w:pPr>
        <w:autoSpaceDE w:val="0"/>
        <w:autoSpaceDN w:val="0"/>
        <w:adjustRightInd w:val="0"/>
        <w:jc w:val="both"/>
        <w:rPr>
          <w:rFonts w:ascii="StoneSerif" w:hAnsi="StoneSerif" w:cs="StoneSerif"/>
          <w:szCs w:val="22"/>
          <w:lang w:eastAsia="en-GB"/>
        </w:rPr>
      </w:pPr>
      <w:r w:rsidRPr="00A0651E">
        <w:rPr>
          <w:rFonts w:ascii="StoneSerif" w:hAnsi="StoneSerif" w:cs="StoneSerif"/>
          <w:szCs w:val="22"/>
          <w:lang w:eastAsia="en-GB"/>
        </w:rPr>
        <w:t>If you choose, you can keep the commandments, and to act faithfully is a matter of your own choice. He has placed before you fire and water; stretch out your hand for whichever you choose. Before each person are life and death, and whichever one chooses will be given.  For great is the wisdom of the Lord; he is mighty in power and sees everything; his eyes are on those who fear him, and he knows every human action. He has not commanded anyone to be wicked, and he has not given anyone permission to sin.</w:t>
      </w:r>
    </w:p>
    <w:p w:rsidR="00D704FF" w:rsidRDefault="00D704FF" w:rsidP="00D704FF">
      <w:pPr>
        <w:tabs>
          <w:tab w:val="left" w:pos="1260"/>
          <w:tab w:val="left" w:pos="1620"/>
          <w:tab w:val="right" w:pos="7200"/>
        </w:tabs>
        <w:jc w:val="both"/>
        <w:rPr>
          <w:b/>
          <w:bCs/>
          <w:sz w:val="6"/>
          <w:szCs w:val="6"/>
        </w:rPr>
      </w:pPr>
    </w:p>
    <w:p w:rsidR="00D704FF" w:rsidRPr="00A0651E" w:rsidRDefault="00D704FF" w:rsidP="00D704FF">
      <w:pPr>
        <w:tabs>
          <w:tab w:val="left" w:pos="1260"/>
          <w:tab w:val="left" w:pos="1620"/>
          <w:tab w:val="right" w:pos="7110"/>
        </w:tabs>
        <w:jc w:val="both"/>
        <w:rPr>
          <w:snapToGrid w:val="0"/>
          <w:szCs w:val="22"/>
        </w:rPr>
      </w:pPr>
      <w:r w:rsidRPr="00A0651E">
        <w:rPr>
          <w:snapToGrid w:val="0"/>
          <w:szCs w:val="22"/>
        </w:rPr>
        <w:t xml:space="preserve">This is the word of the Lord.  </w:t>
      </w:r>
    </w:p>
    <w:p w:rsidR="00052480" w:rsidRPr="00A0651E" w:rsidRDefault="00D704FF" w:rsidP="00D704FF">
      <w:pPr>
        <w:pStyle w:val="All"/>
        <w:rPr>
          <w:szCs w:val="22"/>
        </w:rPr>
      </w:pPr>
      <w:r w:rsidRPr="00A0651E">
        <w:rPr>
          <w:szCs w:val="22"/>
        </w:rPr>
        <w:t>All:</w:t>
      </w:r>
      <w:r w:rsidRPr="00A0651E">
        <w:rPr>
          <w:szCs w:val="22"/>
        </w:rPr>
        <w:tab/>
        <w:t>Thanks be to God</w:t>
      </w:r>
    </w:p>
    <w:p w:rsidR="00D704FF" w:rsidRDefault="00D704FF" w:rsidP="00D704FF">
      <w:pPr>
        <w:pStyle w:val="All"/>
      </w:pPr>
    </w:p>
    <w:p w:rsidR="00907E6D" w:rsidRDefault="00907E6D">
      <w:r>
        <w:rPr>
          <w:b/>
          <w:bCs/>
        </w:rPr>
        <w:t>Hymn:</w:t>
      </w:r>
      <w:r>
        <w:t xml:space="preserve"> </w:t>
      </w:r>
      <w:r>
        <w:rPr>
          <w:i/>
          <w:iCs/>
        </w:rPr>
        <w:t>(remain seated)</w:t>
      </w:r>
      <w:r>
        <w:rPr>
          <w:i/>
          <w:iCs/>
        </w:rPr>
        <w:tab/>
        <w:t xml:space="preserve"> </w:t>
      </w:r>
      <w:r>
        <w:t xml:space="preserve">  </w:t>
      </w:r>
      <w:r w:rsidR="00D704FF">
        <w:t>213</w:t>
      </w:r>
      <w:r>
        <w:tab/>
        <w:t>‘</w:t>
      </w:r>
      <w:r w:rsidR="00D704FF">
        <w:t>Christ is the world’s light’</w:t>
      </w:r>
    </w:p>
    <w:p w:rsidR="00D704FF" w:rsidRDefault="00D704FF"/>
    <w:p w:rsidR="00D704FF" w:rsidRDefault="00D704FF" w:rsidP="008811AA">
      <w:pPr>
        <w:tabs>
          <w:tab w:val="left" w:pos="1260"/>
          <w:tab w:val="left" w:pos="1620"/>
          <w:tab w:val="right" w:pos="7200"/>
        </w:tabs>
        <w:jc w:val="both"/>
        <w:rPr>
          <w:szCs w:val="22"/>
        </w:rPr>
      </w:pPr>
      <w:r>
        <w:rPr>
          <w:b/>
          <w:bCs/>
          <w:szCs w:val="22"/>
        </w:rPr>
        <w:t>A reading from the first letter of Paul to the Corinthians</w:t>
      </w:r>
      <w:r>
        <w:rPr>
          <w:szCs w:val="26"/>
        </w:rPr>
        <w:tab/>
      </w:r>
      <w:r>
        <w:rPr>
          <w:sz w:val="18"/>
          <w:szCs w:val="26"/>
        </w:rPr>
        <w:t>(</w:t>
      </w:r>
      <w:r>
        <w:rPr>
          <w:i/>
          <w:iCs/>
          <w:sz w:val="18"/>
          <w:szCs w:val="26"/>
        </w:rPr>
        <w:t>1 Cor 3. 1–9)</w:t>
      </w:r>
      <w:r w:rsidR="005B27CD">
        <w:rPr>
          <w:szCs w:val="26"/>
        </w:rPr>
        <w:fldChar w:fldCharType="begin"/>
      </w:r>
      <w:r>
        <w:instrText xml:space="preserve"> XE "</w:instrText>
      </w:r>
      <w:r>
        <w:rPr>
          <w:szCs w:val="26"/>
        </w:rPr>
        <w:instrText>1 Corinthians 15. 1–11</w:instrText>
      </w:r>
      <w:r>
        <w:instrText xml:space="preserve">" </w:instrText>
      </w:r>
      <w:r w:rsidR="005B27CD">
        <w:rPr>
          <w:szCs w:val="26"/>
        </w:rPr>
        <w:fldChar w:fldCharType="end"/>
      </w:r>
    </w:p>
    <w:p w:rsidR="00D704FF" w:rsidRDefault="00D704FF" w:rsidP="00D704FF">
      <w:pPr>
        <w:tabs>
          <w:tab w:val="left" w:pos="1260"/>
          <w:tab w:val="left" w:pos="1620"/>
          <w:tab w:val="right" w:pos="7200"/>
        </w:tabs>
        <w:jc w:val="both"/>
        <w:rPr>
          <w:b/>
          <w:bCs/>
          <w:sz w:val="6"/>
          <w:szCs w:val="6"/>
        </w:rPr>
      </w:pPr>
    </w:p>
    <w:p w:rsidR="00D704FF" w:rsidRPr="00A0651E" w:rsidRDefault="00D704FF" w:rsidP="001B4336">
      <w:pPr>
        <w:autoSpaceDE w:val="0"/>
        <w:autoSpaceDN w:val="0"/>
        <w:adjustRightInd w:val="0"/>
        <w:jc w:val="both"/>
        <w:rPr>
          <w:rFonts w:ascii="StoneSerif" w:hAnsi="StoneSerif" w:cs="StoneSerif"/>
          <w:szCs w:val="22"/>
          <w:lang w:eastAsia="en-GB"/>
        </w:rPr>
      </w:pPr>
      <w:r w:rsidRPr="00A0651E">
        <w:rPr>
          <w:rFonts w:ascii="StoneSerif" w:hAnsi="StoneSerif" w:cs="StoneSerif"/>
          <w:szCs w:val="22"/>
          <w:lang w:eastAsia="en-GB"/>
        </w:rPr>
        <w:t xml:space="preserve">Brothers and sisters, I could not speak to you as spiritual people, but rather as people of the flesh, as infants in Christ. I fed you with milk, not solid food, for you were not ready for solid food. Even now you are still not ready, for you are still of the flesh. For as long as there is jealousy and quarrelling among you, are you not of the flesh, and behaving according to human inclinations? For when one says, ‘I belong to Paul,’ and another, ‘I belong to Apollos,’ are you not merely human?  What then is Apollos? What is Paul? Servants through whom </w:t>
      </w:r>
      <w:r w:rsidRPr="00A0651E">
        <w:rPr>
          <w:rFonts w:ascii="StoneSerif" w:hAnsi="StoneSerif" w:cs="StoneSerif"/>
          <w:szCs w:val="22"/>
          <w:lang w:eastAsia="en-GB"/>
        </w:rPr>
        <w:lastRenderedPageBreak/>
        <w:t>you came to believe, as the Lord assigned to each. I planted, Apollos watered, but God gave the growth. So neither the one who plants nor the one who waters is anything, but only God who gives the growth. The one who plants and the one who waters have a common purpose, and each will receive wages according to the labour of each. For we are God’s servants, working together; you are God’s field, God’s building.</w:t>
      </w:r>
    </w:p>
    <w:p w:rsidR="00D704FF" w:rsidRDefault="00D704FF" w:rsidP="00D704FF">
      <w:pPr>
        <w:tabs>
          <w:tab w:val="left" w:pos="1260"/>
          <w:tab w:val="left" w:pos="1620"/>
          <w:tab w:val="right" w:pos="7200"/>
        </w:tabs>
        <w:jc w:val="both"/>
        <w:rPr>
          <w:b/>
          <w:bCs/>
          <w:sz w:val="6"/>
          <w:szCs w:val="6"/>
        </w:rPr>
      </w:pPr>
    </w:p>
    <w:p w:rsidR="00D704FF" w:rsidRPr="00A0651E" w:rsidRDefault="00D704FF" w:rsidP="00D704FF">
      <w:pPr>
        <w:tabs>
          <w:tab w:val="left" w:pos="1260"/>
          <w:tab w:val="left" w:pos="1620"/>
          <w:tab w:val="center" w:pos="7380"/>
        </w:tabs>
        <w:jc w:val="both"/>
        <w:rPr>
          <w:szCs w:val="22"/>
        </w:rPr>
      </w:pPr>
      <w:r w:rsidRPr="00A0651E">
        <w:rPr>
          <w:szCs w:val="22"/>
        </w:rPr>
        <w:t xml:space="preserve">This is the word of the Lord.  </w:t>
      </w:r>
    </w:p>
    <w:p w:rsidR="00D704FF" w:rsidRPr="00A0651E" w:rsidRDefault="00D704FF" w:rsidP="00D704FF">
      <w:pPr>
        <w:pStyle w:val="All"/>
        <w:rPr>
          <w:szCs w:val="22"/>
        </w:rPr>
      </w:pPr>
      <w:r w:rsidRPr="00A0651E">
        <w:rPr>
          <w:szCs w:val="22"/>
        </w:rPr>
        <w:t>All:</w:t>
      </w:r>
      <w:r w:rsidRPr="00A0651E">
        <w:rPr>
          <w:szCs w:val="22"/>
        </w:rPr>
        <w:tab/>
        <w:t>Thanks be to God.</w:t>
      </w:r>
    </w:p>
    <w:p w:rsidR="00386B31" w:rsidRDefault="00386B31" w:rsidP="00386B31">
      <w:pPr>
        <w:pStyle w:val="All"/>
      </w:pPr>
    </w:p>
    <w:p w:rsidR="00907E6D" w:rsidRDefault="00907E6D">
      <w:r>
        <w:rPr>
          <w:b/>
          <w:bCs/>
        </w:rPr>
        <w:t xml:space="preserve">Gradual hymn: </w:t>
      </w:r>
      <w:r>
        <w:rPr>
          <w:i/>
          <w:iCs/>
        </w:rPr>
        <w:t>(please stand)</w:t>
      </w:r>
      <w:r>
        <w:tab/>
        <w:t xml:space="preserve">   </w:t>
      </w:r>
      <w:r w:rsidR="00D704FF">
        <w:t>424</w:t>
      </w:r>
      <w:r>
        <w:tab/>
      </w:r>
      <w:r>
        <w:rPr>
          <w:snapToGrid w:val="0"/>
        </w:rPr>
        <w:t>‘</w:t>
      </w:r>
      <w:r w:rsidR="00D704FF">
        <w:rPr>
          <w:snapToGrid w:val="0"/>
        </w:rPr>
        <w:t>Fill thou my life, O Lord my God’</w:t>
      </w:r>
    </w:p>
    <w:p w:rsidR="00907E6D" w:rsidRPr="00282D89" w:rsidRDefault="00907E6D">
      <w:pPr>
        <w:rPr>
          <w:szCs w:val="22"/>
        </w:rPr>
      </w:pPr>
    </w:p>
    <w:p w:rsidR="00907E6D" w:rsidRDefault="00907E6D">
      <w:pPr>
        <w:pStyle w:val="Heading5"/>
        <w:rPr>
          <w:bCs/>
        </w:rPr>
      </w:pPr>
      <w:r>
        <w:rPr>
          <w:bCs/>
        </w:rPr>
        <w:t>THE GOSPEL</w:t>
      </w:r>
    </w:p>
    <w:p w:rsidR="00907E6D" w:rsidRDefault="00907E6D">
      <w:pPr>
        <w:pStyle w:val="space"/>
      </w:pPr>
    </w:p>
    <w:p w:rsidR="00D704FF" w:rsidRDefault="00D704FF" w:rsidP="00D704FF">
      <w:pPr>
        <w:pStyle w:val="Priest"/>
      </w:pPr>
      <w:r>
        <w:t>Priest</w:t>
      </w:r>
      <w:r>
        <w:tab/>
        <w:t xml:space="preserve">I am the way, the truth and the life, says the Lord. </w:t>
      </w:r>
    </w:p>
    <w:p w:rsidR="00D704FF" w:rsidRDefault="00D704FF" w:rsidP="00D704FF">
      <w:pPr>
        <w:pStyle w:val="Priest"/>
      </w:pPr>
      <w:r>
        <w:tab/>
        <w:t>No one comes to the Father except through me.</w:t>
      </w:r>
    </w:p>
    <w:p w:rsidR="00D704FF" w:rsidRPr="00A0651E" w:rsidRDefault="00D704FF" w:rsidP="00D704FF">
      <w:pPr>
        <w:pStyle w:val="All"/>
        <w:ind w:left="0" w:firstLine="0"/>
        <w:rPr>
          <w:szCs w:val="22"/>
        </w:rPr>
      </w:pPr>
      <w:r w:rsidRPr="00A0651E">
        <w:rPr>
          <w:bCs/>
          <w:szCs w:val="22"/>
        </w:rPr>
        <w:t>All:</w:t>
      </w:r>
      <w:r w:rsidRPr="00A0651E">
        <w:rPr>
          <w:bCs/>
          <w:szCs w:val="22"/>
        </w:rPr>
        <w:tab/>
        <w:t xml:space="preserve">Alleluia, alleluia, alleluia. </w:t>
      </w:r>
    </w:p>
    <w:p w:rsidR="00D704FF" w:rsidRDefault="00D704FF" w:rsidP="00D704FF">
      <w:pPr>
        <w:tabs>
          <w:tab w:val="left" w:pos="1260"/>
          <w:tab w:val="left" w:pos="1620"/>
          <w:tab w:val="right" w:pos="7200"/>
        </w:tabs>
        <w:jc w:val="both"/>
        <w:rPr>
          <w:b/>
          <w:bCs/>
          <w:sz w:val="6"/>
          <w:szCs w:val="6"/>
        </w:rPr>
      </w:pPr>
    </w:p>
    <w:p w:rsidR="00D704FF" w:rsidRDefault="00D704FF" w:rsidP="008811AA">
      <w:pPr>
        <w:tabs>
          <w:tab w:val="left" w:pos="1260"/>
          <w:tab w:val="left" w:pos="1620"/>
          <w:tab w:val="right" w:pos="7200"/>
        </w:tabs>
        <w:jc w:val="both"/>
        <w:rPr>
          <w:szCs w:val="22"/>
        </w:rPr>
      </w:pPr>
      <w:r>
        <w:rPr>
          <w:szCs w:val="22"/>
        </w:rPr>
        <w:t>Hear the gospel of our Lord Jesus Christ according to Matthew</w:t>
      </w:r>
      <w:r>
        <w:rPr>
          <w:snapToGrid w:val="0"/>
        </w:rPr>
        <w:tab/>
      </w:r>
      <w:r>
        <w:rPr>
          <w:i/>
          <w:iCs/>
          <w:sz w:val="18"/>
          <w:szCs w:val="26"/>
        </w:rPr>
        <w:t>(Mt. 5. 21-37)</w:t>
      </w:r>
    </w:p>
    <w:p w:rsidR="00D704FF" w:rsidRDefault="00D704FF" w:rsidP="00D704FF">
      <w:pPr>
        <w:pStyle w:val="All"/>
      </w:pPr>
      <w:r>
        <w:t>All:</w:t>
      </w:r>
      <w:r>
        <w:tab/>
        <w:t>Glory to you, O Lord</w:t>
      </w:r>
    </w:p>
    <w:p w:rsidR="00D704FF" w:rsidRDefault="00D704FF" w:rsidP="00D704FF">
      <w:pPr>
        <w:tabs>
          <w:tab w:val="left" w:pos="1260"/>
          <w:tab w:val="left" w:pos="1620"/>
          <w:tab w:val="right" w:pos="7200"/>
        </w:tabs>
        <w:jc w:val="both"/>
        <w:rPr>
          <w:b/>
          <w:bCs/>
          <w:sz w:val="6"/>
          <w:szCs w:val="6"/>
        </w:rPr>
      </w:pPr>
    </w:p>
    <w:p w:rsidR="00D704FF" w:rsidRPr="00A0651E" w:rsidRDefault="00D704FF" w:rsidP="00D704FF">
      <w:pPr>
        <w:autoSpaceDE w:val="0"/>
        <w:autoSpaceDN w:val="0"/>
        <w:adjustRightInd w:val="0"/>
        <w:jc w:val="both"/>
        <w:rPr>
          <w:rFonts w:ascii="StoneSerif" w:hAnsi="StoneSerif" w:cs="StoneSerif"/>
          <w:szCs w:val="22"/>
          <w:lang w:eastAsia="en-GB"/>
        </w:rPr>
      </w:pPr>
      <w:r w:rsidRPr="00A0651E">
        <w:rPr>
          <w:rFonts w:ascii="StoneSerif" w:hAnsi="StoneSerif" w:cs="StoneSerif"/>
          <w:szCs w:val="22"/>
          <w:lang w:eastAsia="en-GB"/>
        </w:rPr>
        <w:t xml:space="preserve">On the mountain, Jesus gathered his disciples around him and taught them, saying: ‘You have heard that it was said to those of ancient times, “You shall not murder”; and “whoever murders shall be liable to judgement.”  But I say to you that if you are angry with a brother or sister, you will be liable to judgement; and if you insult a brother or sister, you will be liable to the council; and if you say, “You fool,” you will be liable to the hell of fire.  So when you are offering your gift at the altar, if you remember that your brother or sister has something against you, leave your gift there before the altar and go; first be reconciled to your brother or sister, and then come and offer your gift.  Come to terms quickly with your accuser while you are on the way to court with him, or your accuser may hand you over to the judge, and the judge to the guard, and you will be thrown into prison.  Truly I tell you, you will never get out until you have paid the last penny.  You have heard that it was said, “You shall not commit adultery.”   But I say to you that everyone who looks at a woman with lust has already committed adultery with her in his heart.  If your right eye causes you to sin, tear it out and throw it away; it is better for you to lose one of your members than for your whole body to be thrown into hell.  And if your right hand causes you to sin, cut it off and throw it away; it is better for you to lose one of your members than for your whole body to go into hell.  It was also said, “Whoever divorces his wife, let him give her a certificate of divorce.”  But I say to you that anyone who divorces his wife, except on the ground of unchastity, causes her to commit adultery; and whoever marries a divorced woman commits adultery.  Again, you have heard that it was said to those of ancient times, “You shall not swear falsely, but carry </w:t>
      </w:r>
      <w:r w:rsidRPr="00A0651E">
        <w:rPr>
          <w:rFonts w:ascii="StoneSerif" w:hAnsi="StoneSerif" w:cs="StoneSerif"/>
          <w:szCs w:val="22"/>
          <w:lang w:eastAsia="en-GB"/>
        </w:rPr>
        <w:lastRenderedPageBreak/>
        <w:t>out the vows you have made to the Lord.”  But I say to you, Do not swear at all, either by heaven, for it is the throne of God, or by the earth, for it is his footstool, or by Jerusalem, for it is the city of the great King.  And do not swear by your head, for you cannot make one hair white or black.  Let your word be “Yes, Yes” or “No, No”; anything more than this comes from the evil one.’</w:t>
      </w:r>
    </w:p>
    <w:p w:rsidR="00D704FF" w:rsidRDefault="00D704FF" w:rsidP="00D704FF">
      <w:pPr>
        <w:autoSpaceDE w:val="0"/>
        <w:autoSpaceDN w:val="0"/>
        <w:adjustRightInd w:val="0"/>
        <w:jc w:val="both"/>
        <w:rPr>
          <w:sz w:val="6"/>
          <w:szCs w:val="6"/>
        </w:rPr>
      </w:pPr>
    </w:p>
    <w:p w:rsidR="00D704FF" w:rsidRPr="00A0651E" w:rsidRDefault="00D704FF" w:rsidP="00D704FF">
      <w:pPr>
        <w:tabs>
          <w:tab w:val="left" w:pos="1260"/>
          <w:tab w:val="left" w:pos="1620"/>
          <w:tab w:val="right" w:pos="7380"/>
        </w:tabs>
        <w:jc w:val="both"/>
        <w:rPr>
          <w:szCs w:val="22"/>
        </w:rPr>
      </w:pPr>
      <w:r w:rsidRPr="00A0651E">
        <w:rPr>
          <w:szCs w:val="22"/>
        </w:rPr>
        <w:t xml:space="preserve">This is the Gospel of the Lord </w:t>
      </w:r>
    </w:p>
    <w:p w:rsidR="00D704FF" w:rsidRPr="00A0651E" w:rsidRDefault="00D704FF" w:rsidP="00D704FF">
      <w:pPr>
        <w:pStyle w:val="All"/>
        <w:rPr>
          <w:szCs w:val="22"/>
        </w:rPr>
      </w:pPr>
      <w:r w:rsidRPr="00A0651E">
        <w:rPr>
          <w:szCs w:val="22"/>
        </w:rPr>
        <w:t>All:</w:t>
      </w:r>
      <w:r w:rsidRPr="00A0651E">
        <w:rPr>
          <w:szCs w:val="22"/>
        </w:rPr>
        <w:tab/>
        <w:t>Praise to you, O Christ</w:t>
      </w:r>
    </w:p>
    <w:p w:rsidR="00D704FF" w:rsidRPr="006656A9" w:rsidRDefault="00D704FF">
      <w:pPr>
        <w:pStyle w:val="Heading5"/>
        <w:rPr>
          <w:bCs/>
          <w:smallCaps/>
          <w:sz w:val="18"/>
          <w:szCs w:val="18"/>
          <w:lang w:val="en-US"/>
        </w:rPr>
      </w:pPr>
    </w:p>
    <w:p w:rsidR="00907E6D" w:rsidRDefault="00907E6D">
      <w:pPr>
        <w:pStyle w:val="Heading5"/>
        <w:rPr>
          <w:bCs/>
          <w:smallCaps/>
          <w:lang w:val="en-US"/>
        </w:rPr>
      </w:pPr>
      <w:r>
        <w:rPr>
          <w:bCs/>
          <w:smallCaps/>
          <w:lang w:val="en-US"/>
        </w:rPr>
        <w:t>the sermon</w:t>
      </w:r>
    </w:p>
    <w:p w:rsidR="00907E6D" w:rsidRPr="006656A9" w:rsidRDefault="00907E6D">
      <w:pPr>
        <w:pStyle w:val="space"/>
        <w:rPr>
          <w:sz w:val="18"/>
          <w:szCs w:val="18"/>
          <w:lang w:val="en-US"/>
        </w:rPr>
      </w:pPr>
    </w:p>
    <w:p w:rsidR="00907E6D" w:rsidRPr="00A0651E" w:rsidRDefault="00907E6D">
      <w:pPr>
        <w:pStyle w:val="Priest"/>
        <w:rPr>
          <w:b/>
          <w:bCs/>
          <w:szCs w:val="22"/>
        </w:rPr>
      </w:pPr>
      <w:r w:rsidRPr="00A0651E">
        <w:rPr>
          <w:szCs w:val="22"/>
        </w:rPr>
        <w:t>Priest:</w:t>
      </w:r>
      <w:r w:rsidRPr="00A0651E">
        <w:rPr>
          <w:szCs w:val="22"/>
        </w:rPr>
        <w:tab/>
        <w:t>We believe in one God,</w:t>
      </w:r>
      <w:r w:rsidRPr="00A0651E">
        <w:rPr>
          <w:b/>
          <w:bCs/>
          <w:szCs w:val="22"/>
        </w:rPr>
        <w:t xml:space="preserve"> </w:t>
      </w:r>
    </w:p>
    <w:p w:rsidR="00907E6D" w:rsidRPr="00A0651E" w:rsidRDefault="00907E6D">
      <w:pPr>
        <w:pStyle w:val="Priest"/>
        <w:jc w:val="both"/>
        <w:rPr>
          <w:szCs w:val="22"/>
        </w:rPr>
      </w:pPr>
      <w:r w:rsidRPr="00A0651E">
        <w:rPr>
          <w:b/>
          <w:bCs/>
          <w:szCs w:val="22"/>
        </w:rPr>
        <w:t>All:</w:t>
      </w:r>
      <w:r w:rsidRPr="00A0651E">
        <w:rPr>
          <w:b/>
          <w:bCs/>
          <w:szCs w:val="22"/>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A0651E" w:rsidRDefault="00907E6D">
      <w:pPr>
        <w:pStyle w:val="People"/>
        <w:jc w:val="both"/>
        <w:rPr>
          <w:szCs w:val="22"/>
        </w:rPr>
      </w:pPr>
      <w:r w:rsidRPr="00A0651E">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A0651E" w:rsidRDefault="00907E6D">
      <w:pPr>
        <w:pStyle w:val="People"/>
        <w:jc w:val="both"/>
        <w:rPr>
          <w:szCs w:val="22"/>
        </w:rPr>
      </w:pPr>
      <w:r w:rsidRPr="00A0651E">
        <w:rPr>
          <w:szCs w:val="22"/>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A0651E" w:rsidRDefault="00907E6D">
      <w:pPr>
        <w:pStyle w:val="People"/>
        <w:jc w:val="both"/>
        <w:rPr>
          <w:szCs w:val="22"/>
        </w:rPr>
      </w:pPr>
      <w:r w:rsidRPr="00A0651E">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6656A9" w:rsidRDefault="00907E6D">
      <w:pPr>
        <w:pStyle w:val="hymn"/>
        <w:tabs>
          <w:tab w:val="clear" w:pos="1985"/>
          <w:tab w:val="clear" w:pos="2835"/>
        </w:tabs>
        <w:rPr>
          <w:sz w:val="18"/>
          <w:szCs w:val="18"/>
        </w:rPr>
      </w:pPr>
    </w:p>
    <w:p w:rsidR="00907E6D" w:rsidRDefault="00907E6D">
      <w:pPr>
        <w:pStyle w:val="sub-heading"/>
      </w:pPr>
      <w:r>
        <w:t>The Intercession</w:t>
      </w:r>
    </w:p>
    <w:p w:rsidR="00907E6D" w:rsidRDefault="00907E6D">
      <w:pPr>
        <w:pStyle w:val="space"/>
      </w:pPr>
    </w:p>
    <w:p w:rsidR="00907E6D" w:rsidRDefault="00907E6D">
      <w:pPr>
        <w:pStyle w:val="space"/>
      </w:pPr>
    </w:p>
    <w:p w:rsidR="00907E6D" w:rsidRDefault="00907E6D">
      <w:pPr>
        <w:pStyle w:val="Priest"/>
        <w:tabs>
          <w:tab w:val="clear" w:pos="720"/>
          <w:tab w:val="left" w:pos="630"/>
        </w:tabs>
        <w:ind w:right="-47"/>
      </w:pPr>
      <w:r>
        <w:t>Priest:</w:t>
      </w:r>
      <w:r>
        <w:tab/>
        <w:t>In the power of the Spirit and in union with Christ, let us pray to the Father</w:t>
      </w:r>
    </w:p>
    <w:p w:rsidR="00907E6D" w:rsidRDefault="00907E6D">
      <w:pPr>
        <w:pStyle w:val="space"/>
      </w:pPr>
    </w:p>
    <w:p w:rsidR="00907E6D" w:rsidRDefault="00907E6D">
      <w:pPr>
        <w:pStyle w:val="Priest"/>
        <w:tabs>
          <w:tab w:val="clear" w:pos="720"/>
        </w:tabs>
        <w:ind w:left="1170" w:hanging="1170"/>
        <w:rPr>
          <w:b/>
          <w:bCs/>
        </w:rPr>
      </w:pPr>
      <w:r>
        <w:rPr>
          <w:i/>
          <w:iCs/>
        </w:rPr>
        <w:t>Each section ends:</w:t>
      </w:r>
      <w:r>
        <w:t xml:space="preserve"> Lord, in your mercy.    </w:t>
      </w:r>
      <w:r>
        <w:rPr>
          <w:i/>
          <w:iCs/>
        </w:rPr>
        <w:t xml:space="preserve"> </w:t>
      </w:r>
      <w:r>
        <w:rPr>
          <w:b/>
          <w:bCs/>
        </w:rPr>
        <w:t>All:  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pPr>
        <w:pStyle w:val="Rubric"/>
        <w:numPr>
          <w:ilvl w:val="0"/>
          <w:numId w:val="16"/>
        </w:numPr>
        <w:tabs>
          <w:tab w:val="num" w:pos="270"/>
        </w:tabs>
      </w:pPr>
      <w:r>
        <w:rPr>
          <w:b/>
          <w:bCs/>
        </w:rPr>
        <w:t>those who are ill:</w:t>
      </w:r>
      <w:r>
        <w:rPr>
          <w:bCs/>
          <w:i w:val="0"/>
          <w:iCs/>
        </w:rPr>
        <w:t xml:space="preserve">  </w:t>
      </w:r>
      <w:r w:rsidR="00821EC6">
        <w:rPr>
          <w:bCs/>
          <w:i w:val="0"/>
          <w:iCs/>
        </w:rPr>
        <w:t xml:space="preserve"> </w:t>
      </w:r>
      <w:r w:rsidR="00821EC6" w:rsidRPr="00A0651E">
        <w:rPr>
          <w:bCs/>
          <w:i w:val="0"/>
          <w:iCs/>
          <w:szCs w:val="22"/>
        </w:rPr>
        <w:t>(</w:t>
      </w:r>
      <w:r w:rsidR="00821EC6" w:rsidRPr="00A0651E">
        <w:rPr>
          <w:i w:val="0"/>
          <w:szCs w:val="22"/>
        </w:rPr>
        <w:t xml:space="preserve">4) Su Williams, Etheline Worrall, Eleanor Moran, Walter Latimer  </w:t>
      </w:r>
      <w:r w:rsidR="00821EC6" w:rsidRPr="00A0651E">
        <w:rPr>
          <w:bCs/>
          <w:i w:val="0"/>
          <w:iCs/>
          <w:szCs w:val="22"/>
        </w:rPr>
        <w:t xml:space="preserve">(3) </w:t>
      </w:r>
      <w:r w:rsidR="00821EC6" w:rsidRPr="00A0651E">
        <w:rPr>
          <w:i w:val="0"/>
          <w:szCs w:val="22"/>
        </w:rPr>
        <w:t xml:space="preserve">Lynn Burman, Michael Stringer, Michelle Smith, Paul Hogden, Graeme McGregor, Joyce Hetherington, Bessie Towers  (2) Mary Lowe, May Jones, Jenson Wright, Barbara Cook, Kirsty Humphries, Tom Livesey, </w:t>
      </w:r>
      <w:r w:rsidR="00821EC6" w:rsidRPr="00A0651E">
        <w:rPr>
          <w:i w:val="0"/>
          <w:szCs w:val="22"/>
        </w:rPr>
        <w:lastRenderedPageBreak/>
        <w:t>Robert Thirsk  (1)</w:t>
      </w:r>
      <w:r w:rsidR="00821EC6" w:rsidRPr="00A0651E">
        <w:rPr>
          <w:b/>
          <w:bCs/>
          <w:i w:val="0"/>
          <w:szCs w:val="22"/>
        </w:rPr>
        <w:t xml:space="preserve"> </w:t>
      </w:r>
      <w:r w:rsidR="00821EC6" w:rsidRPr="00A0651E">
        <w:rPr>
          <w:i w:val="0"/>
          <w:szCs w:val="22"/>
        </w:rPr>
        <w:t>Rob Mudd, Mark Shepherd, Marion Greatorex, Eric Tickle, Barbara Boscoe, Jacqueline Willington</w:t>
      </w:r>
      <w:r w:rsidR="00821EC6" w:rsidRPr="00F86419">
        <w:rPr>
          <w:i w:val="0"/>
          <w:sz w:val="21"/>
          <w:szCs w:val="21"/>
        </w:rPr>
        <w:t xml:space="preserve">  </w:t>
      </w:r>
    </w:p>
    <w:p w:rsidR="00907E6D" w:rsidRDefault="00907E6D">
      <w:pPr>
        <w:pStyle w:val="space"/>
        <w:rPr>
          <w:sz w:val="8"/>
        </w:rPr>
      </w:pPr>
    </w:p>
    <w:p w:rsidR="00907E6D" w:rsidRPr="00821EC6" w:rsidRDefault="00907E6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Pr>
          <w:i w:val="0"/>
          <w:sz w:val="21"/>
        </w:rPr>
        <w:t xml:space="preserve"> </w:t>
      </w:r>
      <w:r w:rsidR="00821EC6" w:rsidRPr="00A0651E">
        <w:rPr>
          <w:i w:val="0"/>
          <w:szCs w:val="22"/>
        </w:rPr>
        <w:t>Marcus Shaw</w:t>
      </w:r>
      <w:r w:rsidR="00821EC6" w:rsidRPr="00F86419">
        <w:rPr>
          <w:sz w:val="21"/>
          <w:szCs w:val="21"/>
        </w:rPr>
        <w:t xml:space="preserve">  </w:t>
      </w:r>
    </w:p>
    <w:p w:rsidR="00821EC6" w:rsidRPr="00821EC6" w:rsidRDefault="00821EC6" w:rsidP="00821EC6">
      <w:pPr>
        <w:pStyle w:val="space"/>
        <w:rPr>
          <w:sz w:val="8"/>
        </w:rPr>
      </w:pPr>
    </w:p>
    <w:p w:rsidR="00907E6D" w:rsidRDefault="00907E6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58362C" w:rsidRPr="0058362C" w:rsidRDefault="00F715CD" w:rsidP="003E07C9">
      <w:pPr>
        <w:pStyle w:val="order"/>
        <w:tabs>
          <w:tab w:val="clear" w:pos="1080"/>
          <w:tab w:val="clear" w:pos="1710"/>
          <w:tab w:val="left" w:pos="1260"/>
          <w:tab w:val="left" w:pos="3330"/>
          <w:tab w:val="left" w:pos="4590"/>
          <w:tab w:val="left" w:pos="4680"/>
        </w:tabs>
        <w:rPr>
          <w:b/>
          <w:i/>
        </w:rPr>
      </w:pPr>
      <w:r w:rsidRPr="0058362C">
        <w:rPr>
          <w:b/>
          <w:i/>
        </w:rPr>
        <w:t xml:space="preserve"> </w:t>
      </w:r>
      <w:r w:rsidR="0058362C" w:rsidRPr="0058362C">
        <w:rPr>
          <w:b/>
          <w:i/>
        </w:rPr>
        <w:t xml:space="preserve">  Sunday:</w:t>
      </w:r>
      <w:r w:rsidR="0058362C" w:rsidRPr="0058362C">
        <w:rPr>
          <w:b/>
          <w:i/>
        </w:rPr>
        <w:tab/>
      </w:r>
      <w:r w:rsidR="0058362C" w:rsidRPr="0058362C">
        <w:t>Edna Edmonds</w:t>
      </w:r>
      <w:r w:rsidR="0058362C" w:rsidRPr="0058362C">
        <w:rPr>
          <w:b/>
          <w:i/>
        </w:rPr>
        <w:tab/>
      </w:r>
    </w:p>
    <w:p w:rsidR="0058362C" w:rsidRPr="0058362C" w:rsidRDefault="0058362C" w:rsidP="003E07C9">
      <w:pPr>
        <w:pStyle w:val="order"/>
        <w:tabs>
          <w:tab w:val="clear" w:pos="1080"/>
          <w:tab w:val="clear" w:pos="1710"/>
          <w:tab w:val="left" w:pos="1260"/>
          <w:tab w:val="left" w:pos="3330"/>
          <w:tab w:val="left" w:pos="4590"/>
          <w:tab w:val="left" w:pos="4680"/>
        </w:tabs>
        <w:rPr>
          <w:b/>
          <w:i/>
        </w:rPr>
      </w:pPr>
      <w:r w:rsidRPr="0058362C">
        <w:rPr>
          <w:b/>
          <w:i/>
        </w:rPr>
        <w:t xml:space="preserve">   Tuesday:</w:t>
      </w:r>
      <w:r w:rsidRPr="0058362C">
        <w:rPr>
          <w:b/>
          <w:i/>
        </w:rPr>
        <w:tab/>
      </w:r>
      <w:r w:rsidRPr="0058362C">
        <w:t>Marie Baker, Ann Downey</w:t>
      </w:r>
    </w:p>
    <w:p w:rsidR="0058362C" w:rsidRPr="0058362C" w:rsidRDefault="0058362C" w:rsidP="003E07C9">
      <w:pPr>
        <w:pStyle w:val="order"/>
        <w:tabs>
          <w:tab w:val="clear" w:pos="1080"/>
          <w:tab w:val="clear" w:pos="1710"/>
          <w:tab w:val="left" w:pos="1260"/>
          <w:tab w:val="left" w:pos="3330"/>
          <w:tab w:val="left" w:pos="4590"/>
          <w:tab w:val="left" w:pos="4680"/>
        </w:tabs>
        <w:rPr>
          <w:bCs/>
          <w:iCs/>
        </w:rPr>
      </w:pPr>
      <w:r w:rsidRPr="0058362C">
        <w:rPr>
          <w:b/>
          <w:i/>
        </w:rPr>
        <w:t xml:space="preserve">   Thursday</w:t>
      </w:r>
      <w:r w:rsidR="00386B31" w:rsidRPr="0058362C">
        <w:rPr>
          <w:b/>
          <w:i/>
        </w:rPr>
        <w:t>:</w:t>
      </w:r>
      <w:r w:rsidR="003E07C9" w:rsidRPr="0058362C">
        <w:rPr>
          <w:b/>
          <w:i/>
        </w:rPr>
        <w:tab/>
      </w:r>
      <w:r w:rsidRPr="0058362C">
        <w:rPr>
          <w:bCs/>
          <w:iCs/>
        </w:rPr>
        <w:t>Joyce Cookson, Jean Ratcliffe</w:t>
      </w:r>
      <w:r w:rsidRPr="0058362C">
        <w:rPr>
          <w:bCs/>
          <w:iCs/>
        </w:rPr>
        <w:tab/>
      </w:r>
    </w:p>
    <w:p w:rsidR="00386B31" w:rsidRDefault="0058362C" w:rsidP="003E07C9">
      <w:pPr>
        <w:pStyle w:val="order"/>
        <w:tabs>
          <w:tab w:val="clear" w:pos="1080"/>
          <w:tab w:val="clear" w:pos="1710"/>
          <w:tab w:val="left" w:pos="1260"/>
          <w:tab w:val="left" w:pos="3330"/>
          <w:tab w:val="left" w:pos="4590"/>
          <w:tab w:val="left" w:pos="4680"/>
        </w:tabs>
        <w:rPr>
          <w:bCs/>
          <w:iCs/>
        </w:rPr>
      </w:pPr>
      <w:r w:rsidRPr="0058362C">
        <w:rPr>
          <w:bCs/>
          <w:iCs/>
        </w:rPr>
        <w:t xml:space="preserve">   </w:t>
      </w:r>
      <w:r w:rsidRPr="0058362C">
        <w:rPr>
          <w:b/>
          <w:i/>
        </w:rPr>
        <w:t>Friday:</w:t>
      </w:r>
      <w:r w:rsidRPr="0058362C">
        <w:rPr>
          <w:bCs/>
          <w:iCs/>
        </w:rPr>
        <w:tab/>
        <w:t>Ian Farmer</w:t>
      </w:r>
    </w:p>
    <w:p w:rsidR="008811AA" w:rsidRDefault="008811AA" w:rsidP="003E07C9">
      <w:pPr>
        <w:pStyle w:val="order"/>
        <w:tabs>
          <w:tab w:val="clear" w:pos="1080"/>
          <w:tab w:val="clear" w:pos="1710"/>
          <w:tab w:val="left" w:pos="1260"/>
          <w:tab w:val="left" w:pos="3330"/>
          <w:tab w:val="left" w:pos="4590"/>
          <w:tab w:val="left" w:pos="4680"/>
        </w:tabs>
        <w:rPr>
          <w:bCs/>
          <w:iCs/>
        </w:rPr>
      </w:pPr>
    </w:p>
    <w:p w:rsidR="00907E6D" w:rsidRDefault="00907E6D">
      <w:pPr>
        <w:pStyle w:val="Rubric"/>
      </w:pPr>
      <w:r>
        <w:t>After the final petition:</w:t>
      </w:r>
    </w:p>
    <w:p w:rsidR="00907E6D" w:rsidRDefault="00907E6D">
      <w:pPr>
        <w:pStyle w:val="Priest"/>
        <w:ind w:left="1170" w:hanging="1170"/>
        <w:rPr>
          <w:b/>
          <w:bCs/>
        </w:rPr>
      </w:pPr>
      <w:r>
        <w:t>Reader:</w:t>
      </w:r>
      <w:r>
        <w:tab/>
      </w:r>
      <w:r>
        <w:tab/>
        <w:t>Merciful Father,</w:t>
      </w:r>
      <w:r>
        <w:rPr>
          <w:b/>
          <w:bCs/>
        </w:rPr>
        <w:t xml:space="preserve"> </w:t>
      </w:r>
    </w:p>
    <w:p w:rsidR="00907E6D" w:rsidRDefault="00907E6D">
      <w:pPr>
        <w:pStyle w:val="All"/>
        <w:tabs>
          <w:tab w:val="clear" w:pos="720"/>
          <w:tab w:val="left" w:pos="1170"/>
        </w:tabs>
        <w:ind w:left="1170" w:hanging="1170"/>
      </w:pPr>
      <w:r>
        <w:t>All:</w:t>
      </w:r>
      <w:r>
        <w:tab/>
        <w:t xml:space="preserve">accept these prayers for the sake of your Son, </w:t>
      </w:r>
    </w:p>
    <w:p w:rsidR="00A0651E" w:rsidRDefault="00907E6D">
      <w:pPr>
        <w:pStyle w:val="All"/>
        <w:ind w:left="1170" w:hanging="1170"/>
      </w:pPr>
      <w:r>
        <w:tab/>
      </w:r>
      <w:r>
        <w:tab/>
        <w:t xml:space="preserve">our Saviour Jesus Christ.    </w:t>
      </w:r>
    </w:p>
    <w:p w:rsidR="00907E6D" w:rsidRDefault="00A0651E">
      <w:pPr>
        <w:pStyle w:val="All"/>
        <w:ind w:left="1170" w:hanging="1170"/>
      </w:pPr>
      <w:r>
        <w:tab/>
      </w:r>
      <w:r>
        <w:tab/>
      </w:r>
      <w:r w:rsidR="00907E6D">
        <w:t>Amen.</w:t>
      </w:r>
    </w:p>
    <w:p w:rsidR="00907E6D" w:rsidRPr="00052480" w:rsidRDefault="00907E6D">
      <w:pPr>
        <w:tabs>
          <w:tab w:val="left" w:pos="1134"/>
          <w:tab w:val="left" w:pos="3261"/>
          <w:tab w:val="left" w:pos="4111"/>
          <w:tab w:val="left" w:pos="5245"/>
        </w:tabs>
        <w:ind w:left="142" w:hanging="360"/>
        <w:rPr>
          <w:sz w:val="16"/>
          <w:szCs w:val="16"/>
        </w:rPr>
      </w:pPr>
    </w:p>
    <w:p w:rsidR="00907E6D" w:rsidRDefault="00907E6D">
      <w:pPr>
        <w:tabs>
          <w:tab w:val="left" w:pos="1134"/>
          <w:tab w:val="left" w:pos="3261"/>
          <w:tab w:val="left" w:pos="4111"/>
          <w:tab w:val="left" w:pos="5245"/>
        </w:tabs>
        <w:ind w:left="142" w:hanging="360"/>
        <w:rPr>
          <w:sz w:val="20"/>
        </w:rPr>
      </w:pPr>
    </w:p>
    <w:p w:rsidR="007527B6" w:rsidRPr="00E25D1F" w:rsidRDefault="007527B6">
      <w:pPr>
        <w:tabs>
          <w:tab w:val="left" w:pos="1134"/>
          <w:tab w:val="left" w:pos="3261"/>
          <w:tab w:val="left" w:pos="4111"/>
          <w:tab w:val="left" w:pos="5245"/>
        </w:tabs>
        <w:ind w:left="142" w:hanging="360"/>
        <w:rPr>
          <w:sz w:val="20"/>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Default="00907E6D">
      <w:pPr>
        <w:pStyle w:val="People"/>
        <w:rPr>
          <w:b w:val="0"/>
          <w:bCs/>
        </w:rPr>
      </w:pPr>
      <w:r>
        <w:rPr>
          <w:b w:val="0"/>
          <w:bCs/>
        </w:rPr>
        <w:t>Priest</w:t>
      </w:r>
      <w:r>
        <w:rPr>
          <w:b w:val="0"/>
          <w:bCs/>
        </w:rPr>
        <w:tab/>
        <w:t>We are the Body of Christ.</w:t>
      </w:r>
    </w:p>
    <w:p w:rsidR="00907E6D" w:rsidRDefault="00907E6D">
      <w:pPr>
        <w:pStyle w:val="All"/>
      </w:pPr>
      <w:r>
        <w:t>All:</w:t>
      </w:r>
      <w: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Default="00907E6D">
      <w:pPr>
        <w:pStyle w:val="People"/>
        <w:rPr>
          <w:b w:val="0"/>
          <w:bCs/>
        </w:rPr>
      </w:pPr>
      <w:r>
        <w:rPr>
          <w:b w:val="0"/>
          <w:bCs/>
        </w:rPr>
        <w:t>Priest:</w:t>
      </w:r>
      <w:r>
        <w:rPr>
          <w:b w:val="0"/>
          <w:bCs/>
        </w:rPr>
        <w:tab/>
        <w:t>The peace of the Lord be always with you.</w:t>
      </w:r>
    </w:p>
    <w:p w:rsidR="00907E6D" w:rsidRDefault="00907E6D">
      <w:pPr>
        <w:pStyle w:val="People"/>
        <w:ind w:left="994" w:hanging="994"/>
      </w:pPr>
      <w:r>
        <w:t>All</w:t>
      </w:r>
      <w:r>
        <w:tab/>
        <w:t>And also with you</w:t>
      </w:r>
    </w:p>
    <w:p w:rsidR="00907E6D" w:rsidRDefault="00907E6D">
      <w:pPr>
        <w:pStyle w:val="space"/>
      </w:pPr>
    </w:p>
    <w:p w:rsidR="00907E6D" w:rsidRDefault="00907E6D">
      <w:pPr>
        <w:pStyle w:val="Priest"/>
        <w:tabs>
          <w:tab w:val="left" w:pos="990"/>
        </w:tabs>
        <w:ind w:left="990" w:hanging="990"/>
      </w:pPr>
      <w:r>
        <w:t>Priest:</w:t>
      </w:r>
      <w: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t>Everyone is invited to exchange a sign of peace.</w:t>
      </w:r>
    </w:p>
    <w:p w:rsidR="00907E6D" w:rsidRPr="007527B6" w:rsidRDefault="00907E6D">
      <w:pPr>
        <w:pStyle w:val="hymn"/>
        <w:tabs>
          <w:tab w:val="clear" w:pos="1985"/>
          <w:tab w:val="clear" w:pos="2835"/>
        </w:tabs>
        <w:rPr>
          <w:sz w:val="40"/>
          <w:szCs w:val="40"/>
        </w:rPr>
      </w:pPr>
    </w:p>
    <w:p w:rsidR="00907E6D" w:rsidRDefault="00907E6D">
      <w:pPr>
        <w:tabs>
          <w:tab w:val="left" w:pos="1800"/>
          <w:tab w:val="left" w:pos="3060"/>
        </w:tabs>
      </w:pPr>
      <w:r>
        <w:rPr>
          <w:b/>
        </w:rPr>
        <w:t xml:space="preserve">Offertory Hymn:  </w:t>
      </w:r>
      <w:r>
        <w:rPr>
          <w:b/>
        </w:rPr>
        <w:tab/>
      </w:r>
      <w:r w:rsidR="006D0B5B">
        <w:rPr>
          <w:bCs/>
        </w:rPr>
        <w:t>279</w:t>
      </w:r>
      <w:r>
        <w:rPr>
          <w:bCs/>
        </w:rPr>
        <w:t xml:space="preserve">    </w:t>
      </w:r>
      <w:r>
        <w:t>‘</w:t>
      </w:r>
      <w:r w:rsidR="006D0B5B">
        <w:t>And now, O Father, mindful of the love’</w:t>
      </w:r>
    </w:p>
    <w:p w:rsidR="00907E6D" w:rsidRPr="0058362C" w:rsidRDefault="00907E6D" w:rsidP="0058362C">
      <w:pPr>
        <w:pStyle w:val="hymn"/>
        <w:tabs>
          <w:tab w:val="clear" w:pos="1985"/>
          <w:tab w:val="clear" w:pos="2835"/>
        </w:tabs>
        <w:rPr>
          <w:sz w:val="40"/>
          <w:szCs w:val="40"/>
        </w:rPr>
      </w:pPr>
    </w:p>
    <w:p w:rsidR="00EE4208" w:rsidRDefault="00EE4208" w:rsidP="00EE4208">
      <w:pPr>
        <w:rPr>
          <w:b/>
          <w:bCs/>
          <w:smallCaps/>
        </w:rPr>
      </w:pPr>
      <w:bookmarkStart w:id="0" w:name="EPB3"/>
      <w:r>
        <w:rPr>
          <w:b/>
          <w:bCs/>
          <w:smallCaps/>
        </w:rPr>
        <w:t>Eucharistic Prayer B</w:t>
      </w:r>
      <w:bookmarkEnd w:id="0"/>
      <w:r>
        <w:rPr>
          <w:b/>
          <w:bCs/>
          <w:smallCaps/>
        </w:rPr>
        <w:t xml:space="preserve">   </w:t>
      </w:r>
      <w:r>
        <w:rPr>
          <w:i/>
          <w:iCs/>
        </w:rPr>
        <w:t>(please kneel)</w:t>
      </w:r>
    </w:p>
    <w:p w:rsidR="00EE4208" w:rsidRDefault="00EE4208" w:rsidP="00EE4208">
      <w:pPr>
        <w:pStyle w:val="space"/>
      </w:pPr>
    </w:p>
    <w:p w:rsidR="00EE4208" w:rsidRDefault="00EE4208" w:rsidP="00EE4208">
      <w:pPr>
        <w:pStyle w:val="Priest"/>
      </w:pPr>
      <w:r>
        <w:t>Priest:</w:t>
      </w:r>
      <w:r>
        <w:tab/>
        <w:t>The Lord is here.</w:t>
      </w:r>
    </w:p>
    <w:p w:rsidR="00EE4208" w:rsidRDefault="00EE4208" w:rsidP="00EE4208">
      <w:pPr>
        <w:pStyle w:val="All"/>
      </w:pPr>
      <w:r>
        <w:t>All:</w:t>
      </w:r>
      <w:r>
        <w:tab/>
        <w:t>His Spirit is with us.</w:t>
      </w:r>
    </w:p>
    <w:p w:rsidR="00EE4208" w:rsidRDefault="00EE4208" w:rsidP="00EE4208">
      <w:pPr>
        <w:pStyle w:val="space"/>
      </w:pPr>
    </w:p>
    <w:p w:rsidR="00EE4208" w:rsidRDefault="00EE4208" w:rsidP="00EE4208">
      <w:pPr>
        <w:pStyle w:val="Priest"/>
      </w:pPr>
      <w:r>
        <w:t>Priest:</w:t>
      </w:r>
      <w:r>
        <w:tab/>
        <w:t>Lift up your hearts.</w:t>
      </w:r>
    </w:p>
    <w:p w:rsidR="00EE4208" w:rsidRDefault="00EE4208" w:rsidP="00EE4208">
      <w:pPr>
        <w:pStyle w:val="All"/>
      </w:pPr>
      <w:r>
        <w:t>All:</w:t>
      </w:r>
      <w:r>
        <w:tab/>
        <w:t>We lift them to the Lord.</w:t>
      </w:r>
    </w:p>
    <w:p w:rsidR="00EE4208" w:rsidRDefault="00EE4208" w:rsidP="00EE4208">
      <w:pPr>
        <w:pStyle w:val="space"/>
      </w:pPr>
    </w:p>
    <w:p w:rsidR="00EE4208" w:rsidRDefault="00EE4208" w:rsidP="00EE4208">
      <w:pPr>
        <w:pStyle w:val="Priest"/>
      </w:pPr>
      <w:r>
        <w:t>Priest:</w:t>
      </w:r>
      <w:r>
        <w:tab/>
        <w:t>Let us give thanks to the Lord our God.</w:t>
      </w:r>
    </w:p>
    <w:p w:rsidR="00EE4208" w:rsidRDefault="00EE4208" w:rsidP="00EE4208">
      <w:pPr>
        <w:pStyle w:val="All"/>
      </w:pPr>
      <w:r>
        <w:t>All:</w:t>
      </w:r>
      <w:r>
        <w:tab/>
        <w:t>It is right to give thanks and praise.</w:t>
      </w:r>
    </w:p>
    <w:p w:rsidR="00EE4208" w:rsidRDefault="00EE4208" w:rsidP="00EE4208">
      <w:pPr>
        <w:pStyle w:val="space"/>
      </w:pPr>
    </w:p>
    <w:p w:rsidR="00EE4208" w:rsidRDefault="00EE4208" w:rsidP="00EE4208">
      <w:pPr>
        <w:pStyle w:val="Priest"/>
        <w:jc w:val="both"/>
      </w:pPr>
      <w:r>
        <w:lastRenderedPageBreak/>
        <w:t>Priest:</w:t>
      </w:r>
      <w:r>
        <w:tab/>
        <w:t>Father, we give you thanks and praise through your beloved Son Jesus Christ, your living Word, through whom you have created all things; who was sent by you in your great goodness to be our Saviour.  By the power of the Holy Spirit he took flesh; as your Son, born of the blessed Virgin, he lived on earth and went about among us; he opened wide his arms for us on the cross; he put an end to death by dying for us; and revealed the resurrection by rising to new life; so he fulfilled your will and won for you a holy people.</w:t>
      </w:r>
    </w:p>
    <w:p w:rsidR="00EE4208" w:rsidRDefault="00EE4208" w:rsidP="00EE4208">
      <w:pPr>
        <w:pStyle w:val="space"/>
        <w:jc w:val="both"/>
      </w:pPr>
    </w:p>
    <w:p w:rsidR="00EE4208" w:rsidRDefault="00EE4208" w:rsidP="00EE4208">
      <w:pPr>
        <w:pStyle w:val="Priest"/>
        <w:jc w:val="both"/>
      </w:pPr>
      <w:r>
        <w:tab/>
        <w:t xml:space="preserve">Therefore with angels and archangels, and with all the company of heaven, we proclaim your great and glorious name, for ever praising you and </w:t>
      </w:r>
      <w:r>
        <w:rPr>
          <w:i/>
          <w:iCs/>
        </w:rPr>
        <w:t>s</w:t>
      </w:r>
      <w:r w:rsidR="0051093A">
        <w:rPr>
          <w:i/>
          <w:iCs/>
        </w:rPr>
        <w:t>ing</w:t>
      </w:r>
      <w:r>
        <w:rPr>
          <w:i/>
          <w:iCs/>
        </w:rPr>
        <w:t>ing:</w:t>
      </w:r>
    </w:p>
    <w:p w:rsidR="0058362C" w:rsidRPr="00DA3459" w:rsidRDefault="0058362C" w:rsidP="0058362C">
      <w:pPr>
        <w:pStyle w:val="All"/>
        <w:rPr>
          <w:szCs w:val="22"/>
        </w:rPr>
      </w:pPr>
      <w:r w:rsidRPr="00DA3459">
        <w:rPr>
          <w:szCs w:val="22"/>
        </w:rPr>
        <w:t>All:</w:t>
      </w:r>
      <w:r w:rsidRPr="00DA3459">
        <w:rPr>
          <w:szCs w:val="22"/>
        </w:rPr>
        <w:tab/>
        <w:t xml:space="preserve">Holy,  holy,  holy Lord,   God of power and might,  heaven and earth </w:t>
      </w:r>
    </w:p>
    <w:p w:rsidR="0058362C" w:rsidRDefault="0058362C" w:rsidP="0058362C">
      <w:pPr>
        <w:pStyle w:val="Priest"/>
        <w:jc w:val="both"/>
        <w:rPr>
          <w:b/>
          <w:bCs/>
          <w:sz w:val="21"/>
        </w:rPr>
      </w:pPr>
      <w:r>
        <w:rPr>
          <w:i/>
          <w:iCs/>
          <w:sz w:val="18"/>
        </w:rPr>
        <w:t>(sing)</w:t>
      </w:r>
      <w:r>
        <w:t xml:space="preserve"> </w:t>
      </w:r>
      <w:r>
        <w:tab/>
      </w:r>
      <w:r w:rsidRPr="00CB425C">
        <w:rPr>
          <w:b/>
          <w:sz w:val="21"/>
          <w:szCs w:val="21"/>
        </w:rPr>
        <w:t>are</w:t>
      </w:r>
      <w:r w:rsidRPr="00CB425C">
        <w:rPr>
          <w:b/>
          <w:bCs/>
          <w:sz w:val="21"/>
          <w:szCs w:val="21"/>
        </w:rPr>
        <w:t xml:space="preserve"> full of your glory.  Hosanna in the highest, highest, Hosanna in the highest.  Blessed is he who comes in the name of the Lord.  Hosanna in the highest, highest. Hosanna in the highest, the highest, the highest, the highest.</w:t>
      </w:r>
    </w:p>
    <w:p w:rsidR="00EE4208" w:rsidRDefault="00EE4208" w:rsidP="00EE4208">
      <w:pPr>
        <w:pStyle w:val="space"/>
        <w:jc w:val="both"/>
      </w:pPr>
    </w:p>
    <w:p w:rsidR="00EE4208" w:rsidRDefault="00EE4208" w:rsidP="00EE4208">
      <w:pPr>
        <w:pStyle w:val="Priest"/>
        <w:jc w:val="both"/>
      </w:pPr>
      <w:r>
        <w:t>Priest:</w:t>
      </w:r>
      <w:r>
        <w:tab/>
        <w:t xml:space="preserve">Lord, you are holy indeed, the source of all holiness; grant that by the power of your Holy Spirit, and according to your holy will, these gifts of bread and wine may be to us the body and blood of our Lord Jesus Christ; </w:t>
      </w:r>
    </w:p>
    <w:p w:rsidR="00EE4208" w:rsidRDefault="00EE4208" w:rsidP="00EE4208">
      <w:pPr>
        <w:pStyle w:val="space"/>
        <w:jc w:val="both"/>
      </w:pPr>
    </w:p>
    <w:p w:rsidR="00EE4208" w:rsidRDefault="00EE4208" w:rsidP="00EE4208">
      <w:pPr>
        <w:pStyle w:val="Priest"/>
        <w:jc w:val="both"/>
      </w:pPr>
      <w:r>
        <w:tab/>
        <w:t xml:space="preserve">who, in the same night that he was betrayed, took bread and gave you thanks; he broke it and gave it to his disciples, saying: Take, eat; this is my body which is given for you; do this in remembrance of me.  </w:t>
      </w:r>
    </w:p>
    <w:p w:rsidR="00EE4208" w:rsidRDefault="00EE4208" w:rsidP="00EE4208">
      <w:pPr>
        <w:pStyle w:val="space"/>
        <w:jc w:val="both"/>
      </w:pPr>
    </w:p>
    <w:p w:rsidR="00EE4208" w:rsidRDefault="00EE4208" w:rsidP="00EE4208">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E4208" w:rsidRDefault="00EE4208" w:rsidP="00EE4208">
      <w:pPr>
        <w:pStyle w:val="space"/>
        <w:jc w:val="both"/>
      </w:pPr>
    </w:p>
    <w:p w:rsidR="00EE4208" w:rsidRDefault="00EE4208" w:rsidP="00EE4208">
      <w:pPr>
        <w:pStyle w:val="Priest"/>
        <w:jc w:val="both"/>
      </w:pPr>
      <w:r>
        <w:t>Priest:</w:t>
      </w:r>
      <w:r>
        <w:tab/>
        <w:t>Great is the mystery of faith:</w:t>
      </w:r>
    </w:p>
    <w:p w:rsidR="00EE4208" w:rsidRDefault="00EE4208" w:rsidP="00EE4208">
      <w:pPr>
        <w:pStyle w:val="All"/>
        <w:jc w:val="both"/>
      </w:pPr>
      <w:r>
        <w:t>All:</w:t>
      </w:r>
      <w:r>
        <w:tab/>
        <w:t>Christ has died: Christ is risen: Christ will come again.</w:t>
      </w:r>
    </w:p>
    <w:p w:rsidR="00EE4208" w:rsidRDefault="00EE4208" w:rsidP="00EE4208">
      <w:pPr>
        <w:pStyle w:val="space"/>
        <w:jc w:val="both"/>
      </w:pPr>
    </w:p>
    <w:p w:rsidR="00EE4208" w:rsidRDefault="00EE4208" w:rsidP="00524F07">
      <w:pPr>
        <w:pStyle w:val="Priest"/>
        <w:jc w:val="both"/>
      </w:pPr>
      <w:r>
        <w:t>Priest:</w:t>
      </w:r>
      <w:r>
        <w:tab/>
        <w:t>And so, Father, calling to mind his death on the cross, his perfect sacrifice made once for the sins of the whole world; rejoicing in his mighty resurrection and glorious ascension, and looking for his coming in glory, we celebrate this memorial of our redemption.  As we offer you this our sacrifice of praise and thanksgiving, we bring before you this bread and this cup and we thank you for counting us worthy to stand in your presence and serve you.  Send the Holy Spirit on your people and gather into one in your kingdom all who share this one bread and one cup, so that we, in the company of the Blessed Virgin Mary, St Andrew and</w:t>
      </w:r>
      <w:r>
        <w:rPr>
          <w:i/>
          <w:iCs/>
        </w:rPr>
        <w:t xml:space="preserve"> </w:t>
      </w:r>
      <w:r>
        <w:t>all the saints</w:t>
      </w:r>
      <w:r>
        <w:rPr>
          <w:i/>
          <w:iCs/>
        </w:rPr>
        <w:t xml:space="preserve">, </w:t>
      </w:r>
      <w:r>
        <w:t xml:space="preserve">may praise and glorify you for ever, through Jesus Christ our Lord; by whom, and with whom, and in whom, in the unity of </w:t>
      </w:r>
      <w:r>
        <w:lastRenderedPageBreak/>
        <w:t>the Holy Spirit, all honour and glory be yours, almighty Father, for ever and ever.</w:t>
      </w:r>
      <w:r w:rsidR="00524F07">
        <w:t xml:space="preserve">   </w:t>
      </w:r>
      <w:r w:rsidRPr="00524F07">
        <w:rPr>
          <w:b/>
        </w:rPr>
        <w:t>Amen.</w:t>
      </w:r>
    </w:p>
    <w:p w:rsidR="007527B6" w:rsidRDefault="007527B6">
      <w:pPr>
        <w:pStyle w:val="People"/>
        <w:jc w:val="both"/>
      </w:pPr>
    </w:p>
    <w:p w:rsidR="00907E6D" w:rsidRDefault="00907E6D">
      <w:pPr>
        <w:pStyle w:val="Priest"/>
        <w:tabs>
          <w:tab w:val="left" w:pos="630"/>
        </w:tabs>
        <w:rPr>
          <w:sz w:val="24"/>
        </w:rPr>
      </w:pPr>
      <w:r>
        <w:t>Priest:</w:t>
      </w:r>
      <w:r>
        <w:tab/>
      </w:r>
      <w:r>
        <w:tab/>
        <w:t>Let us pray with confidence as our Saviour has taught us</w:t>
      </w:r>
    </w:p>
    <w:p w:rsidR="00907E6D" w:rsidRDefault="00907E6D">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907E6D" w:rsidRDefault="00907E6D">
      <w:pPr>
        <w:pStyle w:val="space"/>
      </w:pPr>
    </w:p>
    <w:p w:rsidR="004F6806" w:rsidRDefault="004F6806">
      <w:pPr>
        <w:pStyle w:val="space"/>
      </w:pPr>
    </w:p>
    <w:p w:rsidR="004F6806" w:rsidRDefault="004F6806">
      <w:pPr>
        <w:pStyle w:val="space"/>
      </w:pPr>
    </w:p>
    <w:p w:rsidR="00907E6D" w:rsidRDefault="00907E6D">
      <w:pPr>
        <w:pStyle w:val="space"/>
      </w:pPr>
    </w:p>
    <w:p w:rsidR="00907E6D" w:rsidRDefault="00907E6D">
      <w:pPr>
        <w:pStyle w:val="Priest"/>
      </w:pPr>
      <w:r>
        <w:t>Priest:</w:t>
      </w:r>
      <w:r>
        <w:tab/>
        <w:t>We break this bread to share in the Body of Christ.</w:t>
      </w:r>
    </w:p>
    <w:p w:rsidR="00907E6D" w:rsidRDefault="00907E6D">
      <w:pPr>
        <w:pStyle w:val="Priest"/>
        <w:rPr>
          <w:b/>
          <w:bCs/>
        </w:rPr>
      </w:pPr>
      <w:r>
        <w:rPr>
          <w:b/>
          <w:bCs/>
        </w:rPr>
        <w:t>All:</w:t>
      </w:r>
      <w:r>
        <w:rPr>
          <w:b/>
          <w:bCs/>
        </w:rPr>
        <w:tab/>
        <w:t xml:space="preserve">Though we are many, we are one body, </w:t>
      </w:r>
    </w:p>
    <w:p w:rsidR="00907E6D" w:rsidRDefault="00907E6D">
      <w:pPr>
        <w:pStyle w:val="Priest"/>
        <w:rPr>
          <w:b/>
          <w:bCs/>
        </w:rPr>
      </w:pPr>
      <w:r>
        <w:rPr>
          <w:b/>
          <w:bCs/>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Default="00907E6D">
      <w:pPr>
        <w:pStyle w:val="All"/>
        <w:ind w:right="-230"/>
      </w:pPr>
      <w:r>
        <w:t xml:space="preserve">All:  </w:t>
      </w:r>
      <w:r>
        <w:tab/>
        <w:t xml:space="preserve">Lamb of God, you take away the sin of the world, have mercy on us. </w:t>
      </w:r>
    </w:p>
    <w:p w:rsidR="00907E6D" w:rsidRDefault="00907E6D">
      <w:pPr>
        <w:pStyle w:val="All"/>
        <w:ind w:right="-230"/>
      </w:pPr>
      <w:r>
        <w:tab/>
        <w:t>Lamb of God, you take away the sin of the world, have mercy on us.</w:t>
      </w:r>
    </w:p>
    <w:p w:rsidR="00907E6D" w:rsidRDefault="00907E6D">
      <w:pPr>
        <w:pStyle w:val="All"/>
        <w:ind w:right="-230"/>
      </w:pPr>
      <w: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Default="00907E6D">
      <w:pPr>
        <w:pStyle w:val="Priest"/>
        <w:tabs>
          <w:tab w:val="left" w:pos="2160"/>
          <w:tab w:val="left" w:pos="2880"/>
        </w:tabs>
      </w:pPr>
      <w:r>
        <w:t>Priest:</w:t>
      </w:r>
      <w:r>
        <w:tab/>
        <w:t xml:space="preserve">Jesus is the Lamb of God who takes away the sin of the world. </w:t>
      </w:r>
    </w:p>
    <w:p w:rsidR="00907E6D" w:rsidRDefault="00907E6D">
      <w:pPr>
        <w:pStyle w:val="Priest"/>
        <w:tabs>
          <w:tab w:val="left" w:pos="2160"/>
          <w:tab w:val="left" w:pos="2880"/>
        </w:tabs>
      </w:pPr>
      <w:r>
        <w:tab/>
        <w:t xml:space="preserve">Blessed are those who are called to his supper. </w:t>
      </w:r>
    </w:p>
    <w:p w:rsidR="00907E6D" w:rsidRDefault="00907E6D">
      <w:pPr>
        <w:pStyle w:val="Priest"/>
        <w:tabs>
          <w:tab w:val="left" w:pos="0"/>
        </w:tabs>
        <w:rPr>
          <w:b/>
          <w:bCs/>
        </w:rPr>
      </w:pPr>
      <w:r>
        <w:rPr>
          <w:b/>
          <w:bCs/>
        </w:rPr>
        <w:t>All:</w:t>
      </w:r>
      <w:r>
        <w:rPr>
          <w:b/>
          <w:bCs/>
        </w:rPr>
        <w:tab/>
        <w:t xml:space="preserve">Lord, I am not worthy to receive you, </w:t>
      </w:r>
    </w:p>
    <w:p w:rsidR="00907E6D" w:rsidRDefault="00907E6D">
      <w:pPr>
        <w:pStyle w:val="Priest"/>
        <w:tabs>
          <w:tab w:val="left" w:pos="0"/>
        </w:tabs>
        <w:rPr>
          <w:b/>
          <w:bCs/>
        </w:rPr>
      </w:pPr>
      <w:r>
        <w:rPr>
          <w:b/>
          <w:bCs/>
        </w:rPr>
        <w:tab/>
        <w:t>but only say the word, and I shall be healed.</w:t>
      </w:r>
    </w:p>
    <w:p w:rsidR="004F6806" w:rsidRDefault="004F6806">
      <w:pPr>
        <w:pStyle w:val="Priest"/>
        <w:tabs>
          <w:tab w:val="left" w:pos="0"/>
        </w:tabs>
        <w:rPr>
          <w:b/>
          <w:bCs/>
          <w:sz w:val="16"/>
          <w:szCs w:val="16"/>
        </w:rPr>
      </w:pPr>
    </w:p>
    <w:p w:rsidR="008811AA" w:rsidRPr="004F6806" w:rsidRDefault="008811AA">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472A76" w:rsidRDefault="00472A76">
      <w:pPr>
        <w:pStyle w:val="space"/>
      </w:pPr>
    </w:p>
    <w:p w:rsidR="008811AA" w:rsidRDefault="008811AA">
      <w:pPr>
        <w:pStyle w:val="space"/>
      </w:pPr>
    </w:p>
    <w:p w:rsidR="008811AA" w:rsidRDefault="008811AA">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213567" w:rsidRDefault="00213567" w:rsidP="00213567">
      <w:r>
        <w:tab/>
      </w:r>
      <w:r w:rsidR="00D704FF">
        <w:t>3</w:t>
      </w:r>
      <w:r w:rsidR="006D0B5B">
        <w:t>38</w:t>
      </w:r>
      <w:r>
        <w:tab/>
        <w:t>‘</w:t>
      </w:r>
      <w:r w:rsidR="006D0B5B">
        <w:t>My God, accept my heart this day’</w:t>
      </w:r>
    </w:p>
    <w:p w:rsidR="006D0B5B" w:rsidRDefault="006D0B5B" w:rsidP="00213567">
      <w:r>
        <w:tab/>
        <w:t>548</w:t>
      </w:r>
      <w:r>
        <w:tab/>
        <w:t>‘One more step along the world I go’</w:t>
      </w:r>
    </w:p>
    <w:p w:rsidR="005467A8" w:rsidRDefault="00213567" w:rsidP="005467A8">
      <w:r>
        <w:tab/>
      </w:r>
    </w:p>
    <w:p w:rsidR="0058362C" w:rsidRDefault="0058362C" w:rsidP="005467A8"/>
    <w:p w:rsidR="00C2149A" w:rsidRPr="00524F07" w:rsidRDefault="00C2149A" w:rsidP="00213567">
      <w:pPr>
        <w:rPr>
          <w:sz w:val="12"/>
          <w:szCs w:val="12"/>
        </w:rPr>
      </w:pPr>
    </w:p>
    <w:p w:rsidR="00907E6D" w:rsidRDefault="00907E6D">
      <w:pPr>
        <w:rPr>
          <w:b/>
          <w:bCs/>
        </w:rPr>
      </w:pPr>
      <w:r>
        <w:rPr>
          <w:b/>
          <w:smallCaps/>
        </w:rPr>
        <w:t>After Communion:</w:t>
      </w:r>
    </w:p>
    <w:p w:rsidR="00907E6D" w:rsidRDefault="00907E6D">
      <w:pPr>
        <w:pStyle w:val="space"/>
      </w:pPr>
    </w:p>
    <w:p w:rsidR="008811AA" w:rsidRDefault="008811AA">
      <w:pPr>
        <w:pStyle w:val="space"/>
      </w:pPr>
    </w:p>
    <w:p w:rsidR="008811AA" w:rsidRDefault="00907E6D">
      <w:pPr>
        <w:pStyle w:val="Priest"/>
        <w:jc w:val="both"/>
      </w:pPr>
      <w:r>
        <w:t>Priest:</w:t>
      </w:r>
      <w:r>
        <w:tab/>
        <w:t>Let us pray:</w:t>
      </w:r>
      <w:r w:rsidR="00E25D1F">
        <w:t xml:space="preserve"> </w:t>
      </w:r>
    </w:p>
    <w:p w:rsidR="008811AA" w:rsidRPr="008811AA" w:rsidRDefault="008811AA">
      <w:pPr>
        <w:pStyle w:val="Priest"/>
        <w:jc w:val="both"/>
        <w:rPr>
          <w:sz w:val="6"/>
          <w:szCs w:val="6"/>
        </w:rPr>
      </w:pPr>
    </w:p>
    <w:p w:rsidR="00907E6D" w:rsidRDefault="008811AA">
      <w:pPr>
        <w:pStyle w:val="Priest"/>
        <w:jc w:val="both"/>
      </w:pPr>
      <w:r>
        <w:tab/>
      </w:r>
      <w:r w:rsidR="00907E6D">
        <w:t xml:space="preserve">Go before us, Lord, in all we do with your most gracious favour, and guide us with your continual help, that in all our works begun, continued and ended in you, we may glorify your holy name, and finally by your mercy receive everlasting life; through Jesus Christ our Lord.  </w:t>
      </w:r>
      <w:r w:rsidR="00907E6D">
        <w:rPr>
          <w:b/>
          <w:bCs/>
        </w:rPr>
        <w:t>Amen</w:t>
      </w:r>
    </w:p>
    <w:p w:rsidR="00907E6D" w:rsidRDefault="00907E6D">
      <w:pPr>
        <w:pStyle w:val="space"/>
      </w:pPr>
    </w:p>
    <w:p w:rsidR="00907E6D" w:rsidRDefault="00907E6D">
      <w:pPr>
        <w:pStyle w:val="People"/>
        <w:jc w:val="both"/>
      </w:pPr>
      <w:r>
        <w:lastRenderedPageBreak/>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Priest"/>
        <w:jc w:val="both"/>
      </w:pPr>
      <w:r>
        <w:t>Priest</w:t>
      </w:r>
      <w: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Pr>
          <w:b/>
          <w:bCs/>
        </w:rPr>
        <w:t>Amen</w:t>
      </w:r>
    </w:p>
    <w:p w:rsidR="00907E6D" w:rsidRDefault="00907E6D">
      <w:pPr>
        <w:pStyle w:val="space"/>
        <w:rPr>
          <w:sz w:val="22"/>
        </w:rPr>
      </w:pP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Recessional Hymn:</w:t>
      </w:r>
      <w:r>
        <w:rPr>
          <w:bCs/>
        </w:rPr>
        <w:tab/>
      </w:r>
      <w:r w:rsidR="00D704FF">
        <w:rPr>
          <w:bCs/>
        </w:rPr>
        <w:t>4</w:t>
      </w:r>
      <w:r w:rsidR="006D0B5B">
        <w:rPr>
          <w:bCs/>
        </w:rPr>
        <w:t>29</w:t>
      </w:r>
      <w:r>
        <w:rPr>
          <w:bCs/>
        </w:rPr>
        <w:tab/>
        <w:t>‘</w:t>
      </w:r>
      <w:r w:rsidR="006D0B5B">
        <w:rPr>
          <w:bCs/>
        </w:rPr>
        <w:t>Forth in the peace of Christ we go’</w:t>
      </w: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p>
    <w:p w:rsidR="00907E6D" w:rsidRDefault="00907E6D">
      <w:pPr>
        <w:pStyle w:val="Priest"/>
      </w:pPr>
      <w:r>
        <w:t>Priest:</w:t>
      </w:r>
      <w:r>
        <w:tab/>
        <w:t>Go in peace to love and serve the Lord</w:t>
      </w:r>
    </w:p>
    <w:p w:rsidR="00907E6D" w:rsidRDefault="00907E6D">
      <w:pPr>
        <w:pStyle w:val="All"/>
      </w:pPr>
      <w:r>
        <w:t>All:</w:t>
      </w:r>
      <w: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5B27CD">
      <w:pPr>
        <w:tabs>
          <w:tab w:val="left" w:pos="630"/>
          <w:tab w:val="left" w:pos="1440"/>
          <w:tab w:val="left" w:pos="2160"/>
        </w:tabs>
        <w:ind w:left="360" w:hanging="360"/>
        <w:rPr>
          <w:sz w:val="20"/>
        </w:rPr>
      </w:pP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p>
    <w:p w:rsidR="00907E6D" w:rsidRDefault="00907E6D">
      <w:pPr>
        <w:pStyle w:val="space"/>
      </w:pPr>
    </w:p>
    <w:p w:rsidR="00E25D1F" w:rsidRDefault="00E25D1F">
      <w:pPr>
        <w:pStyle w:val="space"/>
      </w:pPr>
    </w:p>
    <w:p w:rsidR="00907E6D" w:rsidRDefault="00907E6D">
      <w:pPr>
        <w:pStyle w:val="space"/>
      </w:pPr>
      <w:r>
        <w:rPr>
          <w:rFonts w:ascii="Benguiat Bk BT" w:hAnsi="Benguiat Bk BT"/>
          <w:b/>
          <w:sz w:val="28"/>
        </w:rPr>
        <w:t>Services and Notices for the coming week:</w:t>
      </w:r>
    </w:p>
    <w:p w:rsidR="00907E6D" w:rsidRDefault="00907E6D">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Mon 13</w:t>
      </w:r>
      <w:r w:rsidRPr="001B4336">
        <w:rPr>
          <w:bCs/>
          <w:sz w:val="22"/>
          <w:vertAlign w:val="superscript"/>
        </w:rPr>
        <w:t>th</w:t>
      </w:r>
      <w:r>
        <w:rPr>
          <w:bCs/>
          <w:sz w:val="22"/>
        </w:rPr>
        <w:t>:</w:t>
      </w:r>
      <w:r>
        <w:rPr>
          <w:bCs/>
          <w:sz w:val="22"/>
        </w:rPr>
        <w:tab/>
      </w:r>
      <w:r>
        <w:rPr>
          <w:b/>
          <w:sz w:val="22"/>
        </w:rPr>
        <w:t xml:space="preserve">  </w:t>
      </w:r>
      <w:r>
        <w:rPr>
          <w:bCs/>
          <w:sz w:val="22"/>
        </w:rPr>
        <w:t>4.30pm</w:t>
      </w:r>
      <w:r>
        <w:rPr>
          <w:bCs/>
          <w:sz w:val="22"/>
        </w:rPr>
        <w:tab/>
        <w:t>Full Governing Body meeting</w:t>
      </w: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 14</w:t>
      </w:r>
      <w:r w:rsidRPr="001B4336">
        <w:rPr>
          <w:bCs/>
          <w:sz w:val="22"/>
          <w:vertAlign w:val="superscript"/>
        </w:rPr>
        <w:t>th</w:t>
      </w:r>
      <w:r>
        <w:rPr>
          <w:bCs/>
          <w:sz w:val="22"/>
        </w:rPr>
        <w:t>:</w:t>
      </w:r>
      <w:r>
        <w:rPr>
          <w:bCs/>
          <w:sz w:val="22"/>
        </w:rPr>
        <w:tab/>
        <w:t xml:space="preserve">  1.30pm</w:t>
      </w:r>
      <w:r>
        <w:rPr>
          <w:bCs/>
          <w:sz w:val="22"/>
        </w:rPr>
        <w:tab/>
        <w:t>Admissions Committee in school</w:t>
      </w: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Pr>
          <w:b/>
          <w:sz w:val="22"/>
        </w:rPr>
        <w:t xml:space="preserve">  </w:t>
      </w:r>
      <w:r>
        <w:rPr>
          <w:bCs/>
          <w:sz w:val="22"/>
        </w:rPr>
        <w:t>7.00pm</w:t>
      </w:r>
      <w:r>
        <w:rPr>
          <w:bCs/>
          <w:sz w:val="22"/>
        </w:rPr>
        <w:tab/>
        <w:t>Parish Office and Choir Practice</w:t>
      </w: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1B4336">
        <w:rPr>
          <w:bCs/>
          <w:sz w:val="22"/>
        </w:rPr>
        <w:t>1</w:t>
      </w:r>
      <w:r w:rsidR="0058362C">
        <w:rPr>
          <w:bCs/>
          <w:sz w:val="22"/>
        </w:rPr>
        <w:t>5</w:t>
      </w:r>
      <w:r w:rsidR="001B4336" w:rsidRPr="001B4336">
        <w:rPr>
          <w:bCs/>
          <w:sz w:val="22"/>
          <w:vertAlign w:val="superscript"/>
        </w:rPr>
        <w:t>th</w:t>
      </w:r>
      <w:r>
        <w:rPr>
          <w:bCs/>
          <w:sz w:val="22"/>
        </w:rPr>
        <w:t>:</w:t>
      </w:r>
      <w:r>
        <w:rPr>
          <w:bCs/>
          <w:sz w:val="22"/>
        </w:rPr>
        <w:tab/>
        <w:t xml:space="preserve">  7.</w:t>
      </w:r>
      <w:r w:rsidR="00CC0ECE">
        <w:rPr>
          <w:bCs/>
          <w:sz w:val="22"/>
        </w:rPr>
        <w:t>0</w:t>
      </w:r>
      <w:r>
        <w:rPr>
          <w:bCs/>
          <w:sz w:val="22"/>
        </w:rPr>
        <w:t>0pm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58362C">
        <w:rPr>
          <w:bCs/>
          <w:sz w:val="22"/>
        </w:rPr>
        <w:t>16</w:t>
      </w:r>
      <w:r>
        <w:rPr>
          <w:bCs/>
          <w:sz w:val="22"/>
          <w:vertAlign w:val="superscript"/>
        </w:rPr>
        <w:t>th</w:t>
      </w:r>
      <w:r>
        <w:rPr>
          <w:bCs/>
          <w:sz w:val="22"/>
        </w:rPr>
        <w:t>:</w:t>
      </w:r>
      <w:r>
        <w:rPr>
          <w:bCs/>
          <w:sz w:val="22"/>
        </w:rPr>
        <w:tab/>
        <w:t>10.30am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97213">
        <w:rPr>
          <w:b/>
          <w:smallCaps/>
          <w:sz w:val="22"/>
        </w:rPr>
        <w:t>Second</w:t>
      </w:r>
      <w:r>
        <w:rPr>
          <w:b/>
          <w:smallCaps/>
          <w:sz w:val="22"/>
        </w:rPr>
        <w:t xml:space="preserve"> Sunday before Lent</w:t>
      </w:r>
    </w:p>
    <w:p w:rsidR="00907E6D" w:rsidRDefault="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(19</w:t>
      </w:r>
      <w:r w:rsidRPr="0058362C">
        <w:rPr>
          <w:b/>
          <w:sz w:val="22"/>
          <w:vertAlign w:val="superscript"/>
        </w:rPr>
        <w:t>th</w:t>
      </w:r>
      <w:r>
        <w:rPr>
          <w:b/>
          <w:sz w:val="22"/>
        </w:rPr>
        <w:t xml:space="preserve"> </w:t>
      </w:r>
      <w:r w:rsidR="00907E6D">
        <w:rPr>
          <w:b/>
          <w:sz w:val="22"/>
        </w:rPr>
        <w:t>Feb)</w:t>
      </w:r>
      <w:r w:rsidR="00907E6D">
        <w:rPr>
          <w:b/>
          <w:sz w:val="22"/>
        </w:rPr>
        <w:tab/>
        <w:t>10.00am</w:t>
      </w:r>
      <w:r w:rsidR="00907E6D">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F1339" w:rsidRDefault="003F1339" w:rsidP="003F1339">
      <w:pPr>
        <w:pStyle w:val="hymn"/>
        <w:tabs>
          <w:tab w:val="clear" w:pos="1985"/>
          <w:tab w:val="clear" w:pos="2835"/>
        </w:tabs>
      </w:pPr>
    </w:p>
    <w:p w:rsidR="003F1339" w:rsidRDefault="003F1339" w:rsidP="003F1339">
      <w:pPr>
        <w:pStyle w:val="hymn"/>
        <w:tabs>
          <w:tab w:val="clear" w:pos="1985"/>
          <w:tab w:val="clear" w:pos="2835"/>
        </w:tabs>
      </w:pPr>
      <w:r>
        <w:rPr>
          <w:b/>
          <w:smallCaps/>
        </w:rPr>
        <w:t xml:space="preserve">Tea and Coffee: </w:t>
      </w:r>
      <w:r>
        <w:t>please join us after the service.</w:t>
      </w:r>
    </w:p>
    <w:p w:rsidR="003F1339" w:rsidRDefault="003F1339" w:rsidP="003F1339">
      <w:pPr>
        <w:pStyle w:val="hymn"/>
        <w:tabs>
          <w:tab w:val="clear" w:pos="1985"/>
          <w:tab w:val="clear" w:pos="2835"/>
        </w:tabs>
      </w:pPr>
    </w:p>
    <w:p w:rsidR="003F1339" w:rsidRDefault="003F1339" w:rsidP="003F1339">
      <w:pPr>
        <w:pStyle w:val="hymn"/>
        <w:tabs>
          <w:tab w:val="clear" w:pos="1985"/>
          <w:tab w:val="clear" w:pos="2835"/>
        </w:tabs>
        <w:sectPr w:rsidR="003F1339">
          <w:footerReference w:type="even" r:id="rId10"/>
          <w:footerReference w:type="default" r:id="rId11"/>
          <w:pgSz w:w="8395" w:h="11909" w:code="11"/>
          <w:pgMar w:top="576" w:right="432" w:bottom="576" w:left="720" w:header="706" w:footer="432" w:gutter="0"/>
          <w:cols w:space="720"/>
          <w:titlePg/>
        </w:sectPr>
      </w:pPr>
      <w:r>
        <w:rPr>
          <w:b/>
          <w:smallCaps/>
        </w:rPr>
        <w:t xml:space="preserve">Big Pancake Party: </w:t>
      </w:r>
      <w:r>
        <w:t>Shrove Tuesday 28</w:t>
      </w:r>
      <w:r w:rsidRPr="003F1339">
        <w:rPr>
          <w:vertAlign w:val="superscript"/>
        </w:rPr>
        <w:t>th</w:t>
      </w:r>
      <w:r>
        <w:t xml:space="preserve"> February at 9am in School. Come and join us for this special celebration. Tickets £1 from Fr Michael</w:t>
      </w:r>
    </w:p>
    <w:p w:rsidR="00EC6254" w:rsidRDefault="00EC6254" w:rsidP="00EC6254">
      <w:pPr>
        <w:tabs>
          <w:tab w:val="right" w:pos="9540"/>
        </w:tabs>
        <w:rPr>
          <w:b/>
          <w:sz w:val="32"/>
        </w:rPr>
      </w:pPr>
      <w:r>
        <w:rPr>
          <w:b/>
          <w:smallCaps/>
          <w:sz w:val="36"/>
        </w:rPr>
        <w:lastRenderedPageBreak/>
        <w:t xml:space="preserve">Third Sunday before Lent </w:t>
      </w:r>
      <w:r>
        <w:rPr>
          <w:b/>
          <w:sz w:val="32"/>
        </w:rPr>
        <w:t xml:space="preserve"> </w:t>
      </w:r>
      <w:r>
        <w:rPr>
          <w:b/>
          <w:i/>
          <w:iCs/>
          <w:sz w:val="24"/>
        </w:rPr>
        <w:tab/>
      </w:r>
      <w:r w:rsidR="00A0651E">
        <w:rPr>
          <w:b/>
          <w:sz w:val="32"/>
        </w:rPr>
        <w:t>12</w:t>
      </w:r>
      <w:r>
        <w:rPr>
          <w:b/>
          <w:sz w:val="32"/>
          <w:vertAlign w:val="superscript"/>
        </w:rPr>
        <w:t>th</w:t>
      </w:r>
      <w:r>
        <w:rPr>
          <w:b/>
          <w:sz w:val="32"/>
        </w:rPr>
        <w:t xml:space="preserve"> February 201</w:t>
      </w:r>
      <w:r w:rsidR="00A0651E">
        <w:rPr>
          <w:b/>
          <w:sz w:val="32"/>
        </w:rPr>
        <w:t>7</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0B09B7" w:rsidRDefault="000B09B7">
      <w:pPr>
        <w:pStyle w:val="space"/>
      </w:pPr>
    </w:p>
    <w:p w:rsidR="000B09B7" w:rsidRDefault="000B09B7">
      <w:pPr>
        <w:pStyle w:val="space"/>
      </w:pPr>
    </w:p>
    <w:p w:rsidR="000B09B7" w:rsidRDefault="000B09B7">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CC548C" w:rsidRDefault="00CC548C" w:rsidP="00CC548C">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High and holy God, robed in majesty, Lord of heaven and earth, we pray that you will bring justice, faith and salvation to all peoples. Especially we pray for </w:t>
      </w:r>
      <w:r w:rsidR="00196DA7">
        <w:rPr>
          <w:sz w:val="28"/>
        </w:rPr>
        <w:t xml:space="preserve">Syria, </w:t>
      </w:r>
      <w:r w:rsidR="000B09B7">
        <w:rPr>
          <w:sz w:val="28"/>
        </w:rPr>
        <w:t>Iraq and Central Africa</w:t>
      </w:r>
      <w:r w:rsidR="00196DA7">
        <w:rPr>
          <w:sz w:val="28"/>
        </w:rPr>
        <w:t xml:space="preserve">. </w:t>
      </w:r>
      <w:r w:rsidR="000B09B7">
        <w:rPr>
          <w:sz w:val="28"/>
        </w:rPr>
        <w:t>May</w:t>
      </w:r>
      <w:r>
        <w:rPr>
          <w:sz w:val="28"/>
        </w:rPr>
        <w:t xml:space="preserve"> everyone in our world be treated as being made in your image and as your children.</w:t>
      </w:r>
    </w:p>
    <w:p w:rsidR="00CC548C" w:rsidRDefault="00CC548C" w:rsidP="00CC548C"/>
    <w:p w:rsidR="00CC548C" w:rsidRDefault="00CC548C" w:rsidP="00CC548C">
      <w:pPr>
        <w:pStyle w:val="Priest"/>
        <w:tabs>
          <w:tab w:val="clear" w:pos="720"/>
          <w:tab w:val="clear" w:pos="1440"/>
          <w:tab w:val="left" w:pos="1890"/>
        </w:tabs>
        <w:spacing w:line="360" w:lineRule="atLeast"/>
        <w:ind w:left="1080" w:hanging="1080"/>
        <w:rPr>
          <w:sz w:val="28"/>
        </w:rPr>
      </w:pPr>
      <w:r>
        <w:rPr>
          <w:sz w:val="28"/>
        </w:rPr>
        <w:tab/>
        <w:t>We ask your blessing on our own country</w:t>
      </w:r>
      <w:r w:rsidR="00196DA7">
        <w:rPr>
          <w:sz w:val="28"/>
        </w:rPr>
        <w:t>, on those</w:t>
      </w:r>
      <w:r>
        <w:rPr>
          <w:sz w:val="28"/>
        </w:rPr>
        <w:t xml:space="preserve"> who serve in Parliament</w:t>
      </w:r>
      <w:r w:rsidR="000B09B7">
        <w:rPr>
          <w:sz w:val="28"/>
        </w:rPr>
        <w:t xml:space="preserve"> and especially those who serve this town.</w:t>
      </w:r>
    </w:p>
    <w:p w:rsidR="00CC548C" w:rsidRDefault="00CC548C" w:rsidP="00CC548C">
      <w:pPr>
        <w:pStyle w:val="Priest"/>
        <w:tabs>
          <w:tab w:val="clear" w:pos="720"/>
          <w:tab w:val="clear" w:pos="1440"/>
          <w:tab w:val="left" w:pos="1890"/>
        </w:tabs>
        <w:spacing w:line="360" w:lineRule="atLeast"/>
        <w:ind w:left="1080" w:hanging="1080"/>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0B09B7" w:rsidRDefault="000B09B7" w:rsidP="00CC548C">
      <w:pPr>
        <w:pStyle w:val="space"/>
      </w:pPr>
    </w:p>
    <w:p w:rsidR="000B09B7" w:rsidRDefault="000B09B7" w:rsidP="00CC548C">
      <w:pPr>
        <w:pStyle w:val="space"/>
      </w:pPr>
    </w:p>
    <w:p w:rsidR="000B09B7" w:rsidRDefault="000B09B7"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Priest"/>
        <w:tabs>
          <w:tab w:val="clear" w:pos="720"/>
          <w:tab w:val="left" w:pos="1080"/>
        </w:tabs>
        <w:spacing w:line="360" w:lineRule="atLeast"/>
        <w:ind w:left="1080" w:hanging="1080"/>
        <w:rPr>
          <w:sz w:val="28"/>
        </w:rPr>
      </w:pPr>
      <w:r>
        <w:rPr>
          <w:sz w:val="28"/>
        </w:rPr>
        <w:t>Leader:</w:t>
      </w:r>
      <w:r>
        <w:rPr>
          <w:sz w:val="28"/>
        </w:rPr>
        <w:tab/>
        <w:t xml:space="preserve">You chose us in Christ to be your people and to be the Temple of your Holy Spirit; we pray that you will fill your Church with vision, hope and confidence. </w:t>
      </w:r>
      <w:r w:rsidR="000C2125">
        <w:rPr>
          <w:sz w:val="28"/>
        </w:rPr>
        <w:t>Help us to follow our Lord faithfully and share his love with the world around us</w:t>
      </w:r>
      <w:r>
        <w:rPr>
          <w:sz w:val="28"/>
        </w:rPr>
        <w:t>.</w:t>
      </w:r>
      <w:r w:rsidR="00C851DD">
        <w:rPr>
          <w:sz w:val="28"/>
        </w:rPr>
        <w:t xml:space="preserve"> We pray this week for the meeting of General Synod and for those who represent this diocese. Give them all the spirit of discernment.</w:t>
      </w:r>
    </w:p>
    <w:p w:rsidR="00CC548C" w:rsidRDefault="00CC548C" w:rsidP="00CC548C"/>
    <w:p w:rsidR="00CC548C" w:rsidRDefault="00CC548C" w:rsidP="00CC548C"/>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Priest"/>
        <w:tabs>
          <w:tab w:val="left" w:pos="1080"/>
        </w:tabs>
        <w:spacing w:line="360" w:lineRule="atLeast"/>
        <w:ind w:left="1080" w:hanging="1080"/>
        <w:rPr>
          <w:b/>
          <w:sz w:val="28"/>
        </w:rPr>
      </w:pPr>
    </w:p>
    <w:p w:rsidR="00CC548C" w:rsidRPr="000B09B7" w:rsidRDefault="00CC548C" w:rsidP="00CC548C">
      <w:pPr>
        <w:pStyle w:val="Priest"/>
        <w:tabs>
          <w:tab w:val="left" w:pos="1080"/>
        </w:tabs>
        <w:spacing w:line="360" w:lineRule="atLeast"/>
        <w:ind w:left="1080" w:hanging="1080"/>
        <w:rPr>
          <w:b/>
          <w:sz w:val="16"/>
          <w:szCs w:val="16"/>
        </w:rPr>
      </w:pPr>
    </w:p>
    <w:p w:rsidR="000B09B7" w:rsidRDefault="000B09B7" w:rsidP="00CC548C">
      <w:pPr>
        <w:pStyle w:val="Priest"/>
        <w:tabs>
          <w:tab w:val="left" w:pos="1080"/>
        </w:tabs>
        <w:spacing w:line="360" w:lineRule="atLeast"/>
        <w:ind w:left="1080" w:hanging="1080"/>
        <w:rPr>
          <w:b/>
          <w:sz w:val="28"/>
        </w:rPr>
      </w:pPr>
    </w:p>
    <w:p w:rsidR="00CC548C" w:rsidRDefault="00CC548C" w:rsidP="00CC548C">
      <w:pPr>
        <w:pStyle w:val="space"/>
      </w:pPr>
    </w:p>
    <w:p w:rsidR="000B09B7" w:rsidRDefault="000B09B7" w:rsidP="00CC548C">
      <w:pPr>
        <w:pStyle w:val="space"/>
      </w:pPr>
    </w:p>
    <w:p w:rsidR="000C2125" w:rsidRDefault="000C2125" w:rsidP="000C2125">
      <w:pPr>
        <w:pStyle w:val="space"/>
        <w:tabs>
          <w:tab w:val="clear" w:pos="630"/>
          <w:tab w:val="clear" w:pos="1440"/>
        </w:tabs>
        <w:spacing w:line="360" w:lineRule="atLeast"/>
        <w:ind w:left="1080" w:hanging="1080"/>
        <w:rPr>
          <w:bCs/>
          <w:iCs/>
          <w:sz w:val="28"/>
        </w:rPr>
      </w:pPr>
      <w:r w:rsidRPr="005869DC">
        <w:rPr>
          <w:bCs/>
          <w:iCs/>
          <w:sz w:val="28"/>
        </w:rPr>
        <w:t>Leader:</w:t>
      </w:r>
      <w:r w:rsidRPr="005869DC">
        <w:rPr>
          <w:bCs/>
          <w:iCs/>
          <w:sz w:val="28"/>
        </w:rPr>
        <w:tab/>
        <w:t xml:space="preserve">We commend to your fatherly goodness all those who are </w:t>
      </w:r>
      <w:r w:rsidR="000B09B7">
        <w:rPr>
          <w:bCs/>
          <w:iCs/>
          <w:sz w:val="28"/>
        </w:rPr>
        <w:t xml:space="preserve">in </w:t>
      </w:r>
      <w:r w:rsidRPr="005869DC">
        <w:rPr>
          <w:bCs/>
          <w:iCs/>
          <w:sz w:val="28"/>
        </w:rPr>
        <w:t xml:space="preserve">any way afflicted or distressed, in mind, body or </w:t>
      </w:r>
      <w:r>
        <w:rPr>
          <w:bCs/>
          <w:iCs/>
          <w:sz w:val="28"/>
        </w:rPr>
        <w:t>spirit</w:t>
      </w:r>
      <w:r w:rsidRPr="005869DC">
        <w:rPr>
          <w:bCs/>
          <w:iCs/>
          <w:sz w:val="28"/>
        </w:rPr>
        <w:t xml:space="preserve">; comfort and relieve them in their need, give them patience in their sufferings, and bring good out of all their </w:t>
      </w:r>
      <w:r>
        <w:rPr>
          <w:bCs/>
          <w:iCs/>
          <w:sz w:val="28"/>
        </w:rPr>
        <w:t>trouble</w:t>
      </w:r>
      <w:r w:rsidRPr="005869DC">
        <w:rPr>
          <w:bCs/>
          <w:iCs/>
          <w:sz w:val="28"/>
        </w:rPr>
        <w:t>s</w:t>
      </w:r>
      <w:r>
        <w:rPr>
          <w:bCs/>
          <w:iCs/>
          <w:sz w:val="28"/>
        </w:rPr>
        <w:t>.</w:t>
      </w:r>
    </w:p>
    <w:p w:rsidR="000C2125" w:rsidRDefault="000C2125" w:rsidP="000C2125"/>
    <w:p w:rsidR="000C2125" w:rsidRDefault="000C2125" w:rsidP="000C2125">
      <w:pPr>
        <w:pStyle w:val="space"/>
        <w:tabs>
          <w:tab w:val="clear" w:pos="630"/>
          <w:tab w:val="clear" w:pos="1440"/>
        </w:tabs>
        <w:spacing w:line="360" w:lineRule="atLeast"/>
        <w:ind w:left="1080" w:firstLine="0"/>
      </w:pPr>
      <w:r>
        <w:rPr>
          <w:bCs/>
          <w:iCs/>
          <w:sz w:val="28"/>
        </w:rPr>
        <w:t xml:space="preserve">We bring before you </w:t>
      </w:r>
      <w:r w:rsidR="00A0651E" w:rsidRPr="00A0651E">
        <w:rPr>
          <w:bCs/>
          <w:iCs/>
          <w:sz w:val="28"/>
        </w:rPr>
        <w:t xml:space="preserve">Su Williams, Etheline Worrall, Eleanor Moran, </w:t>
      </w:r>
      <w:r w:rsidR="00C851DD">
        <w:rPr>
          <w:bCs/>
          <w:iCs/>
          <w:sz w:val="28"/>
        </w:rPr>
        <w:t>Carol</w:t>
      </w:r>
      <w:r w:rsidR="00A0651E" w:rsidRPr="00A0651E">
        <w:rPr>
          <w:bCs/>
          <w:iCs/>
          <w:sz w:val="28"/>
        </w:rPr>
        <w:t xml:space="preserve"> Latimer</w:t>
      </w:r>
      <w:r w:rsidR="00A0651E">
        <w:rPr>
          <w:bCs/>
          <w:iCs/>
          <w:sz w:val="28"/>
        </w:rPr>
        <w:t xml:space="preserve">, </w:t>
      </w:r>
      <w:r w:rsidR="00A0651E" w:rsidRPr="00A0651E">
        <w:rPr>
          <w:bCs/>
          <w:iCs/>
          <w:sz w:val="28"/>
        </w:rPr>
        <w:t xml:space="preserve">Lynn Burman, Michael Stringer, Michelle Smith, Paul Hogden, </w:t>
      </w:r>
      <w:r w:rsidR="00A0651E" w:rsidRPr="00A0651E">
        <w:rPr>
          <w:bCs/>
          <w:iCs/>
          <w:sz w:val="28"/>
        </w:rPr>
        <w:lastRenderedPageBreak/>
        <w:t>Graeme McGregor, Joyce Hetherington, Bessie Towers</w:t>
      </w:r>
      <w:r w:rsidR="00A0651E">
        <w:rPr>
          <w:bCs/>
          <w:iCs/>
          <w:sz w:val="28"/>
        </w:rPr>
        <w:t xml:space="preserve">, </w:t>
      </w:r>
      <w:r w:rsidR="00A0651E" w:rsidRPr="00A0651E">
        <w:rPr>
          <w:bCs/>
          <w:iCs/>
          <w:sz w:val="28"/>
        </w:rPr>
        <w:t>Mary Lowe, May Jones, Jenson Wright, Barbara Cook, Kirsty Humphries, Tom Livesey, Robert Thirsk</w:t>
      </w:r>
      <w:r w:rsidR="00A0651E">
        <w:rPr>
          <w:bCs/>
          <w:iCs/>
          <w:sz w:val="28"/>
        </w:rPr>
        <w:t xml:space="preserve">, </w:t>
      </w:r>
      <w:r w:rsidR="00A0651E" w:rsidRPr="00A0651E">
        <w:rPr>
          <w:bCs/>
          <w:iCs/>
          <w:sz w:val="28"/>
        </w:rPr>
        <w:t>Rob Mudd, Mark Shepherd, Marion Greatorex, Eric Tickle, Barbara Boscoe</w:t>
      </w:r>
      <w:r w:rsidR="00A0651E">
        <w:rPr>
          <w:bCs/>
          <w:iCs/>
          <w:sz w:val="28"/>
        </w:rPr>
        <w:t xml:space="preserve"> and</w:t>
      </w:r>
      <w:r w:rsidR="00A0651E" w:rsidRPr="00A0651E">
        <w:rPr>
          <w:bCs/>
          <w:iCs/>
          <w:sz w:val="28"/>
        </w:rPr>
        <w:t xml:space="preserve"> Jacqueline Willington</w:t>
      </w:r>
      <w:r w:rsidR="000B09B7">
        <w:rPr>
          <w:bCs/>
          <w:iCs/>
          <w:sz w:val="28"/>
        </w:rPr>
        <w:t>.</w:t>
      </w:r>
      <w:r w:rsidR="00A0651E" w:rsidRPr="00A0651E">
        <w:rPr>
          <w:bCs/>
          <w:iCs/>
          <w:sz w:val="28"/>
        </w:rPr>
        <w:t xml:space="preserve">  </w:t>
      </w:r>
      <w:r>
        <w:rPr>
          <w:bCs/>
          <w:iCs/>
          <w:sz w:val="28"/>
        </w:rPr>
        <w:t>May they know the peace that your Spirit brings.</w:t>
      </w: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0C2125" w:rsidRDefault="000C2125" w:rsidP="000C212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tabs>
          <w:tab w:val="clear" w:pos="630"/>
          <w:tab w:val="left" w:pos="720"/>
        </w:tabs>
        <w:ind w:left="1080" w:hanging="1080"/>
        <w:rPr>
          <w:sz w:val="24"/>
        </w:rPr>
      </w:pPr>
    </w:p>
    <w:p w:rsidR="00CC548C" w:rsidRDefault="00CC548C" w:rsidP="00CC548C">
      <w:pPr>
        <w:pStyle w:val="space"/>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spacing w:line="360" w:lineRule="atLeast"/>
        <w:ind w:left="1080" w:hanging="1080"/>
        <w:rPr>
          <w:bCs/>
          <w:iCs/>
          <w:sz w:val="28"/>
        </w:rPr>
      </w:pPr>
      <w:r>
        <w:rPr>
          <w:sz w:val="28"/>
        </w:rPr>
        <w:t>Leader:</w:t>
      </w:r>
      <w:r>
        <w:rPr>
          <w:sz w:val="28"/>
        </w:rPr>
        <w:tab/>
        <w:t xml:space="preserve">In the birth and baptism of Jesus, you have opened heaven to us and enabled us to share in your glory: the joy of Father, Son and Holy Spirit from before </w:t>
      </w:r>
      <w:r w:rsidRPr="00A0651E">
        <w:rPr>
          <w:bCs/>
          <w:iCs/>
          <w:sz w:val="28"/>
        </w:rPr>
        <w:t xml:space="preserve">the </w:t>
      </w:r>
      <w:r>
        <w:rPr>
          <w:bCs/>
          <w:iCs/>
          <w:sz w:val="28"/>
        </w:rPr>
        <w:t>world was made. Hear our prayers for</w:t>
      </w:r>
      <w:r w:rsidR="000B09B7">
        <w:rPr>
          <w:bCs/>
          <w:iCs/>
          <w:sz w:val="28"/>
        </w:rPr>
        <w:t xml:space="preserve"> those who have been bereaved</w:t>
      </w:r>
      <w:r w:rsidR="002D4A01">
        <w:rPr>
          <w:bCs/>
          <w:iCs/>
          <w:sz w:val="28"/>
        </w:rPr>
        <w:t>, and for</w:t>
      </w:r>
      <w:r>
        <w:rPr>
          <w:bCs/>
          <w:iCs/>
          <w:sz w:val="28"/>
        </w:rPr>
        <w:t xml:space="preserve"> the faithful departed including </w:t>
      </w:r>
      <w:r w:rsidR="00A0651E" w:rsidRPr="00A0651E">
        <w:rPr>
          <w:bCs/>
          <w:iCs/>
          <w:sz w:val="28"/>
        </w:rPr>
        <w:t>Marcus Shaw who</w:t>
      </w:r>
      <w:r w:rsidR="00FF63A6">
        <w:rPr>
          <w:bCs/>
          <w:iCs/>
          <w:sz w:val="28"/>
        </w:rPr>
        <w:t xml:space="preserve"> </w:t>
      </w:r>
      <w:r w:rsidR="000C2125">
        <w:rPr>
          <w:bCs/>
          <w:iCs/>
          <w:sz w:val="28"/>
        </w:rPr>
        <w:t>died recently</w:t>
      </w:r>
      <w:r w:rsidR="002D4A01">
        <w:rPr>
          <w:bCs/>
          <w:iCs/>
          <w:sz w:val="28"/>
        </w:rPr>
        <w:t>. We pray for</w:t>
      </w:r>
      <w:r>
        <w:rPr>
          <w:bCs/>
          <w:iCs/>
          <w:sz w:val="28"/>
        </w:rPr>
        <w:t xml:space="preserve"> those whose anniversary of death falls at this time, </w:t>
      </w:r>
      <w:r w:rsidR="000C2125">
        <w:rPr>
          <w:bCs/>
          <w:iCs/>
          <w:sz w:val="28"/>
        </w:rPr>
        <w:t xml:space="preserve">remembering </w:t>
      </w:r>
      <w:r w:rsidR="00A0651E" w:rsidRPr="00A0651E">
        <w:rPr>
          <w:bCs/>
          <w:iCs/>
          <w:sz w:val="28"/>
        </w:rPr>
        <w:t>Edna Edmonds, Marie Baker</w:t>
      </w:r>
      <w:r w:rsidR="00A0651E">
        <w:rPr>
          <w:bCs/>
          <w:iCs/>
          <w:sz w:val="28"/>
        </w:rPr>
        <w:t xml:space="preserve"> and </w:t>
      </w:r>
      <w:r w:rsidR="00A0651E" w:rsidRPr="00A0651E">
        <w:rPr>
          <w:bCs/>
          <w:iCs/>
          <w:sz w:val="28"/>
        </w:rPr>
        <w:t>Ann Downey</w:t>
      </w:r>
      <w:r w:rsidR="00A0651E">
        <w:rPr>
          <w:bCs/>
          <w:iCs/>
          <w:sz w:val="28"/>
        </w:rPr>
        <w:t>.</w:t>
      </w:r>
    </w:p>
    <w:p w:rsidR="00CC548C" w:rsidRDefault="00CC548C" w:rsidP="00CC548C">
      <w:pPr>
        <w:pStyle w:val="space"/>
      </w:pPr>
    </w:p>
    <w:p w:rsidR="00CC548C" w:rsidRDefault="00CC548C" w:rsidP="00CC548C">
      <w:pPr>
        <w:pStyle w:val="space"/>
        <w:tabs>
          <w:tab w:val="clear" w:pos="630"/>
          <w:tab w:val="left" w:pos="720"/>
        </w:tabs>
        <w:spacing w:line="360" w:lineRule="atLeast"/>
        <w:ind w:left="1080" w:hanging="1080"/>
        <w:rPr>
          <w:sz w:val="28"/>
        </w:rPr>
      </w:pPr>
      <w:r>
        <w:rPr>
          <w:bCs/>
          <w:iCs/>
          <w:sz w:val="28"/>
        </w:rPr>
        <w:tab/>
      </w:r>
      <w:r>
        <w:rPr>
          <w:bCs/>
          <w:iCs/>
          <w:sz w:val="28"/>
        </w:rPr>
        <w:tab/>
        <w:t>May your whole Church, living and departed, come to a joyful resurrection in the city of light.</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BodyTextIndent3"/>
        <w:tabs>
          <w:tab w:val="left" w:pos="720"/>
        </w:tabs>
        <w:spacing w:line="360" w:lineRule="atLeast"/>
        <w:ind w:left="1080" w:right="9" w:hanging="1080"/>
        <w:rPr>
          <w:sz w:val="28"/>
        </w:rPr>
      </w:pPr>
    </w:p>
    <w:p w:rsidR="00C851DD" w:rsidRDefault="00C851DD" w:rsidP="00CC548C">
      <w:pPr>
        <w:pStyle w:val="BodyTextIndent3"/>
        <w:tabs>
          <w:tab w:val="left" w:pos="720"/>
        </w:tabs>
        <w:spacing w:line="360" w:lineRule="atLeast"/>
        <w:ind w:left="1080" w:right="9" w:hanging="1080"/>
        <w:rPr>
          <w:sz w:val="28"/>
        </w:rPr>
      </w:pPr>
      <w:bookmarkStart w:id="1" w:name="_GoBack"/>
      <w:bookmarkEnd w:id="1"/>
    </w:p>
    <w:p w:rsidR="00CC548C" w:rsidRDefault="00CC548C" w:rsidP="00CC548C">
      <w:pPr>
        <w:pStyle w:val="BodyTextIndent3"/>
        <w:tabs>
          <w:tab w:val="left" w:pos="720"/>
        </w:tabs>
        <w:spacing w:line="360" w:lineRule="atLeast"/>
        <w:ind w:left="1080" w:right="9" w:hanging="1080"/>
        <w:rPr>
          <w:sz w:val="28"/>
        </w:rPr>
      </w:pPr>
    </w:p>
    <w:p w:rsidR="00CC548C" w:rsidRDefault="00CC548C" w:rsidP="00CC548C">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CC548C" w:rsidRDefault="00CC548C" w:rsidP="00CC548C"/>
    <w:p w:rsidR="00CC548C" w:rsidRDefault="00CC548C" w:rsidP="00CC548C">
      <w:pPr>
        <w:pStyle w:val="Priest"/>
        <w:tabs>
          <w:tab w:val="clear" w:pos="720"/>
          <w:tab w:val="left" w:pos="1080"/>
        </w:tabs>
        <w:spacing w:line="360" w:lineRule="atLeast"/>
        <w:ind w:left="1080" w:hanging="1080"/>
        <w:rPr>
          <w:sz w:val="28"/>
        </w:rPr>
      </w:pPr>
      <w:r>
        <w:rPr>
          <w:sz w:val="28"/>
        </w:rPr>
        <w:tab/>
        <w:t xml:space="preserve">Merciful Father,  </w:t>
      </w:r>
    </w:p>
    <w:p w:rsidR="00CC548C" w:rsidRDefault="00CC548C" w:rsidP="00CC548C">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CC548C" w:rsidRDefault="00CC548C" w:rsidP="00CC548C">
      <w:pPr>
        <w:pStyle w:val="Priest"/>
        <w:tabs>
          <w:tab w:val="clear" w:pos="720"/>
          <w:tab w:val="left" w:pos="1080"/>
        </w:tabs>
        <w:spacing w:line="360" w:lineRule="atLeast"/>
        <w:ind w:left="1080" w:hanging="1080"/>
        <w:rPr>
          <w:b/>
          <w:sz w:val="28"/>
        </w:rPr>
      </w:pPr>
      <w:r>
        <w:rPr>
          <w:b/>
          <w:sz w:val="28"/>
        </w:rPr>
        <w:tab/>
        <w:t xml:space="preserve">for the sake of your Son, </w:t>
      </w:r>
    </w:p>
    <w:p w:rsidR="00CC548C" w:rsidRDefault="00CC548C" w:rsidP="00CC548C">
      <w:pPr>
        <w:pStyle w:val="Priest"/>
        <w:tabs>
          <w:tab w:val="clear" w:pos="720"/>
          <w:tab w:val="left" w:pos="1080"/>
        </w:tabs>
        <w:spacing w:line="360" w:lineRule="atLeast"/>
        <w:ind w:left="1080" w:hanging="1080"/>
        <w:rPr>
          <w:sz w:val="28"/>
        </w:rPr>
      </w:pPr>
      <w:r>
        <w:rPr>
          <w:b/>
          <w:sz w:val="28"/>
        </w:rPr>
        <w:tab/>
        <w:t xml:space="preserve">our Saviour Jesus Christ.    Amen.  </w:t>
      </w:r>
    </w:p>
    <w:p w:rsidR="00CC548C" w:rsidRDefault="00CC548C" w:rsidP="00220819">
      <w:pPr>
        <w:pStyle w:val="Priest"/>
        <w:tabs>
          <w:tab w:val="clear" w:pos="720"/>
          <w:tab w:val="left" w:pos="1080"/>
        </w:tabs>
        <w:spacing w:line="360" w:lineRule="atLeast"/>
        <w:ind w:left="1080" w:hanging="1080"/>
        <w:rPr>
          <w:sz w:val="28"/>
        </w:rPr>
      </w:pPr>
    </w:p>
    <w:p w:rsidR="00CC548C" w:rsidRDefault="00CC548C" w:rsidP="00220819">
      <w:pPr>
        <w:pStyle w:val="Priest"/>
        <w:tabs>
          <w:tab w:val="clear" w:pos="720"/>
          <w:tab w:val="left" w:pos="1080"/>
        </w:tabs>
        <w:spacing w:line="360" w:lineRule="atLeast"/>
        <w:ind w:left="1080" w:hanging="1080"/>
        <w:rPr>
          <w:sz w:val="28"/>
        </w:rPr>
      </w:pPr>
    </w:p>
    <w:p w:rsidR="00A0651E" w:rsidRDefault="00E47211" w:rsidP="00A0651E">
      <w:pPr>
        <w:tabs>
          <w:tab w:val="right" w:pos="9540"/>
        </w:tabs>
        <w:rPr>
          <w:b/>
          <w:sz w:val="32"/>
        </w:rPr>
      </w:pPr>
      <w:r>
        <w:rPr>
          <w:b/>
          <w:smallCaps/>
          <w:sz w:val="36"/>
        </w:rPr>
        <w:br w:type="page"/>
      </w:r>
      <w:r w:rsidR="00A0651E">
        <w:rPr>
          <w:b/>
          <w:smallCaps/>
          <w:sz w:val="36"/>
        </w:rPr>
        <w:lastRenderedPageBreak/>
        <w:t xml:space="preserve">Third Sunday before Lent </w:t>
      </w:r>
      <w:r w:rsidR="00A0651E">
        <w:rPr>
          <w:b/>
          <w:sz w:val="32"/>
        </w:rPr>
        <w:t xml:space="preserve"> </w:t>
      </w:r>
      <w:r w:rsidR="00A0651E">
        <w:rPr>
          <w:b/>
          <w:i/>
          <w:iCs/>
          <w:sz w:val="24"/>
        </w:rPr>
        <w:tab/>
      </w:r>
      <w:r w:rsidR="00A0651E">
        <w:rPr>
          <w:b/>
          <w:sz w:val="32"/>
        </w:rPr>
        <w:t>12</w:t>
      </w:r>
      <w:r w:rsidR="00A0651E">
        <w:rPr>
          <w:b/>
          <w:sz w:val="32"/>
          <w:vertAlign w:val="superscript"/>
        </w:rPr>
        <w:t>th</w:t>
      </w:r>
      <w:r w:rsidR="00A0651E">
        <w:rPr>
          <w:b/>
          <w:sz w:val="32"/>
        </w:rPr>
        <w:t xml:space="preserve"> February 2017</w:t>
      </w:r>
    </w:p>
    <w:p w:rsidR="00907E6D" w:rsidRDefault="00907E6D" w:rsidP="00FF63A6">
      <w:pPr>
        <w:tabs>
          <w:tab w:val="right" w:pos="9540"/>
        </w:tabs>
      </w:pPr>
    </w:p>
    <w:p w:rsidR="008C4278" w:rsidRDefault="008C4278">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FF63A6">
        <w:rPr>
          <w:b/>
          <w:snapToGrid w:val="0"/>
          <w:sz w:val="28"/>
        </w:rPr>
        <w:t>Ecclesias</w:t>
      </w:r>
      <w:r w:rsidR="00EC6254">
        <w:rPr>
          <w:b/>
          <w:snapToGrid w:val="0"/>
          <w:sz w:val="28"/>
        </w:rPr>
        <w:t>ticus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FF63A6" w:rsidRPr="00FF63A6" w:rsidRDefault="00FF63A6" w:rsidP="00FF63A6">
      <w:pPr>
        <w:autoSpaceDE w:val="0"/>
        <w:autoSpaceDN w:val="0"/>
        <w:adjustRightInd w:val="0"/>
        <w:jc w:val="both"/>
        <w:rPr>
          <w:snapToGrid w:val="0"/>
          <w:sz w:val="28"/>
          <w:szCs w:val="22"/>
        </w:rPr>
      </w:pPr>
      <w:r w:rsidRPr="00FF63A6">
        <w:rPr>
          <w:snapToGrid w:val="0"/>
          <w:sz w:val="28"/>
          <w:szCs w:val="22"/>
        </w:rPr>
        <w:lastRenderedPageBreak/>
        <w:t xml:space="preserve">If you choose, you can keep the commandments, and to act faithfully is a matter of your own choice. He has placed before you fire and water; stretch out your hand for whichever you choose. Before each person are life and death, and whichever one chooses will be given.  For great is the wisdom of the Lord; he is mighty in power and </w:t>
      </w:r>
      <w:r w:rsidRPr="00FF63A6">
        <w:rPr>
          <w:snapToGrid w:val="0"/>
          <w:sz w:val="28"/>
          <w:szCs w:val="22"/>
        </w:rPr>
        <w:lastRenderedPageBreak/>
        <w:t>sees everything; his eyes are on those who fear him, and he knows every human action. He has not commanded anyone to be wicked, and he has not given anyone permission to sin.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907E6D" w:rsidRDefault="00907E6D">
      <w:pPr>
        <w:pStyle w:val="hymn"/>
        <w:tabs>
          <w:tab w:val="clear" w:pos="1985"/>
          <w:tab w:val="clear" w:pos="2835"/>
        </w:tabs>
      </w:pPr>
    </w:p>
    <w:p w:rsidR="00EC6254" w:rsidRDefault="00EC6254">
      <w:pPr>
        <w:pStyle w:val="hymn"/>
        <w:tabs>
          <w:tab w:val="clear" w:pos="1985"/>
          <w:tab w:val="clear" w:pos="2835"/>
        </w:tabs>
      </w:pPr>
    </w:p>
    <w:p w:rsidR="00EC6254" w:rsidRDefault="00EC6254">
      <w:pPr>
        <w:pStyle w:val="hymn"/>
        <w:tabs>
          <w:tab w:val="clear" w:pos="1985"/>
          <w:tab w:val="clear" w:pos="2835"/>
        </w:tabs>
      </w:pPr>
    </w:p>
    <w:p w:rsidR="00907E6D" w:rsidRDefault="00907E6D">
      <w:pPr>
        <w:pStyle w:val="hymn"/>
        <w:tabs>
          <w:tab w:val="clear" w:pos="1985"/>
          <w:tab w:val="clear" w:pos="2835"/>
        </w:tabs>
      </w:pPr>
    </w:p>
    <w:p w:rsidR="00EC6254" w:rsidRPr="00A0651E" w:rsidRDefault="00EC6254" w:rsidP="00EC6254">
      <w:pPr>
        <w:rPr>
          <w:sz w:val="24"/>
        </w:rPr>
      </w:pPr>
      <w:r w:rsidRPr="00A0651E">
        <w:rPr>
          <w:b/>
          <w:bCs/>
          <w:sz w:val="24"/>
        </w:rPr>
        <w:t>Hymn:</w:t>
      </w:r>
      <w:r w:rsidRPr="00A0651E">
        <w:rPr>
          <w:sz w:val="24"/>
        </w:rPr>
        <w:t xml:space="preserve"> </w:t>
      </w:r>
      <w:r w:rsidRPr="00A0651E">
        <w:rPr>
          <w:i/>
          <w:iCs/>
          <w:sz w:val="24"/>
        </w:rPr>
        <w:t>(remain seated)</w:t>
      </w:r>
      <w:r w:rsidRPr="00A0651E">
        <w:rPr>
          <w:i/>
          <w:iCs/>
          <w:sz w:val="24"/>
        </w:rPr>
        <w:tab/>
        <w:t xml:space="preserve"> </w:t>
      </w:r>
      <w:r w:rsidRPr="00A0651E">
        <w:rPr>
          <w:sz w:val="24"/>
        </w:rPr>
        <w:t xml:space="preserve">  </w:t>
      </w:r>
      <w:r w:rsidR="00A0651E" w:rsidRPr="00A0651E">
        <w:rPr>
          <w:sz w:val="24"/>
        </w:rPr>
        <w:t>213</w:t>
      </w:r>
      <w:r w:rsidR="00A0651E" w:rsidRPr="00A0651E">
        <w:rPr>
          <w:sz w:val="24"/>
        </w:rPr>
        <w:tab/>
        <w:t>‘Christ is the world’s light’</w:t>
      </w:r>
    </w:p>
    <w:p w:rsidR="00907E6D" w:rsidRDefault="00907E6D">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907E6D" w:rsidRDefault="00907E6D">
      <w:pPr>
        <w:tabs>
          <w:tab w:val="left" w:pos="1260"/>
          <w:tab w:val="left" w:pos="1620"/>
          <w:tab w:val="right" w:pos="7020"/>
        </w:tabs>
        <w:spacing w:line="360" w:lineRule="atLeast"/>
        <w:jc w:val="both"/>
        <w:rPr>
          <w:b/>
          <w:snapToGrid w:val="0"/>
          <w:sz w:val="28"/>
        </w:rPr>
      </w:pPr>
      <w:r>
        <w:rPr>
          <w:b/>
          <w:snapToGrid w:val="0"/>
          <w:sz w:val="28"/>
        </w:rPr>
        <w:t>A reading from the first letter of Paul to the Corinthians</w:t>
      </w:r>
    </w:p>
    <w:p w:rsidR="00907E6D" w:rsidRDefault="00907E6D">
      <w:pPr>
        <w:pStyle w:val="space"/>
        <w:rPr>
          <w:snapToGrid w:val="0"/>
        </w:rPr>
      </w:pPr>
    </w:p>
    <w:p w:rsidR="00907E6D" w:rsidRDefault="005B27CD">
      <w:pPr>
        <w:pStyle w:val="space"/>
        <w:rPr>
          <w:snapToGrid w:val="0"/>
        </w:rPr>
      </w:pPr>
      <w:r>
        <w:rPr>
          <w:snapToGrid w:val="0"/>
        </w:rPr>
        <w:fldChar w:fldCharType="begin"/>
      </w:r>
      <w:r w:rsidR="00907E6D">
        <w:instrText xml:space="preserve"> XE "</w:instrText>
      </w:r>
      <w:r w:rsidR="00907E6D">
        <w:rPr>
          <w:snapToGrid w:val="0"/>
        </w:rPr>
        <w:instrText>2 Cor. 13. 11–13</w:instrText>
      </w:r>
      <w:r w:rsidR="00907E6D">
        <w:instrText xml:space="preserve">" </w:instrText>
      </w:r>
      <w:r>
        <w:rPr>
          <w:snapToGrid w:val="0"/>
        </w:rPr>
        <w:fldChar w:fldCharType="end"/>
      </w:r>
    </w:p>
    <w:p w:rsidR="00907E6D" w:rsidRDefault="00907E6D">
      <w:pPr>
        <w:pStyle w:val="space"/>
      </w:pPr>
    </w:p>
    <w:p w:rsidR="00907E6D" w:rsidRPr="00465777" w:rsidRDefault="00907E6D" w:rsidP="00465777">
      <w:pPr>
        <w:tabs>
          <w:tab w:val="left" w:pos="1260"/>
          <w:tab w:val="left" w:pos="1620"/>
          <w:tab w:val="right" w:pos="7110"/>
        </w:tabs>
        <w:spacing w:line="360" w:lineRule="atLeast"/>
        <w:jc w:val="both"/>
        <w:rPr>
          <w:snapToGrid w:val="0"/>
          <w:sz w:val="28"/>
          <w:szCs w:val="22"/>
        </w:rPr>
        <w:sectPr w:rsidR="00907E6D" w:rsidRPr="00465777">
          <w:type w:val="continuous"/>
          <w:pgSz w:w="11909" w:h="16834" w:code="9"/>
          <w:pgMar w:top="1152" w:right="1152" w:bottom="1152" w:left="1152" w:header="706" w:footer="432" w:gutter="0"/>
          <w:cols w:space="720"/>
          <w:titlePg/>
        </w:sectPr>
      </w:pPr>
    </w:p>
    <w:p w:rsidR="00FF63A6" w:rsidRPr="00FF63A6" w:rsidRDefault="00FF63A6" w:rsidP="00FF63A6">
      <w:pPr>
        <w:tabs>
          <w:tab w:val="left" w:pos="1260"/>
          <w:tab w:val="left" w:pos="1620"/>
          <w:tab w:val="right" w:pos="7110"/>
        </w:tabs>
        <w:spacing w:line="360" w:lineRule="atLeast"/>
        <w:jc w:val="both"/>
        <w:rPr>
          <w:snapToGrid w:val="0"/>
          <w:sz w:val="28"/>
          <w:szCs w:val="22"/>
        </w:rPr>
      </w:pPr>
      <w:r w:rsidRPr="00FF63A6">
        <w:rPr>
          <w:snapToGrid w:val="0"/>
          <w:sz w:val="28"/>
          <w:szCs w:val="22"/>
        </w:rPr>
        <w:lastRenderedPageBreak/>
        <w:t xml:space="preserve">Brothers and sisters, I could not speak to you as spiritual people, but rather as people of the flesh, as infants in Christ. I fed you with milk, not solid food, for you were not ready for solid food. Even now you are still not ready, for you are still of the flesh. For as long as there is jealousy and quarrelling among you, are you not of the flesh, and behaving according to human inclinations? For when one says, ‘I belong to Paul,’ and another, ‘I belong to Apollos,’ are you not merely human?  What then is Apollos? What is Paul? Servants through whom you came to believe, as </w:t>
      </w:r>
      <w:r w:rsidRPr="00FF63A6">
        <w:rPr>
          <w:snapToGrid w:val="0"/>
          <w:sz w:val="28"/>
          <w:szCs w:val="22"/>
        </w:rPr>
        <w:lastRenderedPageBreak/>
        <w:t>the Lord</w:t>
      </w:r>
      <w:r w:rsidR="00A0651E">
        <w:rPr>
          <w:snapToGrid w:val="0"/>
          <w:sz w:val="28"/>
          <w:szCs w:val="22"/>
        </w:rPr>
        <w:t xml:space="preserve"> assigned to each. I </w:t>
      </w:r>
      <w:r w:rsidR="00F00F61">
        <w:rPr>
          <w:snapToGrid w:val="0"/>
          <w:sz w:val="28"/>
          <w:szCs w:val="22"/>
        </w:rPr>
        <w:t>planted, Apollos</w:t>
      </w:r>
      <w:r w:rsidRPr="00FF63A6">
        <w:rPr>
          <w:snapToGrid w:val="0"/>
          <w:sz w:val="28"/>
          <w:szCs w:val="22"/>
        </w:rPr>
        <w:t xml:space="preserve"> watered, but God gave the growth. So neither the one who plants nor the one who waters is anything, but only God who gives the growth. The one who plants and the one who waters have a common purpose, and each will receive wages according to the labour of each. For we are God’s servants, working together; you are God’s field, God’s building.</w:t>
      </w: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Default="00907E6D">
      <w:pPr>
        <w:pStyle w:val="hymn"/>
        <w:tabs>
          <w:tab w:val="clear" w:pos="1985"/>
          <w:tab w:val="clear" w:pos="2835"/>
        </w:tabs>
      </w:pPr>
    </w:p>
    <w:sectPr w:rsidR="00907E6D" w:rsidSect="00C3214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DEF" w:rsidRDefault="00454DEF">
      <w:r>
        <w:separator/>
      </w:r>
    </w:p>
  </w:endnote>
  <w:endnote w:type="continuationSeparator" w:id="0">
    <w:p w:rsidR="00454DEF" w:rsidRDefault="0045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39" w:rsidRDefault="003F1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1339" w:rsidRDefault="003F13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39" w:rsidRDefault="003F1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51DD">
      <w:rPr>
        <w:rStyle w:val="PageNumber"/>
        <w:noProof/>
      </w:rPr>
      <w:t>8</w:t>
    </w:r>
    <w:r>
      <w:rPr>
        <w:rStyle w:val="PageNumber"/>
      </w:rPr>
      <w:fldChar w:fldCharType="end"/>
    </w:r>
  </w:p>
  <w:p w:rsidR="003F1339" w:rsidRDefault="003F13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5B27CD">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5B27CD">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separate"/>
    </w:r>
    <w:r w:rsidR="00C851DD">
      <w:rPr>
        <w:rStyle w:val="PageNumber"/>
        <w:noProof/>
      </w:rPr>
      <w:t>10</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DEF" w:rsidRDefault="00454DEF">
      <w:r>
        <w:separator/>
      </w:r>
    </w:p>
  </w:footnote>
  <w:footnote w:type="continuationSeparator" w:id="0">
    <w:p w:rsidR="00454DEF" w:rsidRDefault="00454D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5F0D"/>
    <w:rsid w:val="00012999"/>
    <w:rsid w:val="00035BEC"/>
    <w:rsid w:val="00052480"/>
    <w:rsid w:val="00061036"/>
    <w:rsid w:val="0007264C"/>
    <w:rsid w:val="00097BB5"/>
    <w:rsid w:val="000A7548"/>
    <w:rsid w:val="000B09B7"/>
    <w:rsid w:val="000C2125"/>
    <w:rsid w:val="000C3047"/>
    <w:rsid w:val="000C445F"/>
    <w:rsid w:val="00111631"/>
    <w:rsid w:val="001374B3"/>
    <w:rsid w:val="00143513"/>
    <w:rsid w:val="00196DA7"/>
    <w:rsid w:val="001B4336"/>
    <w:rsid w:val="00213567"/>
    <w:rsid w:val="00220819"/>
    <w:rsid w:val="0025157E"/>
    <w:rsid w:val="00277F9D"/>
    <w:rsid w:val="00282D89"/>
    <w:rsid w:val="002938DE"/>
    <w:rsid w:val="00296672"/>
    <w:rsid w:val="002A13DD"/>
    <w:rsid w:val="002A3FE8"/>
    <w:rsid w:val="002C549E"/>
    <w:rsid w:val="002D4A01"/>
    <w:rsid w:val="002E4D1B"/>
    <w:rsid w:val="0035160C"/>
    <w:rsid w:val="00386B31"/>
    <w:rsid w:val="003975CD"/>
    <w:rsid w:val="003B4341"/>
    <w:rsid w:val="003E07C9"/>
    <w:rsid w:val="003F1339"/>
    <w:rsid w:val="00427283"/>
    <w:rsid w:val="00437B3F"/>
    <w:rsid w:val="00454DEF"/>
    <w:rsid w:val="00465777"/>
    <w:rsid w:val="00472A76"/>
    <w:rsid w:val="004B2D76"/>
    <w:rsid w:val="004F6806"/>
    <w:rsid w:val="0051093A"/>
    <w:rsid w:val="00524F07"/>
    <w:rsid w:val="005343E7"/>
    <w:rsid w:val="0054079F"/>
    <w:rsid w:val="005467A8"/>
    <w:rsid w:val="0054722B"/>
    <w:rsid w:val="0058223D"/>
    <w:rsid w:val="0058362C"/>
    <w:rsid w:val="005869DC"/>
    <w:rsid w:val="00591781"/>
    <w:rsid w:val="005B27CD"/>
    <w:rsid w:val="005F3767"/>
    <w:rsid w:val="00623FE4"/>
    <w:rsid w:val="006656A9"/>
    <w:rsid w:val="006953C6"/>
    <w:rsid w:val="006D0B5B"/>
    <w:rsid w:val="006D386A"/>
    <w:rsid w:val="007432CE"/>
    <w:rsid w:val="007527B6"/>
    <w:rsid w:val="007A70DB"/>
    <w:rsid w:val="007B7072"/>
    <w:rsid w:val="007B74DB"/>
    <w:rsid w:val="007C5C87"/>
    <w:rsid w:val="007D1BED"/>
    <w:rsid w:val="007F0FD3"/>
    <w:rsid w:val="007F27F4"/>
    <w:rsid w:val="007F43C6"/>
    <w:rsid w:val="00815274"/>
    <w:rsid w:val="00821EC6"/>
    <w:rsid w:val="00842729"/>
    <w:rsid w:val="00847386"/>
    <w:rsid w:val="00852A73"/>
    <w:rsid w:val="008811AA"/>
    <w:rsid w:val="008B10E9"/>
    <w:rsid w:val="008C4278"/>
    <w:rsid w:val="00907E6D"/>
    <w:rsid w:val="009112E2"/>
    <w:rsid w:val="00997213"/>
    <w:rsid w:val="009A4E4E"/>
    <w:rsid w:val="009C62F2"/>
    <w:rsid w:val="009D76E3"/>
    <w:rsid w:val="00A00DDC"/>
    <w:rsid w:val="00A03BE5"/>
    <w:rsid w:val="00A0651E"/>
    <w:rsid w:val="00A150AA"/>
    <w:rsid w:val="00A81817"/>
    <w:rsid w:val="00A867A1"/>
    <w:rsid w:val="00AF5EB5"/>
    <w:rsid w:val="00B94CD8"/>
    <w:rsid w:val="00B95EA7"/>
    <w:rsid w:val="00BA0172"/>
    <w:rsid w:val="00BD1A2A"/>
    <w:rsid w:val="00BE02FB"/>
    <w:rsid w:val="00C2149A"/>
    <w:rsid w:val="00C32140"/>
    <w:rsid w:val="00C326EF"/>
    <w:rsid w:val="00C5742C"/>
    <w:rsid w:val="00C851DD"/>
    <w:rsid w:val="00CC0ECE"/>
    <w:rsid w:val="00CC548C"/>
    <w:rsid w:val="00CF0C45"/>
    <w:rsid w:val="00D27B9B"/>
    <w:rsid w:val="00D41A7E"/>
    <w:rsid w:val="00D704FF"/>
    <w:rsid w:val="00D97A64"/>
    <w:rsid w:val="00DA5361"/>
    <w:rsid w:val="00DE7227"/>
    <w:rsid w:val="00DF5F0D"/>
    <w:rsid w:val="00E02F0D"/>
    <w:rsid w:val="00E25D1F"/>
    <w:rsid w:val="00E44B31"/>
    <w:rsid w:val="00E47211"/>
    <w:rsid w:val="00E752DA"/>
    <w:rsid w:val="00EC309F"/>
    <w:rsid w:val="00EC6254"/>
    <w:rsid w:val="00EE4208"/>
    <w:rsid w:val="00EE45D9"/>
    <w:rsid w:val="00F00F61"/>
    <w:rsid w:val="00F02CF6"/>
    <w:rsid w:val="00F17423"/>
    <w:rsid w:val="00F24CF3"/>
    <w:rsid w:val="00F3769B"/>
    <w:rsid w:val="00F715CD"/>
    <w:rsid w:val="00F7177E"/>
    <w:rsid w:val="00F86A5C"/>
    <w:rsid w:val="00FC5759"/>
    <w:rsid w:val="00FD6F5D"/>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0006ADC7"/>
  <w15:docId w15:val="{FE5E04CD-F459-44BD-B05A-CA841767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A6"/>
    <w:rPr>
      <w:sz w:val="22"/>
      <w:lang w:val="en-GB"/>
    </w:rPr>
  </w:style>
  <w:style w:type="paragraph" w:styleId="Heading1">
    <w:name w:val="heading 1"/>
    <w:basedOn w:val="Normal"/>
    <w:next w:val="Normal"/>
    <w:qFormat/>
    <w:rsid w:val="00C32140"/>
    <w:pPr>
      <w:keepNext/>
      <w:jc w:val="center"/>
      <w:outlineLvl w:val="0"/>
    </w:pPr>
    <w:rPr>
      <w:b/>
      <w:i/>
      <w:sz w:val="28"/>
    </w:rPr>
  </w:style>
  <w:style w:type="paragraph" w:styleId="Heading2">
    <w:name w:val="heading 2"/>
    <w:basedOn w:val="Normal"/>
    <w:next w:val="Normal"/>
    <w:qFormat/>
    <w:rsid w:val="00C32140"/>
    <w:pPr>
      <w:keepNext/>
      <w:tabs>
        <w:tab w:val="right" w:pos="7110"/>
      </w:tabs>
      <w:outlineLvl w:val="1"/>
    </w:pPr>
    <w:rPr>
      <w:b/>
      <w:smallCaps/>
      <w:sz w:val="32"/>
    </w:rPr>
  </w:style>
  <w:style w:type="paragraph" w:styleId="Heading3">
    <w:name w:val="heading 3"/>
    <w:basedOn w:val="Normal"/>
    <w:next w:val="Normal"/>
    <w:qFormat/>
    <w:rsid w:val="00C3214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32140"/>
    <w:pPr>
      <w:keepNext/>
      <w:ind w:left="540"/>
      <w:outlineLvl w:val="3"/>
    </w:pPr>
    <w:rPr>
      <w:sz w:val="28"/>
    </w:rPr>
  </w:style>
  <w:style w:type="paragraph" w:styleId="Heading5">
    <w:name w:val="heading 5"/>
    <w:basedOn w:val="Normal"/>
    <w:next w:val="Normal"/>
    <w:qFormat/>
    <w:rsid w:val="00C32140"/>
    <w:pPr>
      <w:keepNext/>
      <w:outlineLvl w:val="4"/>
    </w:pPr>
    <w:rPr>
      <w:b/>
    </w:rPr>
  </w:style>
  <w:style w:type="paragraph" w:styleId="Heading6">
    <w:name w:val="heading 6"/>
    <w:basedOn w:val="Normal"/>
    <w:next w:val="Normal"/>
    <w:qFormat/>
    <w:rsid w:val="00C32140"/>
    <w:pPr>
      <w:keepNext/>
      <w:ind w:left="1800" w:hanging="1800"/>
      <w:outlineLvl w:val="5"/>
    </w:pPr>
    <w:rPr>
      <w:i/>
      <w:sz w:val="28"/>
    </w:rPr>
  </w:style>
  <w:style w:type="paragraph" w:styleId="Heading7">
    <w:name w:val="heading 7"/>
    <w:basedOn w:val="Normal"/>
    <w:next w:val="Normal"/>
    <w:qFormat/>
    <w:rsid w:val="00C32140"/>
    <w:pPr>
      <w:keepNext/>
      <w:ind w:left="1800" w:hanging="1800"/>
      <w:outlineLvl w:val="6"/>
    </w:pPr>
    <w:rPr>
      <w:sz w:val="28"/>
    </w:rPr>
  </w:style>
  <w:style w:type="paragraph" w:styleId="Heading8">
    <w:name w:val="heading 8"/>
    <w:basedOn w:val="Normal"/>
    <w:next w:val="Normal"/>
    <w:qFormat/>
    <w:rsid w:val="00C32140"/>
    <w:pPr>
      <w:keepNext/>
      <w:outlineLvl w:val="7"/>
    </w:pPr>
    <w:rPr>
      <w:b/>
      <w:smallCaps/>
      <w:sz w:val="28"/>
    </w:rPr>
  </w:style>
  <w:style w:type="paragraph" w:styleId="Heading9">
    <w:name w:val="heading 9"/>
    <w:basedOn w:val="Normal"/>
    <w:next w:val="Normal"/>
    <w:qFormat/>
    <w:rsid w:val="00C3214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32140"/>
    <w:pPr>
      <w:tabs>
        <w:tab w:val="left" w:pos="1985"/>
        <w:tab w:val="left" w:pos="2835"/>
      </w:tabs>
    </w:pPr>
  </w:style>
  <w:style w:type="paragraph" w:customStyle="1" w:styleId="space">
    <w:name w:val="space"/>
    <w:basedOn w:val="Normal"/>
    <w:rsid w:val="00C32140"/>
    <w:pPr>
      <w:tabs>
        <w:tab w:val="left" w:pos="630"/>
        <w:tab w:val="left" w:pos="1440"/>
      </w:tabs>
      <w:ind w:left="630" w:hanging="630"/>
    </w:pPr>
    <w:rPr>
      <w:sz w:val="6"/>
    </w:rPr>
  </w:style>
  <w:style w:type="paragraph" w:customStyle="1" w:styleId="notices">
    <w:name w:val="notices"/>
    <w:basedOn w:val="Normal"/>
    <w:rsid w:val="00C3214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32140"/>
    <w:pPr>
      <w:tabs>
        <w:tab w:val="left" w:pos="720"/>
        <w:tab w:val="left" w:pos="1440"/>
      </w:tabs>
      <w:ind w:left="720" w:hanging="720"/>
    </w:pPr>
  </w:style>
  <w:style w:type="paragraph" w:customStyle="1" w:styleId="All">
    <w:name w:val="All"/>
    <w:basedOn w:val="Normal"/>
    <w:rsid w:val="00C32140"/>
    <w:pPr>
      <w:tabs>
        <w:tab w:val="left" w:pos="720"/>
        <w:tab w:val="left" w:pos="1440"/>
      </w:tabs>
      <w:ind w:left="720" w:hanging="720"/>
    </w:pPr>
    <w:rPr>
      <w:b/>
    </w:rPr>
  </w:style>
  <w:style w:type="paragraph" w:customStyle="1" w:styleId="People">
    <w:name w:val="People"/>
    <w:basedOn w:val="Normal"/>
    <w:rsid w:val="00C32140"/>
    <w:pPr>
      <w:tabs>
        <w:tab w:val="left" w:pos="720"/>
        <w:tab w:val="left" w:pos="1440"/>
      </w:tabs>
      <w:ind w:left="720" w:hanging="720"/>
    </w:pPr>
    <w:rPr>
      <w:b/>
    </w:rPr>
  </w:style>
  <w:style w:type="paragraph" w:customStyle="1" w:styleId="Rubric">
    <w:name w:val="Rubric"/>
    <w:basedOn w:val="Normal"/>
    <w:rsid w:val="00C32140"/>
    <w:pPr>
      <w:tabs>
        <w:tab w:val="left" w:pos="630"/>
        <w:tab w:val="left" w:pos="1440"/>
      </w:tabs>
    </w:pPr>
    <w:rPr>
      <w:i/>
    </w:rPr>
  </w:style>
  <w:style w:type="paragraph" w:styleId="BodyTextIndent">
    <w:name w:val="Body Text Indent"/>
    <w:basedOn w:val="Normal"/>
    <w:semiHidden/>
    <w:rsid w:val="00C32140"/>
    <w:pPr>
      <w:tabs>
        <w:tab w:val="left" w:pos="1800"/>
      </w:tabs>
      <w:ind w:left="1800" w:hanging="1800"/>
    </w:pPr>
    <w:rPr>
      <w:sz w:val="28"/>
    </w:rPr>
  </w:style>
  <w:style w:type="paragraph" w:styleId="Footer">
    <w:name w:val="footer"/>
    <w:basedOn w:val="Normal"/>
    <w:link w:val="FooterChar"/>
    <w:semiHidden/>
    <w:rsid w:val="00C32140"/>
    <w:pPr>
      <w:tabs>
        <w:tab w:val="center" w:pos="4153"/>
        <w:tab w:val="right" w:pos="8306"/>
      </w:tabs>
    </w:pPr>
  </w:style>
  <w:style w:type="paragraph" w:styleId="BlockText">
    <w:name w:val="Block Text"/>
    <w:basedOn w:val="Normal"/>
    <w:semiHidden/>
    <w:rsid w:val="00C32140"/>
    <w:pPr>
      <w:tabs>
        <w:tab w:val="left" w:pos="1800"/>
      </w:tabs>
      <w:ind w:left="1800" w:right="-79" w:hanging="1800"/>
    </w:pPr>
    <w:rPr>
      <w:sz w:val="28"/>
    </w:rPr>
  </w:style>
  <w:style w:type="paragraph" w:styleId="BodyText">
    <w:name w:val="Body Text"/>
    <w:basedOn w:val="Normal"/>
    <w:semiHidden/>
    <w:rsid w:val="00C32140"/>
    <w:pPr>
      <w:jc w:val="both"/>
    </w:pPr>
    <w:rPr>
      <w:snapToGrid w:val="0"/>
    </w:rPr>
  </w:style>
  <w:style w:type="paragraph" w:styleId="List">
    <w:name w:val="List"/>
    <w:basedOn w:val="Normal"/>
    <w:semiHidden/>
    <w:rsid w:val="00C32140"/>
    <w:pPr>
      <w:ind w:left="283" w:hanging="283"/>
    </w:pPr>
  </w:style>
  <w:style w:type="paragraph" w:styleId="List2">
    <w:name w:val="List 2"/>
    <w:basedOn w:val="Normal"/>
    <w:semiHidden/>
    <w:rsid w:val="00C32140"/>
    <w:pPr>
      <w:ind w:left="566" w:hanging="283"/>
    </w:pPr>
  </w:style>
  <w:style w:type="paragraph" w:styleId="ListBullet">
    <w:name w:val="List Bullet"/>
    <w:basedOn w:val="Normal"/>
    <w:autoRedefine/>
    <w:semiHidden/>
    <w:rsid w:val="00C32140"/>
    <w:pPr>
      <w:numPr>
        <w:numId w:val="10"/>
      </w:numPr>
    </w:pPr>
  </w:style>
  <w:style w:type="paragraph" w:customStyle="1" w:styleId="priest0">
    <w:name w:val="priest"/>
    <w:basedOn w:val="Normal"/>
    <w:autoRedefine/>
    <w:rsid w:val="00C32140"/>
    <w:pPr>
      <w:tabs>
        <w:tab w:val="left" w:pos="4320"/>
      </w:tabs>
      <w:ind w:left="720" w:hanging="720"/>
    </w:pPr>
  </w:style>
  <w:style w:type="paragraph" w:customStyle="1" w:styleId="all0">
    <w:name w:val="all"/>
    <w:basedOn w:val="priest0"/>
    <w:rsid w:val="00C32140"/>
    <w:rPr>
      <w:b/>
    </w:rPr>
  </w:style>
  <w:style w:type="paragraph" w:styleId="BodyTextIndent3">
    <w:name w:val="Body Text Indent 3"/>
    <w:basedOn w:val="Normal"/>
    <w:link w:val="BodyTextIndent3Char"/>
    <w:semiHidden/>
    <w:rsid w:val="00C32140"/>
    <w:pPr>
      <w:tabs>
        <w:tab w:val="left" w:pos="1985"/>
      </w:tabs>
      <w:ind w:left="360"/>
    </w:pPr>
  </w:style>
  <w:style w:type="paragraph" w:styleId="Title">
    <w:name w:val="Title"/>
    <w:basedOn w:val="Normal"/>
    <w:qFormat/>
    <w:rsid w:val="00C32140"/>
    <w:pPr>
      <w:tabs>
        <w:tab w:val="left" w:pos="630"/>
        <w:tab w:val="left" w:pos="1440"/>
      </w:tabs>
    </w:pPr>
    <w:rPr>
      <w:b/>
      <w:smallCaps/>
    </w:rPr>
  </w:style>
  <w:style w:type="paragraph" w:styleId="BodyText2">
    <w:name w:val="Body Text 2"/>
    <w:basedOn w:val="Normal"/>
    <w:semiHidden/>
    <w:rsid w:val="00C3214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32140"/>
    <w:pPr>
      <w:ind w:left="720" w:hanging="720"/>
    </w:pPr>
    <w:rPr>
      <w:sz w:val="28"/>
    </w:rPr>
  </w:style>
  <w:style w:type="paragraph" w:styleId="BodyText3">
    <w:name w:val="Body Text 3"/>
    <w:basedOn w:val="Normal"/>
    <w:semiHidden/>
    <w:rsid w:val="00C32140"/>
    <w:rPr>
      <w:i/>
      <w:iCs/>
      <w:sz w:val="28"/>
    </w:rPr>
  </w:style>
  <w:style w:type="paragraph" w:customStyle="1" w:styleId="sub-heading">
    <w:name w:val="sub-heading"/>
    <w:basedOn w:val="Normal"/>
    <w:rsid w:val="00C32140"/>
    <w:rPr>
      <w:b/>
      <w:smallCaps/>
      <w:sz w:val="24"/>
    </w:rPr>
  </w:style>
  <w:style w:type="paragraph" w:customStyle="1" w:styleId="Text">
    <w:name w:val="Text"/>
    <w:basedOn w:val="Normal"/>
    <w:rsid w:val="00C32140"/>
    <w:pPr>
      <w:tabs>
        <w:tab w:val="left" w:pos="1260"/>
        <w:tab w:val="left" w:pos="4320"/>
      </w:tabs>
      <w:ind w:left="270"/>
    </w:pPr>
    <w:rPr>
      <w:rFonts w:ascii="Times" w:hAnsi="Times"/>
    </w:rPr>
  </w:style>
  <w:style w:type="paragraph" w:styleId="DocumentMap">
    <w:name w:val="Document Map"/>
    <w:basedOn w:val="Normal"/>
    <w:semiHidden/>
    <w:rsid w:val="00C32140"/>
    <w:pPr>
      <w:shd w:val="clear" w:color="auto" w:fill="000080"/>
    </w:pPr>
    <w:rPr>
      <w:rFonts w:ascii="Tahoma" w:hAnsi="Tahoma" w:cs="Tahoma"/>
    </w:rPr>
  </w:style>
  <w:style w:type="character" w:styleId="PageNumber">
    <w:name w:val="page number"/>
    <w:basedOn w:val="DefaultParagraphFont"/>
    <w:semiHidden/>
    <w:rsid w:val="00C32140"/>
  </w:style>
  <w:style w:type="paragraph" w:customStyle="1" w:styleId="verse">
    <w:name w:val="verse"/>
    <w:basedOn w:val="Normal"/>
    <w:rsid w:val="00C32140"/>
    <w:pPr>
      <w:overflowPunct w:val="0"/>
      <w:autoSpaceDE w:val="0"/>
      <w:autoSpaceDN w:val="0"/>
      <w:adjustRightInd w:val="0"/>
      <w:ind w:left="720"/>
      <w:textAlignment w:val="baseline"/>
    </w:pPr>
  </w:style>
  <w:style w:type="paragraph" w:customStyle="1" w:styleId="Verse0">
    <w:name w:val="Verse"/>
    <w:basedOn w:val="Normal"/>
    <w:rsid w:val="00C32140"/>
    <w:pPr>
      <w:overflowPunct w:val="0"/>
      <w:autoSpaceDE w:val="0"/>
      <w:autoSpaceDN w:val="0"/>
      <w:adjustRightInd w:val="0"/>
      <w:ind w:left="720"/>
    </w:pPr>
  </w:style>
  <w:style w:type="paragraph" w:styleId="Header">
    <w:name w:val="header"/>
    <w:basedOn w:val="Normal"/>
    <w:semiHidden/>
    <w:rsid w:val="00C32140"/>
    <w:pPr>
      <w:tabs>
        <w:tab w:val="center" w:pos="4153"/>
        <w:tab w:val="right" w:pos="8306"/>
      </w:tabs>
    </w:pPr>
  </w:style>
  <w:style w:type="paragraph" w:styleId="NormalWeb">
    <w:name w:val="Normal (Web)"/>
    <w:basedOn w:val="Normal"/>
    <w:semiHidden/>
    <w:rsid w:val="00C32140"/>
    <w:pPr>
      <w:spacing w:before="100" w:beforeAutospacing="1" w:after="100" w:afterAutospacing="1"/>
    </w:pPr>
    <w:rPr>
      <w:color w:val="400000"/>
      <w:sz w:val="24"/>
      <w:szCs w:val="24"/>
    </w:rPr>
  </w:style>
  <w:style w:type="paragraph" w:customStyle="1" w:styleId="order">
    <w:name w:val="order"/>
    <w:basedOn w:val="Normal"/>
    <w:rsid w:val="00C32140"/>
    <w:pPr>
      <w:tabs>
        <w:tab w:val="left" w:pos="1080"/>
        <w:tab w:val="left" w:pos="1710"/>
      </w:tabs>
    </w:pPr>
  </w:style>
  <w:style w:type="paragraph" w:customStyle="1" w:styleId="reference">
    <w:name w:val="reference"/>
    <w:basedOn w:val="Normal"/>
    <w:rsid w:val="00C3214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32140"/>
    <w:rPr>
      <w:sz w:val="24"/>
      <w:szCs w:val="24"/>
      <w:lang w:val="en-GB"/>
    </w:rPr>
  </w:style>
  <w:style w:type="paragraph" w:customStyle="1" w:styleId="LWN">
    <w:name w:val="LWN"/>
    <w:basedOn w:val="Normal"/>
    <w:rsid w:val="00C3214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3214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3214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32140"/>
    <w:pPr>
      <w:ind w:left="660" w:right="47" w:hanging="220"/>
    </w:pPr>
    <w:rPr>
      <w:sz w:val="18"/>
    </w:rPr>
  </w:style>
  <w:style w:type="paragraph" w:styleId="Index7">
    <w:name w:val="index 7"/>
    <w:basedOn w:val="Normal"/>
    <w:next w:val="Normal"/>
    <w:autoRedefine/>
    <w:semiHidden/>
    <w:rsid w:val="00C32140"/>
    <w:pPr>
      <w:ind w:left="1540" w:hanging="220"/>
    </w:pPr>
    <w:rPr>
      <w:szCs w:val="21"/>
    </w:rPr>
  </w:style>
  <w:style w:type="paragraph" w:styleId="Index2">
    <w:name w:val="index 2"/>
    <w:basedOn w:val="Normal"/>
    <w:next w:val="Normal"/>
    <w:autoRedefine/>
    <w:semiHidden/>
    <w:rsid w:val="00C32140"/>
    <w:pPr>
      <w:ind w:left="440" w:right="47" w:hanging="220"/>
    </w:pPr>
    <w:rPr>
      <w:sz w:val="18"/>
    </w:rPr>
  </w:style>
  <w:style w:type="paragraph" w:styleId="Index5">
    <w:name w:val="index 5"/>
    <w:basedOn w:val="Normal"/>
    <w:next w:val="Normal"/>
    <w:autoRedefine/>
    <w:semiHidden/>
    <w:rsid w:val="00C32140"/>
    <w:pPr>
      <w:ind w:left="1100" w:right="47" w:hanging="220"/>
    </w:pPr>
    <w:rPr>
      <w:sz w:val="18"/>
    </w:rPr>
  </w:style>
  <w:style w:type="paragraph" w:customStyle="1" w:styleId="headingb">
    <w:name w:val="headingb"/>
    <w:basedOn w:val="Normal"/>
    <w:rsid w:val="00C3214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3214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3214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3214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3214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3214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3214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3214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3214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3214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3214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3214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3214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3214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3214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3214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3214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3214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3214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3214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3214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32140"/>
    <w:rPr>
      <w:rFonts w:ascii="Verdana" w:hAnsi="Verdana" w:hint="default"/>
      <w:b/>
      <w:bCs/>
      <w:color w:val="CC3300"/>
    </w:rPr>
  </w:style>
  <w:style w:type="character" w:customStyle="1" w:styleId="ri1">
    <w:name w:val="ri1"/>
    <w:basedOn w:val="DefaultParagraphFont"/>
    <w:rsid w:val="00C32140"/>
    <w:rPr>
      <w:rFonts w:ascii="Verdana" w:hAnsi="Verdana" w:hint="default"/>
      <w:b/>
      <w:bCs/>
      <w:i/>
      <w:iCs/>
      <w:color w:val="CC3300"/>
    </w:rPr>
  </w:style>
  <w:style w:type="paragraph" w:styleId="z-TopofForm">
    <w:name w:val="HTML Top of Form"/>
    <w:basedOn w:val="Normal"/>
    <w:next w:val="Normal"/>
    <w:hidden/>
    <w:rsid w:val="00C3214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C32140"/>
    <w:rPr>
      <w:color w:val="0000FF"/>
      <w:u w:val="single"/>
    </w:rPr>
  </w:style>
  <w:style w:type="paragraph" w:styleId="z-BottomofForm">
    <w:name w:val="HTML Bottom of Form"/>
    <w:basedOn w:val="Normal"/>
    <w:next w:val="Normal"/>
    <w:hidden/>
    <w:rsid w:val="00C3214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32140"/>
    <w:rPr>
      <w:color w:val="800080"/>
      <w:u w:val="single"/>
    </w:rPr>
  </w:style>
  <w:style w:type="paragraph" w:customStyle="1" w:styleId="sub-title">
    <w:name w:val="sub-title"/>
    <w:basedOn w:val="Normal"/>
    <w:rsid w:val="00C32140"/>
    <w:pPr>
      <w:tabs>
        <w:tab w:val="left" w:pos="630"/>
        <w:tab w:val="left" w:pos="1440"/>
      </w:tabs>
    </w:pPr>
    <w:rPr>
      <w:smallCaps/>
      <w:sz w:val="20"/>
    </w:rPr>
  </w:style>
  <w:style w:type="paragraph" w:styleId="Index1">
    <w:name w:val="index 1"/>
    <w:basedOn w:val="Normal"/>
    <w:next w:val="Normal"/>
    <w:autoRedefine/>
    <w:semiHidden/>
    <w:rsid w:val="00C32140"/>
    <w:pPr>
      <w:tabs>
        <w:tab w:val="left" w:pos="1260"/>
        <w:tab w:val="left" w:pos="1620"/>
        <w:tab w:val="right" w:pos="7380"/>
      </w:tabs>
      <w:jc w:val="both"/>
    </w:pPr>
    <w:rPr>
      <w:b/>
      <w:bCs/>
      <w:szCs w:val="18"/>
    </w:rPr>
  </w:style>
  <w:style w:type="character" w:customStyle="1" w:styleId="FooterChar">
    <w:name w:val="Footer Char"/>
    <w:basedOn w:val="DefaultParagraphFont"/>
    <w:link w:val="Footer"/>
    <w:semiHidden/>
    <w:rsid w:val="0051093A"/>
    <w:rPr>
      <w:sz w:val="22"/>
      <w:lang w:eastAsia="en-US"/>
    </w:rPr>
  </w:style>
  <w:style w:type="character" w:customStyle="1" w:styleId="BodyTextIndent3Char">
    <w:name w:val="Body Text Indent 3 Char"/>
    <w:basedOn w:val="DefaultParagraphFont"/>
    <w:link w:val="BodyTextIndent3"/>
    <w:semiHidden/>
    <w:rsid w:val="00CC548C"/>
    <w:rPr>
      <w:sz w:val="22"/>
      <w:lang w:eastAsia="en-US"/>
    </w:rPr>
  </w:style>
  <w:style w:type="paragraph" w:styleId="BalloonText">
    <w:name w:val="Balloon Text"/>
    <w:basedOn w:val="Normal"/>
    <w:link w:val="BalloonTextChar"/>
    <w:uiPriority w:val="99"/>
    <w:semiHidden/>
    <w:unhideWhenUsed/>
    <w:rsid w:val="00F717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77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00021488">
      <w:bodyDiv w:val="1"/>
      <w:marLeft w:val="0"/>
      <w:marRight w:val="0"/>
      <w:marTop w:val="0"/>
      <w:marBottom w:val="0"/>
      <w:divBdr>
        <w:top w:val="none" w:sz="0" w:space="0" w:color="auto"/>
        <w:left w:val="none" w:sz="0" w:space="0" w:color="auto"/>
        <w:bottom w:val="none" w:sz="0" w:space="0" w:color="auto"/>
        <w:right w:val="none" w:sz="0" w:space="0" w:color="auto"/>
      </w:divBdr>
    </w:div>
    <w:div w:id="201485171">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3926245">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630206247">
      <w:bodyDiv w:val="1"/>
      <w:marLeft w:val="0"/>
      <w:marRight w:val="0"/>
      <w:marTop w:val="0"/>
      <w:marBottom w:val="0"/>
      <w:divBdr>
        <w:top w:val="none" w:sz="0" w:space="0" w:color="auto"/>
        <w:left w:val="none" w:sz="0" w:space="0" w:color="auto"/>
        <w:bottom w:val="none" w:sz="0" w:space="0" w:color="auto"/>
        <w:right w:val="none" w:sz="0" w:space="0" w:color="auto"/>
      </w:divBdr>
    </w:div>
    <w:div w:id="733770676">
      <w:bodyDiv w:val="1"/>
      <w:marLeft w:val="0"/>
      <w:marRight w:val="0"/>
      <w:marTop w:val="0"/>
      <w:marBottom w:val="0"/>
      <w:divBdr>
        <w:top w:val="none" w:sz="0" w:space="0" w:color="auto"/>
        <w:left w:val="none" w:sz="0" w:space="0" w:color="auto"/>
        <w:bottom w:val="none" w:sz="0" w:space="0" w:color="auto"/>
        <w:right w:val="none" w:sz="0" w:space="0" w:color="auto"/>
      </w:divBdr>
    </w:div>
    <w:div w:id="788934372">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693607602">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052121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85178161">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36052-3D8B-48F2-92C6-262119B7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272</TotalTime>
  <Pages>11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11</cp:revision>
  <cp:lastPrinted>2017-02-08T21:48:00Z</cp:lastPrinted>
  <dcterms:created xsi:type="dcterms:W3CDTF">2017-02-08T18:35:00Z</dcterms:created>
  <dcterms:modified xsi:type="dcterms:W3CDTF">2017-02-11T23:15:00Z</dcterms:modified>
</cp:coreProperties>
</file>