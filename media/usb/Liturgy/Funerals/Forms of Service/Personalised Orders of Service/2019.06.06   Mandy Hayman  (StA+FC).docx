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E8307D" w:rsidRPr="00BD4B0F" w:rsidRDefault="00E8307D" w:rsidP="00E8307D">
      <w:pPr>
        <w:tabs>
          <w:tab w:val="left" w:pos="270"/>
        </w:tabs>
        <w:ind w:left="990" w:hanging="990"/>
        <w:jc w:val="center"/>
        <w:rPr>
          <w:rFonts w:ascii="BlackChancery" w:hAnsi="BlackChancery" w:cstheme="minorHAnsi"/>
          <w:b/>
          <w:bCs/>
          <w:iCs/>
          <w:sz w:val="48"/>
          <w:szCs w:val="22"/>
        </w:rPr>
      </w:pPr>
      <w:r w:rsidRPr="00BD4B0F">
        <w:rPr>
          <w:rFonts w:ascii="BlackChancery" w:hAnsi="BlackChancery" w:cstheme="minorHAnsi"/>
          <w:b/>
          <w:bCs/>
          <w:iCs/>
          <w:sz w:val="48"/>
          <w:szCs w:val="22"/>
        </w:rPr>
        <w:lastRenderedPageBreak/>
        <w:t>Order of Service</w:t>
      </w:r>
    </w:p>
    <w:p w:rsidR="00E8307D" w:rsidRPr="00BD4B0F" w:rsidRDefault="00E8307D" w:rsidP="00291A78">
      <w:pPr>
        <w:tabs>
          <w:tab w:val="left" w:pos="270"/>
        </w:tabs>
        <w:ind w:left="990" w:hanging="990"/>
        <w:rPr>
          <w:rFonts w:asciiTheme="minorHAnsi" w:hAnsiTheme="minorHAnsi" w:cstheme="minorHAnsi"/>
          <w:bCs/>
          <w:iCs/>
          <w:sz w:val="16"/>
          <w:szCs w:val="22"/>
        </w:rPr>
      </w:pPr>
    </w:p>
    <w:p w:rsidR="00024BAF" w:rsidRPr="002248DD" w:rsidRDefault="00024BAF" w:rsidP="00291A78">
      <w:pPr>
        <w:tabs>
          <w:tab w:val="left" w:pos="270"/>
        </w:tabs>
        <w:ind w:left="990" w:hanging="990"/>
        <w:rPr>
          <w:rFonts w:asciiTheme="minorHAnsi" w:hAnsiTheme="minorHAnsi" w:cstheme="minorHAnsi"/>
          <w:bCs/>
          <w:iCs/>
          <w:sz w:val="22"/>
          <w:szCs w:val="22"/>
        </w:rPr>
      </w:pPr>
      <w:r w:rsidRPr="00BD4B0F">
        <w:rPr>
          <w:rFonts w:asciiTheme="minorHAnsi" w:hAnsiTheme="minorHAnsi" w:cstheme="minorHAnsi"/>
          <w:bCs/>
          <w:iCs/>
          <w:sz w:val="22"/>
          <w:szCs w:val="22"/>
        </w:rPr>
        <w:t xml:space="preserve">Entrance music:  </w:t>
      </w:r>
      <w:r w:rsidR="002248DD">
        <w:rPr>
          <w:rFonts w:asciiTheme="minorHAnsi" w:hAnsiTheme="minorHAnsi" w:cstheme="minorHAnsi"/>
          <w:bCs/>
          <w:i/>
          <w:iCs/>
          <w:sz w:val="22"/>
          <w:szCs w:val="22"/>
        </w:rPr>
        <w:t>Amazing Grace</w:t>
      </w:r>
      <w:r w:rsidR="002248DD">
        <w:rPr>
          <w:rFonts w:asciiTheme="minorHAnsi" w:hAnsiTheme="minorHAnsi" w:cstheme="minorHAnsi"/>
          <w:bCs/>
          <w:iCs/>
          <w:sz w:val="22"/>
          <w:szCs w:val="22"/>
        </w:rPr>
        <w:t xml:space="preserve"> by Elvis Presley</w:t>
      </w:r>
    </w:p>
    <w:p w:rsidR="00024BAF" w:rsidRPr="002248DD" w:rsidRDefault="00024BAF">
      <w:pPr>
        <w:pStyle w:val="Heading4"/>
        <w:rPr>
          <w:rFonts w:ascii="Calibri" w:hAnsi="Calibri"/>
          <w:b/>
          <w:sz w:val="12"/>
        </w:rPr>
      </w:pPr>
    </w:p>
    <w:p w:rsidR="00C47EE5" w:rsidRPr="00BD4B0F" w:rsidRDefault="00C47EE5">
      <w:pPr>
        <w:pStyle w:val="Heading4"/>
        <w:rPr>
          <w:rFonts w:ascii="Calibri" w:hAnsi="Calibri"/>
          <w:b/>
          <w:sz w:val="24"/>
        </w:rPr>
      </w:pPr>
      <w:r w:rsidRPr="00BD4B0F">
        <w:rPr>
          <w:rFonts w:ascii="Calibri" w:hAnsi="Calibri"/>
          <w:b/>
          <w:sz w:val="24"/>
        </w:rPr>
        <w:t>Introduction</w:t>
      </w:r>
      <w:r w:rsidR="001B4FB2" w:rsidRPr="00BD4B0F">
        <w:rPr>
          <w:rFonts w:ascii="Calibri" w:hAnsi="Calibri"/>
          <w:b/>
          <w:sz w:val="24"/>
        </w:rPr>
        <w:t xml:space="preserve"> and Opening Prayers</w:t>
      </w:r>
    </w:p>
    <w:p w:rsidR="00C47EE5" w:rsidRDefault="00C47EE5">
      <w:pPr>
        <w:pStyle w:val="space"/>
        <w:rPr>
          <w:rFonts w:ascii="Calibri" w:hAnsi="Calibri"/>
          <w:sz w:val="8"/>
        </w:rPr>
      </w:pPr>
    </w:p>
    <w:p w:rsidR="00E4510C" w:rsidRPr="000D4A64" w:rsidRDefault="00E4510C" w:rsidP="00E4510C">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F02960" w:rsidRPr="00047B5F" w:rsidRDefault="00F02960" w:rsidP="00327589">
      <w:pPr>
        <w:tabs>
          <w:tab w:val="left" w:pos="270"/>
        </w:tabs>
        <w:ind w:left="900" w:hanging="900"/>
        <w:rPr>
          <w:rFonts w:ascii="Calibri" w:hAnsi="Calibri"/>
          <w:b/>
          <w:smallCaps/>
          <w:sz w:val="20"/>
        </w:rPr>
      </w:pPr>
    </w:p>
    <w:p w:rsidR="00BD4B0F" w:rsidRPr="00BD4B0F" w:rsidRDefault="00E4510C" w:rsidP="00BD4B0F">
      <w:pPr>
        <w:tabs>
          <w:tab w:val="left" w:pos="900"/>
        </w:tabs>
        <w:rPr>
          <w:rFonts w:asciiTheme="minorHAnsi" w:hAnsiTheme="minorHAnsi"/>
          <w:sz w:val="22"/>
        </w:rPr>
      </w:pPr>
      <w:r w:rsidRPr="00BD4B0F">
        <w:rPr>
          <w:rFonts w:asciiTheme="minorHAnsi" w:hAnsiTheme="minorHAnsi"/>
          <w:b/>
          <w:sz w:val="22"/>
        </w:rPr>
        <w:t>Hymn:</w:t>
      </w:r>
      <w:r w:rsidRPr="00BD4B0F">
        <w:rPr>
          <w:rFonts w:asciiTheme="minorHAnsi" w:hAnsiTheme="minorHAnsi"/>
          <w:sz w:val="22"/>
        </w:rPr>
        <w:tab/>
      </w:r>
      <w:r w:rsidR="00BD4B0F" w:rsidRPr="00BD4B0F">
        <w:rPr>
          <w:rFonts w:asciiTheme="minorHAnsi" w:hAnsiTheme="minorHAnsi"/>
          <w:sz w:val="22"/>
        </w:rPr>
        <w:t>Abide with me; fast falls the eventide:</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the darkness deepens; Lord, with me abide:</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when other helpers fail, and comforts flee,</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help of the helpless, O abide with me.</w:t>
      </w:r>
    </w:p>
    <w:p w:rsidR="00BD4B0F" w:rsidRPr="00BD4B0F" w:rsidRDefault="00BD4B0F" w:rsidP="00BD4B0F">
      <w:pPr>
        <w:tabs>
          <w:tab w:val="left" w:pos="270"/>
        </w:tabs>
        <w:ind w:left="900"/>
        <w:rPr>
          <w:rFonts w:asciiTheme="minorHAnsi" w:hAnsiTheme="minorHAnsi"/>
          <w:sz w:val="12"/>
          <w:szCs w:val="16"/>
        </w:rPr>
      </w:pP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Swift to its close ebbs out life's little day;</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earth's joys grow dim, its glories pass away;</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change and decay in all around I see:</w:t>
      </w:r>
    </w:p>
    <w:p w:rsidR="00BD4B0F" w:rsidRPr="00A5572A" w:rsidRDefault="00BD4B0F" w:rsidP="00BD4B0F">
      <w:pPr>
        <w:tabs>
          <w:tab w:val="left" w:pos="270"/>
        </w:tabs>
        <w:ind w:left="900"/>
        <w:rPr>
          <w:rFonts w:asciiTheme="minorHAnsi" w:hAnsiTheme="minorHAnsi"/>
        </w:rPr>
      </w:pPr>
      <w:r w:rsidRPr="00BD4B0F">
        <w:rPr>
          <w:rFonts w:asciiTheme="minorHAnsi" w:hAnsiTheme="minorHAnsi"/>
          <w:sz w:val="22"/>
        </w:rPr>
        <w:t>O thou who changest not, abide with me</w:t>
      </w:r>
      <w:r w:rsidRPr="00A5572A">
        <w:rPr>
          <w:rFonts w:asciiTheme="minorHAnsi" w:hAnsiTheme="minorHAnsi"/>
        </w:rPr>
        <w:t>.</w:t>
      </w:r>
    </w:p>
    <w:p w:rsidR="00BD4B0F" w:rsidRPr="00BD4B0F" w:rsidRDefault="00BD4B0F" w:rsidP="00BD4B0F">
      <w:pPr>
        <w:tabs>
          <w:tab w:val="left" w:pos="270"/>
        </w:tabs>
        <w:ind w:left="900"/>
        <w:rPr>
          <w:rFonts w:asciiTheme="minorHAnsi" w:hAnsiTheme="minorHAnsi"/>
          <w:sz w:val="12"/>
          <w:szCs w:val="16"/>
        </w:rPr>
      </w:pP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I need thy presence every passing hour;</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what but thy grace can foil the tempter's power?</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Who like thyself my guide and stay can be?</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Through cloud and sunshine, Lord, abide with me.</w:t>
      </w:r>
    </w:p>
    <w:p w:rsidR="00BD4B0F" w:rsidRPr="00BD4B0F" w:rsidRDefault="00BD4B0F" w:rsidP="00BD4B0F">
      <w:pPr>
        <w:tabs>
          <w:tab w:val="left" w:pos="270"/>
        </w:tabs>
        <w:ind w:left="900"/>
        <w:rPr>
          <w:rFonts w:asciiTheme="minorHAnsi" w:hAnsiTheme="minorHAnsi"/>
          <w:sz w:val="12"/>
          <w:szCs w:val="16"/>
        </w:rPr>
      </w:pP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I fear no foe with thee at hand to bless;</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ills have no weight, and tears no bitterness,</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Where is death's sting? Where, grave, thy victory?</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I triumph still, if thou abide with me.</w:t>
      </w:r>
    </w:p>
    <w:p w:rsidR="00BD4B0F" w:rsidRPr="00BD4B0F" w:rsidRDefault="00BD4B0F" w:rsidP="00BD4B0F">
      <w:pPr>
        <w:tabs>
          <w:tab w:val="left" w:pos="270"/>
        </w:tabs>
        <w:ind w:left="900"/>
        <w:rPr>
          <w:rFonts w:asciiTheme="minorHAnsi" w:hAnsiTheme="minorHAnsi"/>
          <w:sz w:val="12"/>
          <w:szCs w:val="16"/>
        </w:rPr>
      </w:pP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Hold thou thy cross before my closing eyes;</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shine through the gloom, and point me to the skies:</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heaven's morning breaks, and earth's vain shadows flee;</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in life, in death, O Lord, abide with me.</w:t>
      </w:r>
    </w:p>
    <w:p w:rsidR="00E4510C" w:rsidRDefault="00E4510C" w:rsidP="00BD4B0F">
      <w:pPr>
        <w:ind w:left="900" w:hanging="900"/>
        <w:rPr>
          <w:rFonts w:asciiTheme="minorHAnsi" w:hAnsiTheme="minorHAnsi"/>
          <w:sz w:val="22"/>
        </w:rPr>
      </w:pPr>
    </w:p>
    <w:p w:rsidR="0057536D" w:rsidRPr="00BD4B0F" w:rsidRDefault="0057536D" w:rsidP="0057536D">
      <w:pPr>
        <w:rPr>
          <w:rFonts w:ascii="Calibri" w:hAnsi="Calibri"/>
          <w:sz w:val="22"/>
          <w:szCs w:val="24"/>
        </w:rPr>
      </w:pPr>
      <w:r w:rsidRPr="00BD4B0F">
        <w:rPr>
          <w:rFonts w:ascii="Calibri" w:hAnsi="Calibri"/>
          <w:b/>
          <w:bCs/>
          <w:iCs/>
          <w:sz w:val="22"/>
          <w:szCs w:val="24"/>
        </w:rPr>
        <w:t xml:space="preserve">The New Testament Reading:   </w:t>
      </w:r>
      <w:r w:rsidR="002248DD">
        <w:rPr>
          <w:rFonts w:ascii="Calibri" w:hAnsi="Calibri"/>
          <w:sz w:val="22"/>
          <w:szCs w:val="24"/>
        </w:rPr>
        <w:t>1 Peter 1. 3-9</w:t>
      </w:r>
    </w:p>
    <w:p w:rsidR="0057536D" w:rsidRPr="00047B5F" w:rsidRDefault="0057536D" w:rsidP="0057536D">
      <w:pPr>
        <w:rPr>
          <w:rFonts w:ascii="Calibri" w:hAnsi="Calibri"/>
          <w:sz w:val="16"/>
          <w:szCs w:val="24"/>
        </w:rPr>
      </w:pPr>
    </w:p>
    <w:p w:rsidR="002248DD" w:rsidRDefault="00F44A78" w:rsidP="0057536D">
      <w:pPr>
        <w:rPr>
          <w:rFonts w:ascii="Calibri" w:hAnsi="Calibri"/>
          <w:sz w:val="22"/>
          <w:szCs w:val="22"/>
        </w:rPr>
      </w:pPr>
      <w:r w:rsidRPr="00BD4B0F">
        <w:rPr>
          <w:rFonts w:ascii="Calibri" w:hAnsi="Calibri"/>
          <w:b/>
          <w:smallCaps/>
        </w:rPr>
        <w:t>The</w:t>
      </w:r>
      <w:r w:rsidR="00E8307D" w:rsidRPr="00BD4B0F">
        <w:rPr>
          <w:rFonts w:ascii="Calibri" w:hAnsi="Calibri"/>
          <w:b/>
          <w:smallCaps/>
        </w:rPr>
        <w:t xml:space="preserve"> Eulogy</w:t>
      </w:r>
      <w:r w:rsidR="00F97E22" w:rsidRPr="00BD4B0F">
        <w:rPr>
          <w:rFonts w:ascii="Calibri" w:hAnsi="Calibri"/>
          <w:b/>
          <w:smallCaps/>
        </w:rPr>
        <w:t xml:space="preserve">: </w:t>
      </w:r>
      <w:r w:rsidR="00A5447E" w:rsidRPr="00BD4B0F">
        <w:rPr>
          <w:rFonts w:ascii="Calibri" w:hAnsi="Calibri"/>
          <w:b/>
          <w:smallCaps/>
        </w:rPr>
        <w:t xml:space="preserve"> </w:t>
      </w:r>
      <w:r w:rsidRPr="00BD4B0F">
        <w:rPr>
          <w:rFonts w:ascii="Calibri" w:hAnsi="Calibri"/>
          <w:b/>
          <w:smallCaps/>
          <w:szCs w:val="24"/>
        </w:rPr>
        <w:t xml:space="preserve"> </w:t>
      </w:r>
      <w:r w:rsidR="00F97E22" w:rsidRPr="00BD4B0F">
        <w:rPr>
          <w:rFonts w:ascii="Calibri" w:hAnsi="Calibri"/>
          <w:sz w:val="22"/>
          <w:szCs w:val="22"/>
        </w:rPr>
        <w:t>including</w:t>
      </w:r>
      <w:r w:rsidR="000E1CA0" w:rsidRPr="00BD4B0F">
        <w:rPr>
          <w:rFonts w:ascii="Calibri" w:hAnsi="Calibri"/>
          <w:sz w:val="22"/>
          <w:szCs w:val="22"/>
        </w:rPr>
        <w:t xml:space="preserve"> </w:t>
      </w:r>
      <w:r w:rsidR="0057536D" w:rsidRPr="00BD4B0F">
        <w:rPr>
          <w:rFonts w:ascii="Calibri" w:hAnsi="Calibri"/>
          <w:sz w:val="22"/>
          <w:szCs w:val="22"/>
        </w:rPr>
        <w:t>tribute</w:t>
      </w:r>
      <w:r w:rsidR="002248DD">
        <w:rPr>
          <w:rFonts w:ascii="Calibri" w:hAnsi="Calibri"/>
          <w:sz w:val="22"/>
          <w:szCs w:val="22"/>
        </w:rPr>
        <w:t xml:space="preserve"> poem “You’re forever in my heart”</w:t>
      </w:r>
      <w:r w:rsidR="00E4510C" w:rsidRPr="00BD4B0F">
        <w:rPr>
          <w:rFonts w:ascii="Calibri" w:hAnsi="Calibri"/>
          <w:sz w:val="22"/>
          <w:szCs w:val="22"/>
        </w:rPr>
        <w:t xml:space="preserve"> </w:t>
      </w:r>
    </w:p>
    <w:p w:rsidR="005576E5" w:rsidRPr="00BD4B0F" w:rsidRDefault="002248DD" w:rsidP="0057536D">
      <w:pPr>
        <w:rPr>
          <w:rFonts w:ascii="Calibri" w:hAnsi="Calibri"/>
          <w:sz w:val="22"/>
          <w:szCs w:val="22"/>
        </w:rPr>
      </w:pPr>
      <w:r>
        <w:rPr>
          <w:rFonts w:ascii="Calibri" w:hAnsi="Calibri"/>
          <w:sz w:val="22"/>
          <w:szCs w:val="22"/>
        </w:rPr>
        <w:t xml:space="preserve">read </w:t>
      </w:r>
      <w:r w:rsidR="00E4510C" w:rsidRPr="00BD4B0F">
        <w:rPr>
          <w:rFonts w:ascii="Calibri" w:hAnsi="Calibri"/>
          <w:sz w:val="22"/>
          <w:szCs w:val="22"/>
        </w:rPr>
        <w:t xml:space="preserve">by </w:t>
      </w:r>
      <w:r>
        <w:rPr>
          <w:rFonts w:ascii="Calibri" w:hAnsi="Calibri"/>
          <w:sz w:val="22"/>
          <w:szCs w:val="22"/>
        </w:rPr>
        <w:t>Mandy</w:t>
      </w:r>
      <w:r w:rsidR="0057536D" w:rsidRPr="00BD4B0F">
        <w:rPr>
          <w:rFonts w:ascii="Calibri" w:hAnsi="Calibri"/>
          <w:sz w:val="22"/>
          <w:szCs w:val="22"/>
        </w:rPr>
        <w:t>’s daughter</w:t>
      </w:r>
      <w:r>
        <w:rPr>
          <w:rFonts w:ascii="Calibri" w:hAnsi="Calibri"/>
          <w:sz w:val="22"/>
          <w:szCs w:val="22"/>
        </w:rPr>
        <w:t xml:space="preserve"> Kayleigh</w:t>
      </w:r>
    </w:p>
    <w:p w:rsidR="00305BAC" w:rsidRPr="002248DD" w:rsidRDefault="00305BAC" w:rsidP="00986FBF">
      <w:pPr>
        <w:rPr>
          <w:rFonts w:ascii="Calibri" w:hAnsi="Calibri"/>
          <w:sz w:val="22"/>
          <w:szCs w:val="22"/>
        </w:rPr>
      </w:pPr>
      <w:r w:rsidRPr="00BD4B0F">
        <w:rPr>
          <w:rFonts w:ascii="Calibri" w:hAnsi="Calibri"/>
          <w:b/>
          <w:smallCaps/>
        </w:rPr>
        <w:lastRenderedPageBreak/>
        <w:t>Reflecti</w:t>
      </w:r>
      <w:bookmarkStart w:id="0" w:name="_GoBack"/>
      <w:bookmarkEnd w:id="0"/>
      <w:r w:rsidRPr="00BD4B0F">
        <w:rPr>
          <w:rFonts w:ascii="Calibri" w:hAnsi="Calibri"/>
          <w:b/>
          <w:smallCaps/>
        </w:rPr>
        <w:t>on:</w:t>
      </w:r>
      <w:r w:rsidR="0057536D" w:rsidRPr="00BD4B0F">
        <w:rPr>
          <w:rFonts w:ascii="Calibri" w:hAnsi="Calibri"/>
          <w:sz w:val="22"/>
          <w:szCs w:val="22"/>
        </w:rPr>
        <w:t xml:space="preserve">  </w:t>
      </w:r>
      <w:r w:rsidR="002248DD">
        <w:rPr>
          <w:rFonts w:ascii="Calibri" w:hAnsi="Calibri"/>
          <w:i/>
          <w:sz w:val="22"/>
          <w:szCs w:val="22"/>
        </w:rPr>
        <w:t>I’ll see you again</w:t>
      </w:r>
      <w:r w:rsidR="002248DD">
        <w:rPr>
          <w:rFonts w:ascii="Calibri" w:hAnsi="Calibri"/>
          <w:sz w:val="22"/>
          <w:szCs w:val="22"/>
        </w:rPr>
        <w:t xml:space="preserve"> by Westlife</w:t>
      </w:r>
    </w:p>
    <w:p w:rsidR="00256A4D" w:rsidRPr="00BD4B0F" w:rsidRDefault="00256A4D" w:rsidP="007541B5">
      <w:pPr>
        <w:rPr>
          <w:rFonts w:ascii="Calibri" w:hAnsi="Calibri"/>
          <w:i/>
          <w:sz w:val="14"/>
          <w:szCs w:val="24"/>
        </w:rPr>
      </w:pPr>
    </w:p>
    <w:p w:rsidR="007541B5" w:rsidRPr="00BD4B0F" w:rsidRDefault="007541B5" w:rsidP="007541B5">
      <w:pPr>
        <w:rPr>
          <w:rFonts w:ascii="Calibri" w:hAnsi="Calibri"/>
          <w:b/>
          <w:smallCaps/>
        </w:rPr>
      </w:pPr>
      <w:r w:rsidRPr="00BD4B0F">
        <w:rPr>
          <w:rFonts w:ascii="Calibri" w:hAnsi="Calibri"/>
          <w:b/>
          <w:smallCaps/>
        </w:rPr>
        <w:t>The Prayers and Lord’s Prayer:</w:t>
      </w:r>
    </w:p>
    <w:p w:rsidR="007541B5" w:rsidRDefault="007541B5" w:rsidP="007541B5">
      <w:pPr>
        <w:pStyle w:val="space"/>
        <w:rPr>
          <w:rFonts w:ascii="Calibri" w:hAnsi="Calibri"/>
          <w:sz w:val="6"/>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14021" w:rsidRPr="00BD4B0F" w:rsidRDefault="00E14021" w:rsidP="00E14021">
      <w:pPr>
        <w:pStyle w:val="All"/>
        <w:jc w:val="both"/>
        <w:rPr>
          <w:rFonts w:ascii="Calibri" w:hAnsi="Calibri"/>
          <w:sz w:val="10"/>
          <w:szCs w:val="14"/>
        </w:rPr>
      </w:pPr>
    </w:p>
    <w:p w:rsidR="00E14021" w:rsidRPr="00BD4B0F" w:rsidRDefault="00E14021" w:rsidP="00E14021">
      <w:pPr>
        <w:pStyle w:val="Heading2"/>
        <w:rPr>
          <w:rFonts w:ascii="Calibri" w:hAnsi="Calibri"/>
          <w:sz w:val="22"/>
          <w:szCs w:val="24"/>
        </w:rPr>
      </w:pPr>
      <w:r w:rsidRPr="00BD4B0F">
        <w:rPr>
          <w:rFonts w:ascii="Calibri" w:hAnsi="Calibri"/>
          <w:sz w:val="22"/>
          <w:szCs w:val="24"/>
        </w:rPr>
        <w:t>After the final section:</w:t>
      </w:r>
    </w:p>
    <w:p w:rsidR="00E14021" w:rsidRPr="00D32E26" w:rsidRDefault="00E14021" w:rsidP="00D32E26">
      <w:pPr>
        <w:pStyle w:val="All"/>
        <w:ind w:left="720" w:hanging="720"/>
        <w:jc w:val="both"/>
        <w:rPr>
          <w:rFonts w:ascii="Calibri" w:hAnsi="Calibri"/>
          <w:sz w:val="22"/>
          <w:szCs w:val="24"/>
        </w:rPr>
      </w:pPr>
      <w:r w:rsidRPr="00D32E26">
        <w:rPr>
          <w:rFonts w:ascii="Calibri" w:hAnsi="Calibri"/>
          <w:sz w:val="22"/>
          <w:szCs w:val="24"/>
        </w:rPr>
        <w:t>All:</w:t>
      </w:r>
      <w:r w:rsidRPr="00D32E26">
        <w:rPr>
          <w:rFonts w:ascii="Calibri" w:hAnsi="Calibri"/>
          <w:sz w:val="22"/>
          <w:szCs w:val="24"/>
        </w:rPr>
        <w:tab/>
        <w:t>God of mercy, entrusting into your hands all that you have made and rejoicing in our communion with all your faithful people, we make our prayers through Jesus Christ our Saviour.  Amen.</w:t>
      </w:r>
    </w:p>
    <w:p w:rsidR="00305BAC" w:rsidRPr="00256A4D" w:rsidRDefault="00305BAC" w:rsidP="00EC63B8">
      <w:pPr>
        <w:pStyle w:val="All"/>
        <w:ind w:left="720" w:firstLine="0"/>
        <w:jc w:val="both"/>
        <w:rPr>
          <w:rFonts w:ascii="Calibri" w:hAnsi="Calibri"/>
          <w:sz w:val="12"/>
          <w:szCs w:val="24"/>
        </w:rPr>
      </w:pPr>
    </w:p>
    <w:p w:rsidR="00BD4B0F" w:rsidRPr="00BD4B0F" w:rsidRDefault="00305BAC" w:rsidP="00BD4B0F">
      <w:pPr>
        <w:rPr>
          <w:rFonts w:asciiTheme="minorHAnsi" w:hAnsiTheme="minorHAnsi"/>
          <w:sz w:val="22"/>
        </w:rPr>
      </w:pPr>
      <w:r w:rsidRPr="00BD4B0F">
        <w:rPr>
          <w:rFonts w:asciiTheme="minorHAnsi" w:hAnsiTheme="minorHAnsi"/>
          <w:b/>
          <w:sz w:val="22"/>
          <w:szCs w:val="22"/>
        </w:rPr>
        <w:t>Hymn:</w:t>
      </w:r>
      <w:r w:rsidRPr="00BD4B0F">
        <w:rPr>
          <w:rFonts w:asciiTheme="minorHAnsi" w:hAnsiTheme="minorHAnsi"/>
          <w:sz w:val="22"/>
          <w:szCs w:val="22"/>
        </w:rPr>
        <w:tab/>
      </w:r>
      <w:r w:rsidR="00BD4B0F" w:rsidRPr="00BD4B0F">
        <w:rPr>
          <w:rFonts w:asciiTheme="minorHAnsi" w:hAnsiTheme="minorHAnsi"/>
          <w:sz w:val="22"/>
        </w:rPr>
        <w:t>O Lord my God!</w:t>
      </w:r>
      <w:r w:rsidR="00BD4B0F" w:rsidRPr="00BD4B0F">
        <w:rPr>
          <w:rFonts w:asciiTheme="minorHAnsi" w:hAnsiTheme="minorHAnsi"/>
          <w:sz w:val="22"/>
        </w:rPr>
        <w:fldChar w:fldCharType="begin"/>
      </w:r>
      <w:r w:rsidR="00BD4B0F" w:rsidRPr="00BD4B0F">
        <w:rPr>
          <w:rFonts w:asciiTheme="minorHAnsi" w:hAnsiTheme="minorHAnsi"/>
          <w:sz w:val="22"/>
        </w:rPr>
        <w:instrText>XE "O Lord my God!"</w:instrText>
      </w:r>
      <w:r w:rsidR="00BD4B0F" w:rsidRPr="00BD4B0F">
        <w:rPr>
          <w:rFonts w:asciiTheme="minorHAnsi" w:hAnsiTheme="minorHAnsi"/>
          <w:sz w:val="22"/>
        </w:rPr>
        <w:fldChar w:fldCharType="end"/>
      </w:r>
      <w:r w:rsidR="00BD4B0F" w:rsidRPr="00BD4B0F">
        <w:rPr>
          <w:rFonts w:asciiTheme="minorHAnsi" w:hAnsiTheme="minorHAnsi"/>
          <w:sz w:val="22"/>
        </w:rPr>
        <w:t xml:space="preserve">  When I in awesome wonder</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Consider all the works Thy hand hath made,</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I see the stars, I hear the mighty thunder,</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Thy power throughout the universe displayed:</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i/>
          <w:sz w:val="22"/>
        </w:rPr>
        <w:tab/>
        <w:t>Then sings my soul, my Saviour God to Thee,</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i/>
          <w:sz w:val="22"/>
        </w:rPr>
        <w:tab/>
        <w:t>How great Thou art!</w:t>
      </w:r>
      <w:r w:rsidRPr="00BD4B0F">
        <w:rPr>
          <w:rFonts w:asciiTheme="minorHAnsi" w:hAnsiTheme="minorHAnsi"/>
          <w:i/>
          <w:sz w:val="22"/>
        </w:rPr>
        <w:fldChar w:fldCharType="begin"/>
      </w:r>
      <w:r w:rsidRPr="00BD4B0F">
        <w:rPr>
          <w:rFonts w:asciiTheme="minorHAnsi" w:hAnsiTheme="minorHAnsi"/>
          <w:i/>
          <w:sz w:val="22"/>
        </w:rPr>
        <w:instrText>XE "How great Thou art!"</w:instrText>
      </w:r>
      <w:r w:rsidRPr="00BD4B0F">
        <w:rPr>
          <w:rFonts w:asciiTheme="minorHAnsi" w:hAnsiTheme="minorHAnsi"/>
          <w:i/>
          <w:sz w:val="22"/>
        </w:rPr>
        <w:fldChar w:fldCharType="end"/>
      </w:r>
      <w:r w:rsidRPr="00BD4B0F">
        <w:rPr>
          <w:rFonts w:asciiTheme="minorHAnsi" w:hAnsiTheme="minorHAnsi"/>
          <w:i/>
          <w:sz w:val="22"/>
        </w:rPr>
        <w:t xml:space="preserve"> How great Thou art!</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i/>
          <w:sz w:val="22"/>
        </w:rPr>
        <w:tab/>
        <w:t xml:space="preserve"> Then sings my soul, my Saviour God to Thee,</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i/>
          <w:sz w:val="22"/>
        </w:rPr>
        <w:tab/>
        <w:t xml:space="preserve"> How great Thou art! How great Thou art!</w:t>
      </w:r>
    </w:p>
    <w:p w:rsidR="00BD4B0F" w:rsidRPr="00A5572A" w:rsidRDefault="00BD4B0F" w:rsidP="00BD4B0F">
      <w:pPr>
        <w:pStyle w:val="space"/>
        <w:tabs>
          <w:tab w:val="left" w:pos="1260"/>
        </w:tabs>
        <w:ind w:left="720"/>
        <w:rPr>
          <w:rFonts w:asciiTheme="minorHAnsi" w:hAnsiTheme="minorHAnsi"/>
        </w:rPr>
      </w:pP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When through the woods and forest glades I wander</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And hear the birds sing sweetly in the trees;</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When I look down from lofty mountain grandeur,</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sz w:val="22"/>
        </w:rPr>
        <w:t xml:space="preserve">And hear the brook, and feel the gentle breeze; </w:t>
      </w:r>
      <w:r w:rsidRPr="00BD4B0F">
        <w:rPr>
          <w:rFonts w:asciiTheme="minorHAnsi" w:hAnsiTheme="minorHAnsi"/>
          <w:sz w:val="22"/>
        </w:rPr>
        <w:tab/>
      </w:r>
      <w:r w:rsidRPr="00BD4B0F">
        <w:rPr>
          <w:rFonts w:asciiTheme="minorHAnsi" w:hAnsiTheme="minorHAnsi"/>
          <w:i/>
          <w:sz w:val="22"/>
        </w:rPr>
        <w:t>Then sings...</w:t>
      </w:r>
    </w:p>
    <w:p w:rsidR="00BD4B0F" w:rsidRPr="00A5572A" w:rsidRDefault="00BD4B0F" w:rsidP="00BD4B0F">
      <w:pPr>
        <w:pStyle w:val="space"/>
        <w:tabs>
          <w:tab w:val="left" w:pos="1260"/>
        </w:tabs>
        <w:ind w:left="720"/>
        <w:rPr>
          <w:rFonts w:asciiTheme="minorHAnsi" w:hAnsiTheme="minorHAnsi"/>
        </w:rPr>
      </w:pP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And when I think that God his Son not sparing,</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Sent Him to die - I scarce can take it in;</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That on the cross my burden gladly bearing,</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sz w:val="22"/>
        </w:rPr>
        <w:t xml:space="preserve">He bled and died to take away my sin: </w:t>
      </w:r>
      <w:r w:rsidRPr="00BD4B0F">
        <w:rPr>
          <w:rFonts w:asciiTheme="minorHAnsi" w:hAnsiTheme="minorHAnsi"/>
          <w:i/>
          <w:sz w:val="22"/>
        </w:rPr>
        <w:t>Then sings...</w:t>
      </w:r>
    </w:p>
    <w:p w:rsidR="00BD4B0F" w:rsidRPr="00A5572A" w:rsidRDefault="00BD4B0F" w:rsidP="00BD4B0F">
      <w:pPr>
        <w:pStyle w:val="space"/>
        <w:tabs>
          <w:tab w:val="left" w:pos="1260"/>
        </w:tabs>
        <w:ind w:left="720"/>
        <w:rPr>
          <w:rFonts w:asciiTheme="minorHAnsi" w:hAnsiTheme="minorHAnsi"/>
        </w:rPr>
      </w:pP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When Christ shall come with shout of acclamation</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And take me home - what joy shall fill my heart!</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sz w:val="22"/>
        </w:rPr>
        <w:t>Then shall I bow in humble adoration</w:t>
      </w:r>
      <w:r w:rsidRPr="00BD4B0F">
        <w:rPr>
          <w:rFonts w:asciiTheme="minorHAnsi" w:hAnsiTheme="minorHAnsi"/>
          <w:sz w:val="22"/>
        </w:rPr>
        <w:br/>
        <w:t xml:space="preserve">And there proclaim my God, how great Thou art!  </w:t>
      </w:r>
      <w:r w:rsidRPr="00BD4B0F">
        <w:rPr>
          <w:rFonts w:asciiTheme="minorHAnsi" w:hAnsiTheme="minorHAnsi"/>
          <w:i/>
          <w:sz w:val="22"/>
        </w:rPr>
        <w:t>Then sings  ...</w:t>
      </w:r>
    </w:p>
    <w:p w:rsidR="005576E5" w:rsidRPr="00BD4B0F" w:rsidRDefault="005576E5" w:rsidP="00BD4B0F">
      <w:pPr>
        <w:tabs>
          <w:tab w:val="left" w:pos="720"/>
        </w:tabs>
        <w:ind w:left="900" w:hanging="900"/>
        <w:rPr>
          <w:rFonts w:asciiTheme="minorHAnsi" w:hAnsiTheme="minorHAnsi" w:cstheme="minorHAnsi"/>
          <w:sz w:val="8"/>
          <w:szCs w:val="22"/>
        </w:rPr>
      </w:pPr>
    </w:p>
    <w:p w:rsidR="00D32E26" w:rsidRPr="001F0175" w:rsidRDefault="00D32E26" w:rsidP="00D32E26">
      <w:pPr>
        <w:rPr>
          <w:rFonts w:ascii="Calibri" w:hAnsi="Calibri"/>
          <w:b/>
          <w:smallCaps/>
        </w:rPr>
      </w:pPr>
      <w:r w:rsidRPr="001F0175">
        <w:rPr>
          <w:rFonts w:ascii="Calibri" w:hAnsi="Calibri"/>
          <w:b/>
          <w:smallCaps/>
        </w:rPr>
        <w:t xml:space="preserve">The Commendation:  </w:t>
      </w:r>
      <w:r w:rsidRPr="001F0175">
        <w:rPr>
          <w:rFonts w:ascii="Calibri" w:hAnsi="Calibri"/>
          <w:i/>
          <w:iCs/>
          <w:sz w:val="22"/>
        </w:rPr>
        <w:t>(please remain standing)</w:t>
      </w:r>
    </w:p>
    <w:p w:rsidR="00D32E26" w:rsidRPr="00BD4B0F" w:rsidRDefault="00D32E26" w:rsidP="00D32E26">
      <w:pPr>
        <w:pStyle w:val="Priest"/>
        <w:jc w:val="both"/>
        <w:rPr>
          <w:rFonts w:ascii="Calibri" w:hAnsi="Calibri"/>
          <w:i/>
          <w:sz w:val="4"/>
          <w:szCs w:val="6"/>
        </w:rPr>
      </w:pPr>
    </w:p>
    <w:p w:rsidR="00D32E26" w:rsidRDefault="00D32E26" w:rsidP="00D32E26">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D32E26" w:rsidRPr="00BD4B0F" w:rsidRDefault="00D32E26" w:rsidP="00D32E26">
      <w:pPr>
        <w:pStyle w:val="Priest"/>
        <w:jc w:val="both"/>
        <w:rPr>
          <w:rFonts w:ascii="Calibri" w:hAnsi="Calibri"/>
          <w:b/>
          <w:sz w:val="8"/>
          <w:szCs w:val="22"/>
        </w:rPr>
      </w:pPr>
    </w:p>
    <w:p w:rsidR="00D039AA" w:rsidRPr="002248DD" w:rsidRDefault="00D039AA" w:rsidP="00D039AA">
      <w:pPr>
        <w:tabs>
          <w:tab w:val="left" w:pos="270"/>
        </w:tabs>
        <w:ind w:left="990" w:hanging="990"/>
        <w:rPr>
          <w:rFonts w:asciiTheme="minorHAnsi" w:hAnsiTheme="minorHAnsi" w:cstheme="minorHAnsi"/>
          <w:bCs/>
          <w:iCs/>
          <w:sz w:val="22"/>
          <w:szCs w:val="22"/>
        </w:rPr>
      </w:pPr>
      <w:r w:rsidRPr="00BD4B0F">
        <w:rPr>
          <w:rFonts w:asciiTheme="minorHAnsi" w:hAnsiTheme="minorHAnsi" w:cstheme="minorHAnsi"/>
          <w:bCs/>
          <w:iCs/>
          <w:sz w:val="22"/>
          <w:szCs w:val="22"/>
        </w:rPr>
        <w:t xml:space="preserve">Exit music:  </w:t>
      </w:r>
      <w:r w:rsidRPr="00BD4B0F">
        <w:rPr>
          <w:rFonts w:asciiTheme="minorHAnsi" w:hAnsiTheme="minorHAnsi" w:cstheme="minorHAnsi"/>
          <w:bCs/>
          <w:i/>
          <w:iCs/>
          <w:sz w:val="22"/>
          <w:szCs w:val="22"/>
        </w:rPr>
        <w:t xml:space="preserve"> </w:t>
      </w:r>
      <w:r w:rsidR="002248DD">
        <w:rPr>
          <w:rFonts w:asciiTheme="minorHAnsi" w:hAnsiTheme="minorHAnsi" w:cstheme="minorHAnsi"/>
          <w:bCs/>
          <w:i/>
          <w:iCs/>
          <w:sz w:val="22"/>
          <w:szCs w:val="22"/>
        </w:rPr>
        <w:t>You’ll be in my heart</w:t>
      </w:r>
      <w:r w:rsidR="002248DD">
        <w:rPr>
          <w:rFonts w:asciiTheme="minorHAnsi" w:hAnsiTheme="minorHAnsi" w:cstheme="minorHAnsi"/>
          <w:bCs/>
          <w:iCs/>
          <w:sz w:val="22"/>
          <w:szCs w:val="22"/>
        </w:rPr>
        <w:t xml:space="preserve"> by Phil Collins</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001" w:rsidRDefault="00AD1001">
      <w:r>
        <w:separator/>
      </w:r>
    </w:p>
  </w:endnote>
  <w:endnote w:type="continuationSeparator" w:id="0">
    <w:p w:rsidR="00AD1001" w:rsidRDefault="00AD1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2248DD">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001" w:rsidRDefault="00AD1001">
      <w:r>
        <w:separator/>
      </w:r>
    </w:p>
  </w:footnote>
  <w:footnote w:type="continuationSeparator" w:id="0">
    <w:p w:rsidR="00AD1001" w:rsidRDefault="00AD10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4C86"/>
    <w:rsid w:val="00037A53"/>
    <w:rsid w:val="00037D90"/>
    <w:rsid w:val="000469DF"/>
    <w:rsid w:val="00047B5F"/>
    <w:rsid w:val="000569AF"/>
    <w:rsid w:val="00061EE2"/>
    <w:rsid w:val="000841B1"/>
    <w:rsid w:val="00087D9B"/>
    <w:rsid w:val="00091F8F"/>
    <w:rsid w:val="000B22FD"/>
    <w:rsid w:val="000D4A64"/>
    <w:rsid w:val="000E1CA0"/>
    <w:rsid w:val="000E695A"/>
    <w:rsid w:val="0010097D"/>
    <w:rsid w:val="001344DE"/>
    <w:rsid w:val="001413BE"/>
    <w:rsid w:val="00152B59"/>
    <w:rsid w:val="00187E16"/>
    <w:rsid w:val="001940AC"/>
    <w:rsid w:val="001B234E"/>
    <w:rsid w:val="001B4FB2"/>
    <w:rsid w:val="001C390D"/>
    <w:rsid w:val="001C4454"/>
    <w:rsid w:val="001D1E4D"/>
    <w:rsid w:val="001E35E2"/>
    <w:rsid w:val="001E4459"/>
    <w:rsid w:val="001F0175"/>
    <w:rsid w:val="00203BE9"/>
    <w:rsid w:val="00214DF3"/>
    <w:rsid w:val="002248DD"/>
    <w:rsid w:val="00243136"/>
    <w:rsid w:val="002520E1"/>
    <w:rsid w:val="002541C8"/>
    <w:rsid w:val="00256A4D"/>
    <w:rsid w:val="00276890"/>
    <w:rsid w:val="00283EFD"/>
    <w:rsid w:val="00291A78"/>
    <w:rsid w:val="002F30FA"/>
    <w:rsid w:val="00305BAC"/>
    <w:rsid w:val="00327589"/>
    <w:rsid w:val="00354BA8"/>
    <w:rsid w:val="00397202"/>
    <w:rsid w:val="003A1AE4"/>
    <w:rsid w:val="003B544D"/>
    <w:rsid w:val="003C1E56"/>
    <w:rsid w:val="003E3D80"/>
    <w:rsid w:val="00417D18"/>
    <w:rsid w:val="004366EF"/>
    <w:rsid w:val="004501C6"/>
    <w:rsid w:val="0045793F"/>
    <w:rsid w:val="00467079"/>
    <w:rsid w:val="004730AE"/>
    <w:rsid w:val="0049225C"/>
    <w:rsid w:val="004A1EBD"/>
    <w:rsid w:val="004B0676"/>
    <w:rsid w:val="004B5A7D"/>
    <w:rsid w:val="004D0794"/>
    <w:rsid w:val="004E02DE"/>
    <w:rsid w:val="004E26F0"/>
    <w:rsid w:val="004E3639"/>
    <w:rsid w:val="004F1FF8"/>
    <w:rsid w:val="004F2EF3"/>
    <w:rsid w:val="004F35D3"/>
    <w:rsid w:val="005178D4"/>
    <w:rsid w:val="00526833"/>
    <w:rsid w:val="005404D0"/>
    <w:rsid w:val="00546E8B"/>
    <w:rsid w:val="005576E5"/>
    <w:rsid w:val="0057536D"/>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1001"/>
    <w:rsid w:val="00AD5F4E"/>
    <w:rsid w:val="00AE4C02"/>
    <w:rsid w:val="00B02A42"/>
    <w:rsid w:val="00B1115E"/>
    <w:rsid w:val="00B36409"/>
    <w:rsid w:val="00B45B99"/>
    <w:rsid w:val="00B631CF"/>
    <w:rsid w:val="00B67139"/>
    <w:rsid w:val="00B772A7"/>
    <w:rsid w:val="00B80234"/>
    <w:rsid w:val="00B978EC"/>
    <w:rsid w:val="00BA4225"/>
    <w:rsid w:val="00BB4FD3"/>
    <w:rsid w:val="00BD4B0F"/>
    <w:rsid w:val="00BE40CC"/>
    <w:rsid w:val="00C00212"/>
    <w:rsid w:val="00C14C3C"/>
    <w:rsid w:val="00C20ED7"/>
    <w:rsid w:val="00C246E5"/>
    <w:rsid w:val="00C40CBB"/>
    <w:rsid w:val="00C47EE5"/>
    <w:rsid w:val="00C56A82"/>
    <w:rsid w:val="00C60B40"/>
    <w:rsid w:val="00C771E8"/>
    <w:rsid w:val="00C878C8"/>
    <w:rsid w:val="00CB10B4"/>
    <w:rsid w:val="00CC5426"/>
    <w:rsid w:val="00CC5A3E"/>
    <w:rsid w:val="00CD0F89"/>
    <w:rsid w:val="00CE065D"/>
    <w:rsid w:val="00CE0AB5"/>
    <w:rsid w:val="00CE672D"/>
    <w:rsid w:val="00D02BDE"/>
    <w:rsid w:val="00D039AA"/>
    <w:rsid w:val="00D11F22"/>
    <w:rsid w:val="00D158BE"/>
    <w:rsid w:val="00D308A5"/>
    <w:rsid w:val="00D30DF8"/>
    <w:rsid w:val="00D31363"/>
    <w:rsid w:val="00D32E26"/>
    <w:rsid w:val="00D43B0D"/>
    <w:rsid w:val="00D643A8"/>
    <w:rsid w:val="00D771E6"/>
    <w:rsid w:val="00D82E62"/>
    <w:rsid w:val="00DA4ED5"/>
    <w:rsid w:val="00DB358A"/>
    <w:rsid w:val="00DB4170"/>
    <w:rsid w:val="00DB64CD"/>
    <w:rsid w:val="00DD3CA2"/>
    <w:rsid w:val="00E02CBF"/>
    <w:rsid w:val="00E06897"/>
    <w:rsid w:val="00E14021"/>
    <w:rsid w:val="00E20ABE"/>
    <w:rsid w:val="00E25794"/>
    <w:rsid w:val="00E4510C"/>
    <w:rsid w:val="00E63470"/>
    <w:rsid w:val="00E70392"/>
    <w:rsid w:val="00E82792"/>
    <w:rsid w:val="00E8307D"/>
    <w:rsid w:val="00E85E7D"/>
    <w:rsid w:val="00E94BD1"/>
    <w:rsid w:val="00EC63B8"/>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B2C36"/>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EF0ED"/>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E26"/>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17A5C1-3BE6-403F-8A63-CA14699BC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8</TotalTime>
  <Pages>4</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2011-11-10T22:00:00Z</cp:lastPrinted>
  <dcterms:created xsi:type="dcterms:W3CDTF">2019-06-02T14:40:00Z</dcterms:created>
  <dcterms:modified xsi:type="dcterms:W3CDTF">2019-06-02T14:46:00Z</dcterms:modified>
</cp:coreProperties>
</file>