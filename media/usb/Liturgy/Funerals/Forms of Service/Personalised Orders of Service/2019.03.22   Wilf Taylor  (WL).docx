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E5" w:rsidRPr="007467E5" w:rsidRDefault="007467E5" w:rsidP="008A70B1">
      <w:pPr>
        <w:jc w:val="center"/>
        <w:rPr>
          <w:rFonts w:asciiTheme="majorHAnsi" w:hAnsiTheme="majorHAnsi" w:cstheme="minorHAnsi"/>
          <w:bCs/>
          <w:i/>
          <w:iCs/>
          <w:sz w:val="52"/>
          <w:szCs w:val="22"/>
        </w:rPr>
      </w:pPr>
      <w:r w:rsidRPr="007467E5">
        <w:rPr>
          <w:rFonts w:asciiTheme="majorHAnsi" w:hAnsiTheme="majorHAnsi" w:cstheme="minorHAnsi"/>
          <w:bCs/>
          <w:i/>
          <w:iCs/>
          <w:sz w:val="52"/>
          <w:szCs w:val="22"/>
        </w:rPr>
        <w:t>Order of Service</w:t>
      </w:r>
    </w:p>
    <w:p w:rsidR="007467E5" w:rsidRPr="007467E5" w:rsidRDefault="007467E5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40"/>
          <w:szCs w:val="22"/>
        </w:rPr>
      </w:pPr>
    </w:p>
    <w:p w:rsidR="00024BAF" w:rsidRPr="0084508E" w:rsidRDefault="00024BAF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EC63B8">
        <w:rPr>
          <w:rFonts w:asciiTheme="minorHAnsi" w:hAnsiTheme="minorHAnsi" w:cstheme="minorHAnsi"/>
          <w:bCs/>
          <w:iCs/>
          <w:szCs w:val="22"/>
        </w:rPr>
        <w:t xml:space="preserve">Entrance music:  </w:t>
      </w:r>
      <w:r w:rsidR="00A60FC3">
        <w:rPr>
          <w:rFonts w:asciiTheme="minorHAnsi" w:hAnsiTheme="minorHAnsi" w:cstheme="minorHAnsi"/>
          <w:bCs/>
          <w:i/>
          <w:iCs/>
          <w:szCs w:val="22"/>
        </w:rPr>
        <w:t xml:space="preserve">He ain’t heavy </w:t>
      </w:r>
      <w:r w:rsidR="0084508E">
        <w:rPr>
          <w:rFonts w:asciiTheme="minorHAnsi" w:hAnsiTheme="minorHAnsi" w:cstheme="minorHAnsi"/>
          <w:bCs/>
          <w:iCs/>
          <w:szCs w:val="22"/>
        </w:rPr>
        <w:t xml:space="preserve">by </w:t>
      </w:r>
      <w:r w:rsidR="00A60FC3">
        <w:rPr>
          <w:rFonts w:asciiTheme="minorHAnsi" w:hAnsiTheme="minorHAnsi" w:cstheme="minorHAnsi"/>
          <w:bCs/>
          <w:iCs/>
          <w:szCs w:val="22"/>
        </w:rPr>
        <w:t>The Hollies</w:t>
      </w:r>
    </w:p>
    <w:p w:rsidR="00024BAF" w:rsidRPr="007467E5" w:rsidRDefault="00024BAF">
      <w:pPr>
        <w:pStyle w:val="Heading4"/>
        <w:rPr>
          <w:rFonts w:ascii="Calibri" w:hAnsi="Calibri"/>
          <w:b/>
          <w:sz w:val="24"/>
          <w:szCs w:val="24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Default="00C47EE5">
      <w:pPr>
        <w:pStyle w:val="space"/>
        <w:rPr>
          <w:rFonts w:ascii="Calibri" w:hAnsi="Calibri"/>
          <w:sz w:val="8"/>
        </w:rPr>
      </w:pPr>
    </w:p>
    <w:p w:rsidR="009C5883" w:rsidRPr="00EC63B8" w:rsidRDefault="00C47EE5" w:rsidP="007467E5">
      <w:pPr>
        <w:pStyle w:val="Priest"/>
        <w:ind w:left="720" w:hanging="720"/>
        <w:jc w:val="both"/>
        <w:rPr>
          <w:rFonts w:ascii="Calibri" w:hAnsi="Calibri"/>
          <w:b/>
          <w:bCs/>
          <w:szCs w:val="22"/>
        </w:rPr>
      </w:pPr>
      <w:r w:rsidRPr="00EC63B8">
        <w:rPr>
          <w:rFonts w:ascii="Calibri" w:hAnsi="Calibri"/>
          <w:b/>
          <w:szCs w:val="22"/>
        </w:rPr>
        <w:t>All:</w:t>
      </w:r>
      <w:r w:rsidRPr="00EC63B8">
        <w:rPr>
          <w:rFonts w:ascii="Calibri" w:hAnsi="Calibri"/>
          <w:szCs w:val="22"/>
        </w:rPr>
        <w:tab/>
      </w:r>
      <w:r w:rsidRPr="00EC63B8">
        <w:rPr>
          <w:rFonts w:ascii="Calibri" w:hAnsi="Calibri"/>
          <w:b/>
          <w:szCs w:val="22"/>
        </w:rPr>
        <w:t>Merciful Father, hear our prayers and comfort us; renew our trust in your Son, whom you raised from the dead; strengthen our faith that all who have died in the love of Christ will share in his resurrection; who lives and reigns with you,</w:t>
      </w:r>
      <w:r w:rsidR="007467E5">
        <w:rPr>
          <w:rFonts w:ascii="Calibri" w:hAnsi="Calibri"/>
          <w:b/>
          <w:szCs w:val="22"/>
        </w:rPr>
        <w:t xml:space="preserve"> </w:t>
      </w:r>
      <w:r w:rsidRPr="00EC63B8">
        <w:rPr>
          <w:rFonts w:ascii="Calibri" w:hAnsi="Calibri"/>
          <w:b/>
          <w:szCs w:val="22"/>
        </w:rPr>
        <w:t xml:space="preserve">in the unity of the Holy Spirit, one God, now and for ever. </w:t>
      </w:r>
      <w:r w:rsidRPr="00EC63B8">
        <w:rPr>
          <w:rFonts w:ascii="Calibri" w:hAnsi="Calibri"/>
          <w:szCs w:val="22"/>
        </w:rPr>
        <w:t xml:space="preserve"> </w:t>
      </w:r>
      <w:r w:rsidRPr="00EC63B8">
        <w:rPr>
          <w:rFonts w:ascii="Calibri" w:hAnsi="Calibri"/>
          <w:b/>
          <w:bCs/>
          <w:szCs w:val="22"/>
        </w:rPr>
        <w:t>Amen</w:t>
      </w:r>
    </w:p>
    <w:p w:rsidR="00F02960" w:rsidRPr="00CB10B4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2"/>
        </w:rPr>
      </w:pPr>
    </w:p>
    <w:p w:rsidR="00A60FC3" w:rsidRPr="005306B7" w:rsidRDefault="00A60FC3" w:rsidP="00A60FC3">
      <w:pPr>
        <w:ind w:left="1080" w:hanging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  <w:b/>
        </w:rPr>
        <w:t>All:</w:t>
      </w:r>
      <w:r w:rsidRPr="005306B7">
        <w:rPr>
          <w:rFonts w:asciiTheme="minorHAnsi" w:hAnsiTheme="minorHAnsi" w:cstheme="minorHAnsi"/>
        </w:rPr>
        <w:tab/>
        <w:t>The Lord's my Shepherd</w:t>
      </w:r>
      <w:r w:rsidRPr="005306B7">
        <w:rPr>
          <w:rFonts w:asciiTheme="minorHAnsi" w:hAnsiTheme="minorHAnsi" w:cstheme="minorHAnsi"/>
        </w:rPr>
        <w:fldChar w:fldCharType="begin"/>
      </w:r>
      <w:r w:rsidRPr="005306B7">
        <w:rPr>
          <w:rFonts w:asciiTheme="minorHAnsi" w:hAnsiTheme="minorHAnsi" w:cstheme="minorHAnsi"/>
        </w:rPr>
        <w:instrText>XE "The Lord's my Shepherd"</w:instrText>
      </w:r>
      <w:r w:rsidRPr="005306B7">
        <w:rPr>
          <w:rFonts w:asciiTheme="minorHAnsi" w:hAnsiTheme="minorHAnsi" w:cstheme="minorHAnsi"/>
        </w:rPr>
        <w:fldChar w:fldCharType="end"/>
      </w:r>
      <w:r w:rsidRPr="005306B7">
        <w:rPr>
          <w:rFonts w:asciiTheme="minorHAnsi" w:hAnsiTheme="minorHAnsi" w:cstheme="minorHAnsi"/>
        </w:rPr>
        <w:t>, I'll not want;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he makes me down to lie -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in pastures green; he leadeth me -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the quiet waters by.</w:t>
      </w:r>
    </w:p>
    <w:p w:rsidR="00A60FC3" w:rsidRPr="005306B7" w:rsidRDefault="00A60FC3" w:rsidP="00A60FC3">
      <w:pPr>
        <w:pStyle w:val="space"/>
        <w:ind w:left="1080"/>
        <w:rPr>
          <w:rFonts w:asciiTheme="minorHAnsi" w:hAnsiTheme="minorHAnsi" w:cstheme="minorHAnsi"/>
        </w:rPr>
      </w:pP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My soul he doth restore again,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and me to walk doth make -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within the paths of righteousness,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e'en for his own name's sake.</w:t>
      </w:r>
    </w:p>
    <w:p w:rsidR="00A60FC3" w:rsidRPr="005306B7" w:rsidRDefault="00A60FC3" w:rsidP="00A60FC3">
      <w:pPr>
        <w:pStyle w:val="space"/>
        <w:ind w:left="1080"/>
        <w:rPr>
          <w:rFonts w:asciiTheme="minorHAnsi" w:hAnsiTheme="minorHAnsi" w:cstheme="minorHAnsi"/>
        </w:rPr>
      </w:pP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Yea, though I walk through death's dark vale,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yet will I fear no ill;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for thou art with me, and thy rod -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and staff me comfort still.</w:t>
      </w:r>
    </w:p>
    <w:p w:rsidR="00A60FC3" w:rsidRPr="005306B7" w:rsidRDefault="00A60FC3" w:rsidP="00A60FC3">
      <w:pPr>
        <w:pStyle w:val="space"/>
        <w:ind w:left="1080"/>
        <w:rPr>
          <w:rFonts w:asciiTheme="minorHAnsi" w:hAnsiTheme="minorHAnsi" w:cstheme="minorHAnsi"/>
        </w:rPr>
      </w:pP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My table thou hast furnished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in presence of my foes;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my head thou dost with oil anoint,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and my cup overflows.</w:t>
      </w:r>
    </w:p>
    <w:p w:rsidR="00A60FC3" w:rsidRPr="005306B7" w:rsidRDefault="00A60FC3" w:rsidP="00A60FC3">
      <w:pPr>
        <w:pStyle w:val="space"/>
        <w:ind w:left="1080"/>
        <w:rPr>
          <w:rFonts w:asciiTheme="minorHAnsi" w:hAnsiTheme="minorHAnsi" w:cstheme="minorHAnsi"/>
        </w:rPr>
      </w:pP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Goodness and mercy all my life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shall surely follow me;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and in God's house, for evermore</w:t>
      </w:r>
    </w:p>
    <w:p w:rsidR="00A60FC3" w:rsidRPr="005306B7" w:rsidRDefault="00A60FC3" w:rsidP="00A60FC3">
      <w:pPr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my dwelling place shall be.</w:t>
      </w:r>
    </w:p>
    <w:p w:rsidR="007467E5" w:rsidRPr="000D4A64" w:rsidRDefault="007467E5" w:rsidP="007467E5">
      <w:pPr>
        <w:rPr>
          <w:rFonts w:ascii="Calibri" w:hAnsi="Calibri"/>
          <w:i/>
          <w:sz w:val="22"/>
          <w:szCs w:val="24"/>
        </w:rPr>
      </w:pPr>
      <w:r w:rsidRPr="00EC63B8">
        <w:rPr>
          <w:rFonts w:ascii="Calibri" w:hAnsi="Calibri"/>
          <w:b/>
          <w:bCs/>
          <w:iCs/>
          <w:szCs w:val="24"/>
        </w:rPr>
        <w:lastRenderedPageBreak/>
        <w:t xml:space="preserve">The Scriptural Reading:   </w:t>
      </w:r>
      <w:r w:rsidR="00A60FC3">
        <w:rPr>
          <w:rFonts w:ascii="Calibri" w:hAnsi="Calibri"/>
          <w:szCs w:val="24"/>
        </w:rPr>
        <w:t>John 14. 1-6</w:t>
      </w:r>
    </w:p>
    <w:p w:rsidR="007467E5" w:rsidRPr="007467E5" w:rsidRDefault="007467E5" w:rsidP="007467E5">
      <w:pPr>
        <w:rPr>
          <w:rFonts w:ascii="Calibri" w:hAnsi="Calibri"/>
          <w:b/>
          <w:smallCaps/>
          <w:szCs w:val="24"/>
        </w:rPr>
      </w:pPr>
    </w:p>
    <w:p w:rsidR="007467E5" w:rsidRDefault="007467E5" w:rsidP="007467E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mallCaps/>
          <w:sz w:val="28"/>
        </w:rPr>
        <w:t xml:space="preserve">The Eulogy </w:t>
      </w:r>
      <w:r w:rsidRPr="003B544D">
        <w:rPr>
          <w:rFonts w:ascii="Calibri" w:hAnsi="Calibri"/>
          <w:b/>
          <w:smallCaps/>
          <w:sz w:val="28"/>
        </w:rPr>
        <w:t xml:space="preserve"> </w:t>
      </w:r>
      <w:r w:rsidRPr="00EC63B8">
        <w:rPr>
          <w:rFonts w:ascii="Calibri" w:hAnsi="Calibri"/>
          <w:b/>
          <w:smallCaps/>
          <w:sz w:val="28"/>
          <w:szCs w:val="24"/>
        </w:rPr>
        <w:t xml:space="preserve"> </w:t>
      </w:r>
    </w:p>
    <w:p w:rsidR="007467E5" w:rsidRPr="007467E5" w:rsidRDefault="007467E5" w:rsidP="007467E5">
      <w:pPr>
        <w:rPr>
          <w:rFonts w:ascii="Calibri" w:hAnsi="Calibri"/>
          <w:szCs w:val="24"/>
        </w:rPr>
      </w:pPr>
    </w:p>
    <w:p w:rsidR="00A60FC3" w:rsidRPr="003B544D" w:rsidRDefault="00A60FC3" w:rsidP="00A60FC3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Poem</w:t>
      </w:r>
      <w:r w:rsidRPr="003B544D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 </w:t>
      </w:r>
      <w:r w:rsidRPr="00A60FC3">
        <w:rPr>
          <w:rFonts w:ascii="Calibri" w:hAnsi="Calibri"/>
          <w:b/>
          <w:bCs/>
          <w:iCs/>
          <w:szCs w:val="24"/>
        </w:rPr>
        <w:t>Oft, in the Stilly Night</w:t>
      </w:r>
    </w:p>
    <w:p w:rsidR="00A60FC3" w:rsidRDefault="00A60FC3" w:rsidP="00A60FC3">
      <w:pPr>
        <w:pStyle w:val="space"/>
        <w:rPr>
          <w:rFonts w:ascii="Calibri" w:hAnsi="Calibri"/>
          <w:sz w:val="6"/>
          <w:szCs w:val="6"/>
        </w:rPr>
      </w:pPr>
    </w:p>
    <w:p w:rsidR="00A60FC3" w:rsidRPr="00A60FC3" w:rsidRDefault="00A60FC3" w:rsidP="00A60FC3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Oft, in the stilly</w:t>
      </w:r>
      <w:r w:rsidRPr="00A60FC3">
        <w:rPr>
          <w:rFonts w:asciiTheme="minorHAnsi" w:hAnsiTheme="minorHAnsi" w:cstheme="minorHAnsi"/>
        </w:rPr>
        <w:t xml:space="preserve"> night, </w:t>
      </w:r>
      <w:r w:rsidRPr="00A60FC3">
        <w:rPr>
          <w:rFonts w:asciiTheme="minorHAnsi" w:hAnsiTheme="minorHAnsi" w:cstheme="minorHAnsi"/>
        </w:rPr>
        <w:br/>
        <w:t>Ere slumber's chain has bound me,</w:t>
      </w:r>
      <w:r w:rsidRPr="00A60FC3">
        <w:rPr>
          <w:rFonts w:asciiTheme="minorHAnsi" w:hAnsiTheme="minorHAnsi" w:cstheme="minorHAnsi"/>
        </w:rPr>
        <w:br/>
        <w:t>Fond memory brings the light</w:t>
      </w:r>
      <w:r w:rsidRPr="00A60FC3">
        <w:rPr>
          <w:rFonts w:asciiTheme="minorHAnsi" w:hAnsiTheme="minorHAnsi" w:cstheme="minorHAnsi"/>
        </w:rPr>
        <w:br/>
        <w:t>Of other days around me;</w:t>
      </w:r>
      <w:r w:rsidRPr="00A60FC3">
        <w:rPr>
          <w:rFonts w:asciiTheme="minorHAnsi" w:hAnsiTheme="minorHAnsi" w:cstheme="minorHAnsi"/>
        </w:rPr>
        <w:br/>
        <w:t>The smiles, the tears,</w:t>
      </w:r>
      <w:r w:rsidRPr="00A60FC3">
        <w:rPr>
          <w:rFonts w:asciiTheme="minorHAnsi" w:hAnsiTheme="minorHAnsi" w:cstheme="minorHAnsi"/>
        </w:rPr>
        <w:br/>
        <w:t>Of boyhood's years,</w:t>
      </w:r>
      <w:r w:rsidRPr="00A60FC3">
        <w:rPr>
          <w:rFonts w:asciiTheme="minorHAnsi" w:hAnsiTheme="minorHAnsi" w:cstheme="minorHAnsi"/>
        </w:rPr>
        <w:br/>
        <w:t>The words of love then spoken;</w:t>
      </w:r>
      <w:r w:rsidRPr="00A60FC3">
        <w:rPr>
          <w:rFonts w:asciiTheme="minorHAnsi" w:hAnsiTheme="minorHAnsi" w:cstheme="minorHAnsi"/>
        </w:rPr>
        <w:br/>
        <w:t>The eyes that shone,</w:t>
      </w:r>
      <w:r w:rsidRPr="00A60FC3">
        <w:rPr>
          <w:rFonts w:asciiTheme="minorHAnsi" w:hAnsiTheme="minorHAnsi" w:cstheme="minorHAnsi"/>
        </w:rPr>
        <w:br/>
        <w:t>Now dimm'd and gone,</w:t>
      </w:r>
      <w:r w:rsidRPr="00A60FC3">
        <w:rPr>
          <w:rFonts w:asciiTheme="minorHAnsi" w:hAnsiTheme="minorHAnsi" w:cstheme="minorHAnsi"/>
        </w:rPr>
        <w:br/>
        <w:t>The cheerful hearts now broken!</w:t>
      </w:r>
      <w:r w:rsidRPr="00A60FC3">
        <w:rPr>
          <w:rFonts w:asciiTheme="minorHAnsi" w:hAnsiTheme="minorHAnsi" w:cstheme="minorHAnsi"/>
        </w:rPr>
        <w:br/>
        <w:t>Thus, in the stilly night,</w:t>
      </w:r>
      <w:r w:rsidRPr="00A60FC3">
        <w:rPr>
          <w:rFonts w:asciiTheme="minorHAnsi" w:hAnsiTheme="minorHAnsi" w:cstheme="minorHAnsi"/>
        </w:rPr>
        <w:br/>
        <w:t>Ere slumber's chain hath bound me,</w:t>
      </w:r>
      <w:r w:rsidRPr="00A60FC3">
        <w:rPr>
          <w:rFonts w:asciiTheme="minorHAnsi" w:hAnsiTheme="minorHAnsi" w:cstheme="minorHAnsi"/>
        </w:rPr>
        <w:br/>
        <w:t>Sad memory brings the light</w:t>
      </w:r>
      <w:r w:rsidRPr="00A60FC3">
        <w:rPr>
          <w:rFonts w:asciiTheme="minorHAnsi" w:hAnsiTheme="minorHAnsi" w:cstheme="minorHAnsi"/>
        </w:rPr>
        <w:br/>
        <w:t>Of other days around me.</w:t>
      </w:r>
      <w:r w:rsidRPr="00A60FC3">
        <w:rPr>
          <w:rFonts w:asciiTheme="minorHAnsi" w:hAnsiTheme="minorHAnsi" w:cstheme="minorHAnsi"/>
        </w:rPr>
        <w:br/>
      </w:r>
      <w:r w:rsidRPr="00A60FC3">
        <w:rPr>
          <w:rFonts w:asciiTheme="minorHAnsi" w:hAnsiTheme="minorHAnsi" w:cstheme="minorHAnsi"/>
        </w:rPr>
        <w:br/>
        <w:t>When I remember all</w:t>
      </w:r>
      <w:r w:rsidRPr="00A60FC3">
        <w:rPr>
          <w:rFonts w:asciiTheme="minorHAnsi" w:hAnsiTheme="minorHAnsi" w:cstheme="minorHAnsi"/>
        </w:rPr>
        <w:br/>
        <w:t>The friends, so link'd together,</w:t>
      </w:r>
      <w:r w:rsidRPr="00A60FC3">
        <w:rPr>
          <w:rFonts w:asciiTheme="minorHAnsi" w:hAnsiTheme="minorHAnsi" w:cstheme="minorHAnsi"/>
        </w:rPr>
        <w:br/>
        <w:t>I've seen around me fall,</w:t>
      </w:r>
      <w:r w:rsidRPr="00A60FC3">
        <w:rPr>
          <w:rFonts w:asciiTheme="minorHAnsi" w:hAnsiTheme="minorHAnsi" w:cstheme="minorHAnsi"/>
        </w:rPr>
        <w:br/>
        <w:t>Like leaves in wintry weather;</w:t>
      </w:r>
      <w:r w:rsidRPr="00A60FC3">
        <w:rPr>
          <w:rFonts w:asciiTheme="minorHAnsi" w:hAnsiTheme="minorHAnsi" w:cstheme="minorHAnsi"/>
        </w:rPr>
        <w:br/>
        <w:t>I feel like one</w:t>
      </w:r>
      <w:r w:rsidRPr="00A60FC3">
        <w:rPr>
          <w:rFonts w:asciiTheme="minorHAnsi" w:hAnsiTheme="minorHAnsi" w:cstheme="minorHAnsi"/>
        </w:rPr>
        <w:br/>
        <w:t>Who treads alone</w:t>
      </w:r>
      <w:r w:rsidRPr="00A60FC3">
        <w:rPr>
          <w:rFonts w:asciiTheme="minorHAnsi" w:hAnsiTheme="minorHAnsi" w:cstheme="minorHAnsi"/>
        </w:rPr>
        <w:br/>
        <w:t>Some banquet-hall deserted,</w:t>
      </w:r>
      <w:r w:rsidRPr="00A60FC3">
        <w:rPr>
          <w:rFonts w:asciiTheme="minorHAnsi" w:hAnsiTheme="minorHAnsi" w:cstheme="minorHAnsi"/>
        </w:rPr>
        <w:br/>
        <w:t>Whose lights are fled,</w:t>
      </w:r>
      <w:r w:rsidRPr="00A60FC3">
        <w:rPr>
          <w:rFonts w:asciiTheme="minorHAnsi" w:hAnsiTheme="minorHAnsi" w:cstheme="minorHAnsi"/>
        </w:rPr>
        <w:br/>
        <w:t>Whose garlands dead,</w:t>
      </w:r>
      <w:r w:rsidRPr="00A60FC3">
        <w:rPr>
          <w:rFonts w:asciiTheme="minorHAnsi" w:hAnsiTheme="minorHAnsi" w:cstheme="minorHAnsi"/>
        </w:rPr>
        <w:br/>
        <w:t xml:space="preserve">And all but </w:t>
      </w:r>
      <w:r>
        <w:rPr>
          <w:rFonts w:asciiTheme="minorHAnsi" w:hAnsiTheme="minorHAnsi" w:cstheme="minorHAnsi"/>
        </w:rPr>
        <w:t>he departed!</w:t>
      </w:r>
      <w:r>
        <w:rPr>
          <w:rFonts w:asciiTheme="minorHAnsi" w:hAnsiTheme="minorHAnsi" w:cstheme="minorHAnsi"/>
        </w:rPr>
        <w:br/>
        <w:t>Thus, in the stilly</w:t>
      </w:r>
      <w:r w:rsidRPr="00A60FC3">
        <w:rPr>
          <w:rFonts w:asciiTheme="minorHAnsi" w:hAnsiTheme="minorHAnsi" w:cstheme="minorHAnsi"/>
        </w:rPr>
        <w:t xml:space="preserve"> night,</w:t>
      </w:r>
      <w:r w:rsidRPr="00A60FC3">
        <w:rPr>
          <w:rFonts w:asciiTheme="minorHAnsi" w:hAnsiTheme="minorHAnsi" w:cstheme="minorHAnsi"/>
        </w:rPr>
        <w:br/>
        <w:t>Ere slumber's chain has bound me,</w:t>
      </w:r>
      <w:r w:rsidRPr="00A60FC3">
        <w:rPr>
          <w:rFonts w:asciiTheme="minorHAnsi" w:hAnsiTheme="minorHAnsi" w:cstheme="minorHAnsi"/>
        </w:rPr>
        <w:br/>
        <w:t>Sad memory brings the light</w:t>
      </w:r>
      <w:r w:rsidRPr="00A60FC3">
        <w:rPr>
          <w:rFonts w:asciiTheme="minorHAnsi" w:hAnsiTheme="minorHAnsi" w:cstheme="minorHAnsi"/>
        </w:rPr>
        <w:br/>
        <w:t xml:space="preserve">Of other days around me. </w:t>
      </w:r>
    </w:p>
    <w:p w:rsidR="00A60FC3" w:rsidRPr="00A60FC3" w:rsidRDefault="00A60FC3" w:rsidP="00A60FC3">
      <w:pPr>
        <w:ind w:left="3960" w:firstLine="360"/>
        <w:rPr>
          <w:rFonts w:asciiTheme="minorHAnsi" w:hAnsiTheme="minorHAnsi" w:cstheme="minorHAnsi"/>
        </w:rPr>
      </w:pPr>
      <w:hyperlink r:id="rId7" w:history="1">
        <w:r w:rsidRPr="00A60FC3">
          <w:rPr>
            <w:rFonts w:asciiTheme="minorHAnsi" w:hAnsiTheme="minorHAnsi" w:cstheme="minorHAnsi"/>
          </w:rPr>
          <w:t>Thomas Moore</w:t>
        </w:r>
      </w:hyperlink>
    </w:p>
    <w:p w:rsidR="00A60FC3" w:rsidRPr="003B544D" w:rsidRDefault="00A60FC3" w:rsidP="00A60FC3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lastRenderedPageBreak/>
        <w:t>Th</w:t>
      </w:r>
      <w:r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A60FC3" w:rsidRDefault="00A60FC3" w:rsidP="00A60FC3">
      <w:pPr>
        <w:pStyle w:val="space"/>
        <w:rPr>
          <w:rFonts w:ascii="Calibri" w:hAnsi="Calibri"/>
          <w:sz w:val="6"/>
          <w:szCs w:val="6"/>
        </w:rPr>
      </w:pPr>
    </w:p>
    <w:p w:rsidR="00A60FC3" w:rsidRPr="00D643A8" w:rsidRDefault="00A60FC3" w:rsidP="00A60FC3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4021" w:rsidRPr="002E3BCC" w:rsidRDefault="00E14021" w:rsidP="00E14021">
      <w:pPr>
        <w:pStyle w:val="All"/>
        <w:jc w:val="both"/>
        <w:rPr>
          <w:rFonts w:ascii="Calibri" w:hAnsi="Calibri"/>
          <w:sz w:val="14"/>
          <w:szCs w:val="14"/>
        </w:rPr>
      </w:pPr>
    </w:p>
    <w:p w:rsidR="00E14021" w:rsidRPr="00EC63B8" w:rsidRDefault="00E14021" w:rsidP="00E14021">
      <w:pPr>
        <w:pStyle w:val="Heading2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After the final section:</w:t>
      </w:r>
    </w:p>
    <w:p w:rsidR="00FB2C36" w:rsidRDefault="00E14021" w:rsidP="00EC63B8">
      <w:pPr>
        <w:pStyle w:val="All"/>
        <w:ind w:left="720" w:hanging="72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God of mercy, </w:t>
      </w:r>
    </w:p>
    <w:p w:rsidR="00EC63B8" w:rsidRDefault="00E14021" w:rsidP="00FB2C36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entrusting into your hands all that you have made </w:t>
      </w:r>
    </w:p>
    <w:p w:rsidR="00EC63B8" w:rsidRPr="00EC63B8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rejoicing in our communion with all your faithful people, </w:t>
      </w:r>
    </w:p>
    <w:p w:rsidR="00EC63B8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we make our prayers through Jesus Christ our Saviour.  </w:t>
      </w:r>
    </w:p>
    <w:p w:rsidR="00E14021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Amen.</w:t>
      </w:r>
    </w:p>
    <w:p w:rsidR="007467E5" w:rsidRPr="00EC63B8" w:rsidRDefault="007467E5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91739F" w:rsidRDefault="00D039AA" w:rsidP="007467E5">
      <w:pPr>
        <w:pStyle w:val="All"/>
        <w:ind w:left="720" w:hanging="907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Our Father, who art in heaven,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hallowed be thy name;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thy kingdom come; thy will be done;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on earth as it is in heaven.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Give us this day our daily bread. 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forgive us our trespasses,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as we forgive those who trespass against us.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lead us not into temptation; but deliver us from evil.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For thine is the kingdom, the power and the glory, </w:t>
      </w:r>
    </w:p>
    <w:p w:rsidR="00D039AA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for ever and ever.   Amen.</w:t>
      </w:r>
    </w:p>
    <w:p w:rsidR="00A60FC3" w:rsidRDefault="00A60FC3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A60FC3" w:rsidRPr="00A5572A" w:rsidRDefault="00A60FC3" w:rsidP="00A60FC3">
      <w:pPr>
        <w:tabs>
          <w:tab w:val="left" w:pos="270"/>
        </w:tabs>
        <w:rPr>
          <w:rFonts w:asciiTheme="minorHAnsi" w:hAnsiTheme="minorHAnsi"/>
        </w:rPr>
      </w:pPr>
      <w:r>
        <w:rPr>
          <w:rFonts w:asciiTheme="minorHAnsi" w:hAnsiTheme="minorHAnsi"/>
          <w:b/>
        </w:rPr>
        <w:t>Hymn:</w:t>
      </w:r>
      <w:r>
        <w:rPr>
          <w:rFonts w:asciiTheme="minorHAnsi" w:hAnsiTheme="minorHAnsi"/>
          <w:b/>
        </w:rPr>
        <w:tab/>
      </w:r>
      <w:r w:rsidRPr="00A5572A">
        <w:rPr>
          <w:rFonts w:asciiTheme="minorHAnsi" w:hAnsiTheme="minorHAnsi"/>
        </w:rPr>
        <w:t>Abide with me; fast falls the eventide:</w:t>
      </w:r>
    </w:p>
    <w:p w:rsidR="00A60FC3" w:rsidRPr="00A5572A" w:rsidRDefault="00A60FC3" w:rsidP="00A60FC3">
      <w:pPr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the darkness deepens; Lord, with me abide:</w:t>
      </w:r>
    </w:p>
    <w:p w:rsidR="00A60FC3" w:rsidRPr="00A5572A" w:rsidRDefault="00A60FC3" w:rsidP="00A60FC3">
      <w:pPr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when other helpers fail, and comforts flee,</w:t>
      </w:r>
    </w:p>
    <w:p w:rsidR="00A60FC3" w:rsidRPr="00A5572A" w:rsidRDefault="00A60FC3" w:rsidP="00A60FC3">
      <w:pPr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help of the helpless, O abide with me.</w:t>
      </w:r>
    </w:p>
    <w:p w:rsidR="00A60FC3" w:rsidRPr="00A5572A" w:rsidRDefault="00A60FC3" w:rsidP="00A60FC3">
      <w:pPr>
        <w:ind w:left="720"/>
        <w:rPr>
          <w:rFonts w:asciiTheme="minorHAnsi" w:hAnsiTheme="minorHAnsi"/>
          <w:sz w:val="16"/>
          <w:szCs w:val="16"/>
        </w:rPr>
      </w:pPr>
    </w:p>
    <w:p w:rsidR="00A60FC3" w:rsidRPr="00A5572A" w:rsidRDefault="00A60FC3" w:rsidP="00A60FC3">
      <w:pPr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I fear no foe with thee at hand to bless;</w:t>
      </w:r>
    </w:p>
    <w:p w:rsidR="00A60FC3" w:rsidRPr="00A5572A" w:rsidRDefault="00A60FC3" w:rsidP="00A60FC3">
      <w:pPr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ills have no weight, and tears no bitterness,</w:t>
      </w:r>
    </w:p>
    <w:p w:rsidR="00A60FC3" w:rsidRPr="00A5572A" w:rsidRDefault="00A60FC3" w:rsidP="00A60FC3">
      <w:pPr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Where is death's sting? Where, grave, thy victory?</w:t>
      </w:r>
    </w:p>
    <w:p w:rsidR="00A60FC3" w:rsidRPr="00A5572A" w:rsidRDefault="00A60FC3" w:rsidP="00A60FC3">
      <w:pPr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I triumph still, if thou abide with me.</w:t>
      </w:r>
    </w:p>
    <w:p w:rsidR="00A60FC3" w:rsidRPr="00A5572A" w:rsidRDefault="00A60FC3" w:rsidP="00A60FC3">
      <w:pPr>
        <w:ind w:left="720"/>
        <w:rPr>
          <w:rFonts w:asciiTheme="minorHAnsi" w:hAnsiTheme="minorHAnsi"/>
          <w:sz w:val="16"/>
          <w:szCs w:val="16"/>
        </w:rPr>
      </w:pPr>
    </w:p>
    <w:p w:rsidR="00A60FC3" w:rsidRPr="00A5572A" w:rsidRDefault="00A60FC3" w:rsidP="00A60FC3">
      <w:pPr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Hold thou thy cross before my closing eyes;</w:t>
      </w:r>
    </w:p>
    <w:p w:rsidR="00A60FC3" w:rsidRPr="00A5572A" w:rsidRDefault="00A60FC3" w:rsidP="00A60FC3">
      <w:pPr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shine through the gloom, and point me to the skies:</w:t>
      </w:r>
    </w:p>
    <w:p w:rsidR="00A60FC3" w:rsidRPr="00A5572A" w:rsidRDefault="00A60FC3" w:rsidP="00A60FC3">
      <w:pPr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heaven's morning breaks, and earth's vain shadows flee;</w:t>
      </w:r>
    </w:p>
    <w:p w:rsidR="00A60FC3" w:rsidRPr="00A5572A" w:rsidRDefault="00A60FC3" w:rsidP="00A60FC3">
      <w:pPr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in life, in death, O Lord, abide with me.</w:t>
      </w:r>
    </w:p>
    <w:p w:rsidR="00A60FC3" w:rsidRPr="00EC63B8" w:rsidRDefault="00A60FC3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D039AA" w:rsidRDefault="00327589" w:rsidP="00F02960">
      <w:pPr>
        <w:rPr>
          <w:rFonts w:ascii="Calibri" w:hAnsi="Calibri"/>
          <w:b/>
          <w:smallCaps/>
          <w:sz w:val="28"/>
        </w:rPr>
      </w:pPr>
      <w:bookmarkStart w:id="0" w:name="_GoBack"/>
      <w:bookmarkEnd w:id="0"/>
      <w:r w:rsidRPr="00886B26">
        <w:rPr>
          <w:rFonts w:ascii="Calibri" w:hAnsi="Calibri"/>
          <w:b/>
          <w:smallCaps/>
          <w:sz w:val="28"/>
        </w:rPr>
        <w:lastRenderedPageBreak/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</w:t>
      </w:r>
    </w:p>
    <w:p w:rsidR="00D039AA" w:rsidRPr="007467E5" w:rsidRDefault="00D039AA" w:rsidP="00F02960">
      <w:pPr>
        <w:rPr>
          <w:rFonts w:ascii="Calibri" w:hAnsi="Calibri"/>
          <w:b/>
          <w:smallCaps/>
          <w:szCs w:val="24"/>
        </w:rPr>
      </w:pPr>
    </w:p>
    <w:p w:rsidR="00D039AA" w:rsidRDefault="00D039AA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The Committal</w:t>
      </w:r>
    </w:p>
    <w:p w:rsidR="00D039AA" w:rsidRPr="007467E5" w:rsidRDefault="00D039AA" w:rsidP="00F02960">
      <w:pPr>
        <w:rPr>
          <w:rFonts w:ascii="Calibri" w:hAnsi="Calibri"/>
          <w:b/>
          <w:smallCaps/>
          <w:szCs w:val="24"/>
        </w:rPr>
      </w:pPr>
    </w:p>
    <w:p w:rsidR="00327589" w:rsidRPr="00886B26" w:rsidRDefault="007467E5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Final Prayer and</w:t>
      </w:r>
      <w:r w:rsidR="00D039AA">
        <w:rPr>
          <w:rFonts w:ascii="Calibri" w:hAnsi="Calibri"/>
          <w:b/>
          <w:smallCaps/>
          <w:sz w:val="28"/>
        </w:rPr>
        <w:t xml:space="preserve"> Blessing</w:t>
      </w:r>
      <w:r w:rsidR="00327589">
        <w:rPr>
          <w:rFonts w:ascii="Calibri" w:hAnsi="Calibri"/>
          <w:b/>
          <w:smallCaps/>
          <w:sz w:val="28"/>
        </w:rPr>
        <w:t xml:space="preserve">  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F02960" w:rsidRPr="007467E5" w:rsidRDefault="00F02960" w:rsidP="00327589">
      <w:pPr>
        <w:pStyle w:val="Priest"/>
        <w:jc w:val="both"/>
        <w:rPr>
          <w:rFonts w:ascii="Calibri" w:hAnsi="Calibri"/>
          <w:b/>
          <w:szCs w:val="24"/>
        </w:rPr>
      </w:pPr>
    </w:p>
    <w:p w:rsidR="007467E5" w:rsidRPr="00C4052B" w:rsidRDefault="00D039AA" w:rsidP="007467E5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D308A5">
        <w:rPr>
          <w:rFonts w:asciiTheme="minorHAnsi" w:hAnsiTheme="minorHAnsi" w:cstheme="minorHAnsi"/>
          <w:bCs/>
          <w:iCs/>
          <w:szCs w:val="22"/>
        </w:rPr>
        <w:t xml:space="preserve">Exit music:  </w:t>
      </w:r>
      <w:r w:rsidR="00A6746F">
        <w:rPr>
          <w:rFonts w:asciiTheme="minorHAnsi" w:hAnsiTheme="minorHAnsi" w:cstheme="minorHAnsi"/>
          <w:bCs/>
          <w:i/>
          <w:iCs/>
          <w:szCs w:val="22"/>
        </w:rPr>
        <w:t>When I leave the world behind</w:t>
      </w:r>
      <w:r w:rsidR="00C4052B">
        <w:rPr>
          <w:rFonts w:asciiTheme="minorHAnsi" w:hAnsiTheme="minorHAnsi" w:cstheme="minorHAnsi"/>
          <w:bCs/>
          <w:iCs/>
          <w:szCs w:val="22"/>
        </w:rPr>
        <w:t xml:space="preserve"> </w:t>
      </w:r>
      <w:r w:rsidR="00A6746F">
        <w:rPr>
          <w:rFonts w:asciiTheme="minorHAnsi" w:hAnsiTheme="minorHAnsi" w:cstheme="minorHAnsi"/>
          <w:bCs/>
          <w:iCs/>
          <w:szCs w:val="22"/>
        </w:rPr>
        <w:t>sung by Bing Crosby</w:t>
      </w:r>
    </w:p>
    <w:p w:rsidR="007C08F2" w:rsidRDefault="007C08F2">
      <w:pPr>
        <w:rPr>
          <w:rFonts w:asciiTheme="minorHAnsi" w:hAnsiTheme="minorHAnsi" w:cstheme="minorHAnsi"/>
          <w:bCs/>
          <w:iCs/>
          <w:szCs w:val="22"/>
        </w:rPr>
      </w:pPr>
      <w:r>
        <w:rPr>
          <w:rFonts w:asciiTheme="minorHAnsi" w:hAnsiTheme="minorHAnsi" w:cstheme="minorHAnsi"/>
          <w:bCs/>
          <w:iCs/>
          <w:szCs w:val="22"/>
        </w:rPr>
        <w:br w:type="page"/>
      </w:r>
    </w:p>
    <w:p w:rsidR="00D039AA" w:rsidRDefault="00D039AA" w:rsidP="00D039AA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</w:p>
    <w:p w:rsidR="007C08F2" w:rsidRDefault="00A6746F" w:rsidP="007C08F2">
      <w:pPr>
        <w:ind w:left="720"/>
        <w:jc w:val="center"/>
        <w:rPr>
          <w:rFonts w:asciiTheme="minorHAnsi" w:hAnsiTheme="minorHAnsi"/>
        </w:rPr>
      </w:pPr>
      <w:r w:rsidRPr="00A6746F">
        <w:rPr>
          <w:rFonts w:asciiTheme="minorHAnsi" w:hAnsiTheme="minorHAnsi"/>
        </w:rPr>
        <w:t>I know a millionaire</w:t>
      </w:r>
      <w:r w:rsidRPr="00A6746F">
        <w:rPr>
          <w:rFonts w:asciiTheme="minorHAnsi" w:hAnsiTheme="minorHAnsi"/>
        </w:rPr>
        <w:br/>
        <w:t>Who's burdened down with care</w:t>
      </w:r>
      <w:r w:rsidRPr="00A6746F">
        <w:rPr>
          <w:rFonts w:asciiTheme="minorHAnsi" w:hAnsiTheme="minorHAnsi"/>
        </w:rPr>
        <w:br/>
        <w:t>A load Is on his mind</w:t>
      </w:r>
      <w:r w:rsidRPr="00A6746F">
        <w:rPr>
          <w:rFonts w:asciiTheme="minorHAnsi" w:hAnsiTheme="minorHAnsi"/>
        </w:rPr>
        <w:br/>
        <w:t>He's thinking of the day</w:t>
      </w:r>
      <w:r w:rsidRPr="00A6746F">
        <w:rPr>
          <w:rFonts w:asciiTheme="minorHAnsi" w:hAnsiTheme="minorHAnsi"/>
        </w:rPr>
        <w:br/>
        <w:t>When he must pass away</w:t>
      </w:r>
      <w:r w:rsidRPr="00A6746F">
        <w:rPr>
          <w:rFonts w:asciiTheme="minorHAnsi" w:hAnsiTheme="minorHAnsi"/>
        </w:rPr>
        <w:br/>
        <w:t xml:space="preserve">And leave his </w:t>
      </w:r>
      <w:r w:rsidR="007C08F2">
        <w:rPr>
          <w:rFonts w:asciiTheme="minorHAnsi" w:hAnsiTheme="minorHAnsi"/>
        </w:rPr>
        <w:t>wealth</w:t>
      </w:r>
      <w:r w:rsidRPr="00A6746F">
        <w:rPr>
          <w:rFonts w:asciiTheme="minorHAnsi" w:hAnsiTheme="minorHAnsi"/>
        </w:rPr>
        <w:t xml:space="preserve"> behind</w:t>
      </w:r>
      <w:r w:rsidRPr="00A6746F">
        <w:rPr>
          <w:rFonts w:asciiTheme="minorHAnsi" w:hAnsiTheme="minorHAnsi"/>
        </w:rPr>
        <w:br/>
      </w:r>
      <w:r w:rsidRPr="00A6746F">
        <w:rPr>
          <w:rFonts w:asciiTheme="minorHAnsi" w:hAnsiTheme="minorHAnsi"/>
        </w:rPr>
        <w:br/>
        <w:t>I haven't any gold</w:t>
      </w:r>
      <w:r w:rsidRPr="00A6746F">
        <w:rPr>
          <w:rFonts w:asciiTheme="minorHAnsi" w:hAnsiTheme="minorHAnsi"/>
        </w:rPr>
        <w:br/>
        <w:t>To leave when I grow old</w:t>
      </w:r>
      <w:r w:rsidRPr="00A6746F">
        <w:rPr>
          <w:rFonts w:asciiTheme="minorHAnsi" w:hAnsiTheme="minorHAnsi"/>
        </w:rPr>
        <w:br/>
        <w:t>Somehow its passed by</w:t>
      </w:r>
      <w:r w:rsidRPr="00A6746F">
        <w:rPr>
          <w:rFonts w:asciiTheme="minorHAnsi" w:hAnsiTheme="minorHAnsi"/>
        </w:rPr>
        <w:br/>
        <w:t>I'm very poor but still</w:t>
      </w:r>
      <w:r w:rsidRPr="00A6746F">
        <w:rPr>
          <w:rFonts w:asciiTheme="minorHAnsi" w:hAnsiTheme="minorHAnsi"/>
        </w:rPr>
        <w:br/>
        <w:t>I leave a precious will</w:t>
      </w:r>
      <w:r w:rsidRPr="00A6746F">
        <w:rPr>
          <w:rFonts w:asciiTheme="minorHAnsi" w:hAnsiTheme="minorHAnsi"/>
        </w:rPr>
        <w:br/>
        <w:t>When i must say goodbye</w:t>
      </w:r>
      <w:r w:rsidRPr="00A6746F">
        <w:rPr>
          <w:rFonts w:asciiTheme="minorHAnsi" w:hAnsiTheme="minorHAnsi"/>
        </w:rPr>
        <w:br/>
      </w:r>
      <w:r w:rsidRPr="00A6746F">
        <w:rPr>
          <w:rFonts w:asciiTheme="minorHAnsi" w:hAnsiTheme="minorHAnsi"/>
        </w:rPr>
        <w:br/>
        <w:t>I leave the sunshine to the flowers</w:t>
      </w:r>
      <w:r w:rsidRPr="00A6746F">
        <w:rPr>
          <w:rFonts w:asciiTheme="minorHAnsi" w:hAnsiTheme="minorHAnsi"/>
        </w:rPr>
        <w:br/>
        <w:t>I leave the spring time to the trees</w:t>
      </w:r>
      <w:r w:rsidRPr="00A6746F">
        <w:rPr>
          <w:rFonts w:asciiTheme="minorHAnsi" w:hAnsiTheme="minorHAnsi"/>
        </w:rPr>
        <w:br/>
        <w:t>And to the old folk I leave a memory</w:t>
      </w:r>
      <w:r w:rsidRPr="00A6746F">
        <w:rPr>
          <w:rFonts w:asciiTheme="minorHAnsi" w:hAnsiTheme="minorHAnsi"/>
        </w:rPr>
        <w:br/>
        <w:t>Of a baby upon their knees</w:t>
      </w:r>
      <w:r w:rsidRPr="00A6746F">
        <w:rPr>
          <w:rFonts w:asciiTheme="minorHAnsi" w:hAnsiTheme="minorHAnsi"/>
        </w:rPr>
        <w:br/>
        <w:t>I leave the night</w:t>
      </w:r>
      <w:r w:rsidR="007C08F2">
        <w:rPr>
          <w:rFonts w:asciiTheme="minorHAnsi" w:hAnsiTheme="minorHAnsi"/>
        </w:rPr>
        <w:t xml:space="preserve"> </w:t>
      </w:r>
      <w:r w:rsidRPr="00A6746F">
        <w:rPr>
          <w:rFonts w:asciiTheme="minorHAnsi" w:hAnsiTheme="minorHAnsi"/>
        </w:rPr>
        <w:t>time to the dreamers</w:t>
      </w:r>
      <w:r w:rsidRPr="00A6746F">
        <w:rPr>
          <w:rFonts w:asciiTheme="minorHAnsi" w:hAnsiTheme="minorHAnsi"/>
        </w:rPr>
        <w:br/>
        <w:t>I leave the songbird to the blind</w:t>
      </w:r>
      <w:r w:rsidRPr="00A6746F">
        <w:rPr>
          <w:rFonts w:asciiTheme="minorHAnsi" w:hAnsiTheme="minorHAnsi"/>
        </w:rPr>
        <w:br/>
        <w:t>I leave the moon above to those in love</w:t>
      </w:r>
      <w:r w:rsidRPr="00A6746F">
        <w:rPr>
          <w:rFonts w:asciiTheme="minorHAnsi" w:hAnsiTheme="minorHAnsi"/>
        </w:rPr>
        <w:br/>
        <w:t>When I leave the world behind,</w:t>
      </w:r>
    </w:p>
    <w:p w:rsidR="005404D0" w:rsidRPr="00A6746F" w:rsidRDefault="00A6746F" w:rsidP="007C08F2">
      <w:pPr>
        <w:ind w:left="720"/>
        <w:jc w:val="center"/>
        <w:rPr>
          <w:rFonts w:asciiTheme="minorHAnsi" w:hAnsiTheme="minorHAnsi"/>
        </w:rPr>
      </w:pPr>
      <w:r w:rsidRPr="00A6746F">
        <w:rPr>
          <w:rFonts w:asciiTheme="minorHAnsi" w:hAnsiTheme="minorHAnsi"/>
        </w:rPr>
        <w:t>when I leave the world behind</w:t>
      </w:r>
      <w:r w:rsidRPr="00A6746F">
        <w:rPr>
          <w:rFonts w:asciiTheme="minorHAnsi" w:hAnsiTheme="minorHAnsi"/>
        </w:rPr>
        <w:br/>
      </w:r>
      <w:r w:rsidRPr="00A6746F">
        <w:rPr>
          <w:rFonts w:asciiTheme="minorHAnsi" w:hAnsiTheme="minorHAnsi"/>
        </w:rPr>
        <w:br/>
        <w:t>I leave the sunshine to the flowers</w:t>
      </w:r>
      <w:r w:rsidRPr="00A6746F">
        <w:rPr>
          <w:rFonts w:asciiTheme="minorHAnsi" w:hAnsiTheme="minorHAnsi"/>
        </w:rPr>
        <w:br/>
        <w:t>I leave the springtime to the trees</w:t>
      </w:r>
      <w:r w:rsidRPr="00A6746F">
        <w:rPr>
          <w:rFonts w:asciiTheme="minorHAnsi" w:hAnsiTheme="minorHAnsi"/>
        </w:rPr>
        <w:br/>
        <w:t>And to the old folk I leave a memory</w:t>
      </w:r>
      <w:r w:rsidRPr="00A6746F">
        <w:rPr>
          <w:rFonts w:asciiTheme="minorHAnsi" w:hAnsiTheme="minorHAnsi"/>
        </w:rPr>
        <w:br/>
        <w:t>Of a baby upon their knees</w:t>
      </w:r>
      <w:r w:rsidRPr="00A6746F">
        <w:rPr>
          <w:rFonts w:asciiTheme="minorHAnsi" w:hAnsiTheme="minorHAnsi"/>
        </w:rPr>
        <w:br/>
        <w:t>I leave the night</w:t>
      </w:r>
      <w:r w:rsidR="007C08F2">
        <w:rPr>
          <w:rFonts w:asciiTheme="minorHAnsi" w:hAnsiTheme="minorHAnsi"/>
        </w:rPr>
        <w:t xml:space="preserve"> </w:t>
      </w:r>
      <w:r w:rsidRPr="00A6746F">
        <w:rPr>
          <w:rFonts w:asciiTheme="minorHAnsi" w:hAnsiTheme="minorHAnsi"/>
        </w:rPr>
        <w:t>time to the dreamers</w:t>
      </w:r>
      <w:r w:rsidRPr="00A6746F">
        <w:rPr>
          <w:rFonts w:asciiTheme="minorHAnsi" w:hAnsiTheme="minorHAnsi"/>
        </w:rPr>
        <w:br/>
        <w:t>I leave the songbird to the blind</w:t>
      </w:r>
      <w:r w:rsidRPr="00A6746F">
        <w:rPr>
          <w:rFonts w:asciiTheme="minorHAnsi" w:hAnsiTheme="minorHAnsi"/>
        </w:rPr>
        <w:br/>
        <w:t>I leave the moon above to those in love</w:t>
      </w:r>
      <w:r w:rsidRPr="00A6746F">
        <w:rPr>
          <w:rFonts w:asciiTheme="minorHAnsi" w:hAnsiTheme="minorHAnsi"/>
        </w:rPr>
        <w:br/>
        <w:t>When I leave the world behind</w:t>
      </w:r>
      <w:r w:rsidRPr="00A6746F">
        <w:rPr>
          <w:rFonts w:asciiTheme="minorHAnsi" w:hAnsiTheme="minorHAnsi"/>
        </w:rPr>
        <w:br/>
        <w:t>When I leave the world behind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8"/>
      <w:footerReference w:type="default" r:id="rId9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719" w:rsidRDefault="00BD1719">
      <w:r>
        <w:separator/>
      </w:r>
    </w:p>
  </w:endnote>
  <w:endnote w:type="continuationSeparator" w:id="0">
    <w:p w:rsidR="00BD1719" w:rsidRDefault="00BD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1951">
      <w:rPr>
        <w:rStyle w:val="PageNumber"/>
        <w:noProof/>
      </w:rPr>
      <w:t>6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719" w:rsidRDefault="00BD1719">
      <w:r>
        <w:separator/>
      </w:r>
    </w:p>
  </w:footnote>
  <w:footnote w:type="continuationSeparator" w:id="0">
    <w:p w:rsidR="00BD1719" w:rsidRDefault="00BD1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569AF"/>
    <w:rsid w:val="00061EE2"/>
    <w:rsid w:val="000841B1"/>
    <w:rsid w:val="00087D9B"/>
    <w:rsid w:val="00091F8F"/>
    <w:rsid w:val="000B22FD"/>
    <w:rsid w:val="000D4A64"/>
    <w:rsid w:val="000E1CA0"/>
    <w:rsid w:val="000E695A"/>
    <w:rsid w:val="0010097D"/>
    <w:rsid w:val="00107710"/>
    <w:rsid w:val="001344DE"/>
    <w:rsid w:val="001413BE"/>
    <w:rsid w:val="00152B59"/>
    <w:rsid w:val="00187E16"/>
    <w:rsid w:val="001940AC"/>
    <w:rsid w:val="001B4FB2"/>
    <w:rsid w:val="001C390D"/>
    <w:rsid w:val="001C4454"/>
    <w:rsid w:val="001D1E4D"/>
    <w:rsid w:val="001E35E2"/>
    <w:rsid w:val="001E4459"/>
    <w:rsid w:val="00203BE9"/>
    <w:rsid w:val="00214DF3"/>
    <w:rsid w:val="00243136"/>
    <w:rsid w:val="002520E1"/>
    <w:rsid w:val="002541C8"/>
    <w:rsid w:val="00276890"/>
    <w:rsid w:val="00283EFD"/>
    <w:rsid w:val="002F30FA"/>
    <w:rsid w:val="00327589"/>
    <w:rsid w:val="00354BA8"/>
    <w:rsid w:val="00397202"/>
    <w:rsid w:val="003A1AE4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1951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178D4"/>
    <w:rsid w:val="00526833"/>
    <w:rsid w:val="005353AD"/>
    <w:rsid w:val="005404D0"/>
    <w:rsid w:val="00546E8B"/>
    <w:rsid w:val="005576E5"/>
    <w:rsid w:val="00576891"/>
    <w:rsid w:val="00586196"/>
    <w:rsid w:val="005C113A"/>
    <w:rsid w:val="005C2638"/>
    <w:rsid w:val="006149AA"/>
    <w:rsid w:val="00615F5B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467E5"/>
    <w:rsid w:val="00753EDC"/>
    <w:rsid w:val="007541B5"/>
    <w:rsid w:val="00757131"/>
    <w:rsid w:val="00784C8A"/>
    <w:rsid w:val="007953CA"/>
    <w:rsid w:val="007A0553"/>
    <w:rsid w:val="007B2FCA"/>
    <w:rsid w:val="007C08F2"/>
    <w:rsid w:val="007C7907"/>
    <w:rsid w:val="007E4E02"/>
    <w:rsid w:val="007F0A82"/>
    <w:rsid w:val="007F3E6C"/>
    <w:rsid w:val="00816A65"/>
    <w:rsid w:val="0082009C"/>
    <w:rsid w:val="0084508E"/>
    <w:rsid w:val="0085119F"/>
    <w:rsid w:val="00864086"/>
    <w:rsid w:val="00885BB5"/>
    <w:rsid w:val="00886B26"/>
    <w:rsid w:val="008A6876"/>
    <w:rsid w:val="008A70B1"/>
    <w:rsid w:val="008B2366"/>
    <w:rsid w:val="008B2B70"/>
    <w:rsid w:val="008E48ED"/>
    <w:rsid w:val="008F6DB6"/>
    <w:rsid w:val="0091739F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10315"/>
    <w:rsid w:val="00A22726"/>
    <w:rsid w:val="00A52C3F"/>
    <w:rsid w:val="00A52CD9"/>
    <w:rsid w:val="00A5447E"/>
    <w:rsid w:val="00A55447"/>
    <w:rsid w:val="00A5582A"/>
    <w:rsid w:val="00A60FC3"/>
    <w:rsid w:val="00A6746F"/>
    <w:rsid w:val="00A92183"/>
    <w:rsid w:val="00AA4314"/>
    <w:rsid w:val="00AD5F4E"/>
    <w:rsid w:val="00AE4C02"/>
    <w:rsid w:val="00B02A42"/>
    <w:rsid w:val="00B1115E"/>
    <w:rsid w:val="00B22910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D1719"/>
    <w:rsid w:val="00BE40CC"/>
    <w:rsid w:val="00C00212"/>
    <w:rsid w:val="00C14C3C"/>
    <w:rsid w:val="00C20ED7"/>
    <w:rsid w:val="00C246E5"/>
    <w:rsid w:val="00C4052B"/>
    <w:rsid w:val="00C40CBB"/>
    <w:rsid w:val="00C47EE5"/>
    <w:rsid w:val="00C56A82"/>
    <w:rsid w:val="00C60B40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D02BDE"/>
    <w:rsid w:val="00D039AA"/>
    <w:rsid w:val="00D11F22"/>
    <w:rsid w:val="00D308A5"/>
    <w:rsid w:val="00D30DF8"/>
    <w:rsid w:val="00D31363"/>
    <w:rsid w:val="00D43B0D"/>
    <w:rsid w:val="00D643A8"/>
    <w:rsid w:val="00D771E6"/>
    <w:rsid w:val="00D82E62"/>
    <w:rsid w:val="00DA4ED5"/>
    <w:rsid w:val="00DB358A"/>
    <w:rsid w:val="00DB4170"/>
    <w:rsid w:val="00DB64CD"/>
    <w:rsid w:val="00DD3CA2"/>
    <w:rsid w:val="00DE30F7"/>
    <w:rsid w:val="00E02CBF"/>
    <w:rsid w:val="00E06897"/>
    <w:rsid w:val="00E14021"/>
    <w:rsid w:val="00E20ABE"/>
    <w:rsid w:val="00E25794"/>
    <w:rsid w:val="00E63470"/>
    <w:rsid w:val="00E82792"/>
    <w:rsid w:val="00E85E7D"/>
    <w:rsid w:val="00E94BD1"/>
    <w:rsid w:val="00E9716E"/>
    <w:rsid w:val="00EC63B8"/>
    <w:rsid w:val="00EE0876"/>
    <w:rsid w:val="00F02960"/>
    <w:rsid w:val="00F045C5"/>
    <w:rsid w:val="00F06E4B"/>
    <w:rsid w:val="00F14D7C"/>
    <w:rsid w:val="00F16F51"/>
    <w:rsid w:val="00F3568F"/>
    <w:rsid w:val="00F40BFB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F0494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E5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340">
          <w:marLeft w:val="0"/>
          <w:marRight w:val="0"/>
          <w:marTop w:val="33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emhunter.com/thomas-moore/poem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1F8FE2-207E-4D17-9F57-6FB4BE42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69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4</cp:revision>
  <cp:lastPrinted>2011-11-10T22:00:00Z</cp:lastPrinted>
  <dcterms:created xsi:type="dcterms:W3CDTF">2019-03-15T11:42:00Z</dcterms:created>
  <dcterms:modified xsi:type="dcterms:W3CDTF">2019-03-15T12:54:00Z</dcterms:modified>
</cp:coreProperties>
</file>