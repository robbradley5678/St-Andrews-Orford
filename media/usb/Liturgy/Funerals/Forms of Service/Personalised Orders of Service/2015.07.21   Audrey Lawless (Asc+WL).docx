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E946BC" w:rsidRDefault="00E946BC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2E3BCC" w:rsidRPr="002E3BCC" w:rsidRDefault="00E946BC" w:rsidP="002E3BC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b/>
          <w:sz w:val="22"/>
          <w:szCs w:val="22"/>
        </w:rPr>
        <w:t>Hymn</w:t>
      </w:r>
      <w:r w:rsidR="003E53EA" w:rsidRPr="00473DB5">
        <w:rPr>
          <w:rFonts w:asciiTheme="minorHAnsi" w:hAnsiTheme="minorHAnsi"/>
          <w:b/>
          <w:sz w:val="22"/>
          <w:szCs w:val="22"/>
        </w:rPr>
        <w:t>:</w:t>
      </w:r>
      <w:bookmarkStart w:id="0" w:name="_Hlt459632344"/>
      <w:r w:rsidRPr="00E946B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bookmarkStart w:id="1" w:name="_Hlk459634500"/>
      <w:bookmarkEnd w:id="0"/>
      <w:r w:rsidR="002E3BCC" w:rsidRPr="002E3BCC">
        <w:rPr>
          <w:rFonts w:asciiTheme="minorHAnsi" w:hAnsiTheme="minorHAnsi"/>
          <w:sz w:val="22"/>
          <w:szCs w:val="22"/>
        </w:rPr>
        <w:t>Abide with me</w:t>
      </w:r>
      <w:bookmarkEnd w:id="1"/>
      <w:r w:rsidR="002E3BCC" w:rsidRPr="002E3BCC">
        <w:rPr>
          <w:rFonts w:asciiTheme="minorHAnsi" w:hAnsiTheme="minorHAnsi"/>
          <w:sz w:val="22"/>
          <w:szCs w:val="22"/>
        </w:rPr>
        <w:t>; fast falls the eventide: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the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darkness deepens; Lord, with me abide: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when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other helpers fail, and comforts flee,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help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of the helpless, O abide with me.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16"/>
          <w:szCs w:val="16"/>
        </w:rPr>
      </w:pP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Swift to its close ebbs out life's little day;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earth's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joys grow dim, its glories pass away;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change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and decay in all around I see: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 xml:space="preserve">O thou who </w:t>
      </w:r>
      <w:proofErr w:type="spellStart"/>
      <w:r w:rsidRPr="002E3BCC">
        <w:rPr>
          <w:rFonts w:asciiTheme="minorHAnsi" w:hAnsiTheme="minorHAnsi"/>
          <w:sz w:val="22"/>
          <w:szCs w:val="22"/>
        </w:rPr>
        <w:t>changest</w:t>
      </w:r>
      <w:proofErr w:type="spellEnd"/>
      <w:r w:rsidRPr="002E3BCC">
        <w:rPr>
          <w:rFonts w:asciiTheme="minorHAnsi" w:hAnsiTheme="minorHAnsi"/>
          <w:sz w:val="22"/>
          <w:szCs w:val="22"/>
        </w:rPr>
        <w:t xml:space="preserve"> not, abide with me.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16"/>
          <w:szCs w:val="16"/>
        </w:rPr>
      </w:pP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I need thy presence every passing hour;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what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but thy grace can foil the tempter's power?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Who like thyself my guide and stay can be?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Through cloud and sunshine, Lord, abide with me.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16"/>
          <w:szCs w:val="16"/>
        </w:rPr>
      </w:pP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I fear no foe with thee at hand to bless;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ills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have no weight, and tears no bitterness,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Where is death's sting? Where, grave, thy victory?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I triumph still, if thou abide with me.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16"/>
          <w:szCs w:val="16"/>
        </w:rPr>
      </w:pP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Hold thou thy cross before my closing eyes;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shine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through the gloom, and point me to the skies: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heaven's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morning breaks, and earth's vain shadows flee;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in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life, in death, O Lord, abide with me.</w:t>
      </w:r>
    </w:p>
    <w:p w:rsidR="00E946BC" w:rsidRPr="00473DB5" w:rsidRDefault="00E946BC" w:rsidP="002E3BCC">
      <w:pPr>
        <w:tabs>
          <w:tab w:val="left" w:pos="900"/>
        </w:tabs>
        <w:rPr>
          <w:rFonts w:asciiTheme="minorHAnsi" w:hAnsiTheme="minorHAnsi"/>
          <w:sz w:val="12"/>
          <w:szCs w:val="12"/>
        </w:rPr>
      </w:pP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7B2FCA" w:rsidRPr="002E3BCC" w:rsidRDefault="00C47EE5">
      <w:pPr>
        <w:pStyle w:val="Rubric"/>
        <w:tabs>
          <w:tab w:val="right" w:pos="6930"/>
        </w:tabs>
        <w:ind w:left="360" w:hanging="360"/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2E3BCC">
        <w:rPr>
          <w:rFonts w:ascii="Calibri" w:hAnsi="Calibri"/>
          <w:b/>
          <w:bCs/>
          <w:i w:val="0"/>
          <w:iCs/>
          <w:sz w:val="22"/>
          <w:szCs w:val="22"/>
        </w:rPr>
        <w:t xml:space="preserve">:  </w:t>
      </w:r>
      <w:r w:rsidR="002E3BCC" w:rsidRPr="002E3BCC">
        <w:rPr>
          <w:rFonts w:asciiTheme="minorHAnsi" w:hAnsiTheme="minorHAnsi"/>
          <w:i w:val="0"/>
          <w:sz w:val="22"/>
          <w:szCs w:val="22"/>
        </w:rPr>
        <w:t>Revelation 21. 1-6</w:t>
      </w:r>
      <w:r w:rsidR="002E3BCC">
        <w:rPr>
          <w:rFonts w:asciiTheme="minorHAnsi" w:hAnsiTheme="minorHAnsi"/>
          <w:i w:val="0"/>
          <w:sz w:val="22"/>
          <w:szCs w:val="22"/>
        </w:rPr>
        <w:t xml:space="preserve"> read by Tim Lawless</w:t>
      </w:r>
    </w:p>
    <w:p w:rsidR="002E3BCC" w:rsidRPr="002E3BCC" w:rsidRDefault="002E3BCC" w:rsidP="00473DB5">
      <w:pPr>
        <w:rPr>
          <w:rFonts w:ascii="Calibri" w:hAnsi="Calibri"/>
          <w:b/>
          <w:smallCaps/>
          <w:szCs w:val="24"/>
        </w:rPr>
      </w:pPr>
    </w:p>
    <w:p w:rsidR="003C1E56" w:rsidRPr="00E946BC" w:rsidRDefault="00C47EE5" w:rsidP="00473DB5">
      <w:pPr>
        <w:rPr>
          <w:rFonts w:ascii="Calibri" w:hAnsi="Calibri"/>
          <w:b/>
          <w:i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r w:rsidR="00473DB5">
        <w:rPr>
          <w:rFonts w:ascii="Calibri" w:hAnsi="Calibri"/>
          <w:b/>
          <w:smallCaps/>
          <w:sz w:val="28"/>
        </w:rPr>
        <w:t>Eulogy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="002E3BCC" w:rsidRPr="002E3BCC">
        <w:rPr>
          <w:rFonts w:asciiTheme="minorHAnsi" w:hAnsiTheme="minorHAnsi"/>
          <w:sz w:val="22"/>
          <w:szCs w:val="22"/>
        </w:rPr>
        <w:t>including tribute by Alec Lawless</w:t>
      </w:r>
    </w:p>
    <w:p w:rsidR="00473DB5" w:rsidRPr="003B544D" w:rsidRDefault="00473DB5" w:rsidP="00473DB5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lastRenderedPageBreak/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473DB5" w:rsidRPr="003B544D" w:rsidRDefault="00473DB5" w:rsidP="00473DB5">
      <w:pPr>
        <w:pStyle w:val="space"/>
        <w:rPr>
          <w:rFonts w:ascii="Calibri" w:hAnsi="Calibri"/>
          <w:sz w:val="6"/>
          <w:szCs w:val="6"/>
        </w:rPr>
      </w:pPr>
    </w:p>
    <w:p w:rsidR="00473DB5" w:rsidRPr="007A0553" w:rsidRDefault="00473DB5" w:rsidP="00473DB5">
      <w:pPr>
        <w:pStyle w:val="Heading2"/>
        <w:rPr>
          <w:rFonts w:ascii="Calibri" w:hAnsi="Calibri"/>
          <w:sz w:val="22"/>
          <w:szCs w:val="22"/>
        </w:rPr>
      </w:pPr>
      <w:r w:rsidRPr="007A0553">
        <w:rPr>
          <w:rFonts w:ascii="Calibri" w:hAnsi="Calibri"/>
          <w:sz w:val="22"/>
          <w:szCs w:val="22"/>
        </w:rPr>
        <w:t>Each section concludes:</w:t>
      </w:r>
    </w:p>
    <w:p w:rsidR="00473DB5" w:rsidRDefault="00473DB5" w:rsidP="00473DB5">
      <w:pPr>
        <w:pStyle w:val="Priest"/>
        <w:tabs>
          <w:tab w:val="left" w:pos="3870"/>
        </w:tabs>
        <w:rPr>
          <w:rFonts w:ascii="Calibri" w:hAnsi="Calibri"/>
          <w:sz w:val="22"/>
          <w:szCs w:val="22"/>
        </w:rPr>
      </w:pPr>
      <w:r w:rsidRPr="00946550">
        <w:rPr>
          <w:rFonts w:ascii="Calibri" w:hAnsi="Calibri"/>
          <w:szCs w:val="24"/>
        </w:rPr>
        <w:tab/>
      </w:r>
      <w:r w:rsidRPr="007A0553">
        <w:rPr>
          <w:rFonts w:ascii="Calibri" w:hAnsi="Calibri"/>
          <w:sz w:val="22"/>
          <w:szCs w:val="22"/>
        </w:rPr>
        <w:t xml:space="preserve">Lord, in your mercy   </w:t>
      </w:r>
      <w:r>
        <w:rPr>
          <w:rFonts w:ascii="Calibri" w:hAnsi="Calibri"/>
          <w:sz w:val="22"/>
          <w:szCs w:val="22"/>
        </w:rPr>
        <w:t xml:space="preserve">            </w:t>
      </w:r>
    </w:p>
    <w:p w:rsidR="00473DB5" w:rsidRPr="00946550" w:rsidRDefault="00473DB5" w:rsidP="00473DB5">
      <w:pPr>
        <w:pStyle w:val="Priest"/>
        <w:tabs>
          <w:tab w:val="left" w:pos="3870"/>
        </w:tabs>
        <w:rPr>
          <w:rFonts w:ascii="Calibri" w:hAnsi="Calibri"/>
          <w:b/>
          <w:bCs/>
          <w:i/>
          <w:iCs/>
          <w:szCs w:val="24"/>
        </w:rPr>
      </w:pPr>
      <w:r w:rsidRPr="007A0553">
        <w:rPr>
          <w:rFonts w:ascii="Calibri" w:hAnsi="Calibri"/>
          <w:b/>
          <w:bCs/>
          <w:i/>
          <w:iCs/>
          <w:sz w:val="22"/>
          <w:szCs w:val="22"/>
        </w:rPr>
        <w:t>All:</w:t>
      </w:r>
      <w:r w:rsidRPr="007A0553">
        <w:rPr>
          <w:rFonts w:ascii="Calibri" w:hAnsi="Calibri"/>
          <w:b/>
          <w:bCs/>
          <w:i/>
          <w:iCs/>
          <w:sz w:val="22"/>
          <w:szCs w:val="22"/>
        </w:rPr>
        <w:tab/>
        <w:t>hear our prayer</w:t>
      </w:r>
      <w:r w:rsidRPr="00946550">
        <w:rPr>
          <w:rFonts w:ascii="Calibri" w:hAnsi="Calibri"/>
          <w:b/>
          <w:bCs/>
          <w:i/>
          <w:iCs/>
          <w:szCs w:val="24"/>
        </w:rPr>
        <w:t>.</w:t>
      </w:r>
    </w:p>
    <w:p w:rsidR="00473DB5" w:rsidRPr="002E3BCC" w:rsidRDefault="00473DB5" w:rsidP="00473DB5">
      <w:pPr>
        <w:pStyle w:val="All"/>
        <w:jc w:val="both"/>
        <w:rPr>
          <w:rFonts w:ascii="Calibri" w:hAnsi="Calibri"/>
          <w:sz w:val="14"/>
          <w:szCs w:val="14"/>
        </w:rPr>
      </w:pPr>
    </w:p>
    <w:p w:rsidR="00473DB5" w:rsidRPr="00946550" w:rsidRDefault="00473DB5" w:rsidP="00473DB5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473DB5" w:rsidRDefault="00473DB5" w:rsidP="00473DB5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2E3BCC" w:rsidRPr="002E3BCC" w:rsidRDefault="002E3BCC" w:rsidP="00473DB5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2E3BCC" w:rsidRDefault="002E3BCC" w:rsidP="00473DB5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All:</w:t>
      </w: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Our Father, who art in heaven, hallowed be thy name; </w:t>
      </w:r>
    </w:p>
    <w:p w:rsidR="002E3BCC" w:rsidRDefault="002E3BCC" w:rsidP="00473DB5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proofErr w:type="gramStart"/>
      <w:r w:rsidRPr="002E3BCC">
        <w:rPr>
          <w:rFonts w:ascii="Calibri" w:hAnsi="Calibri"/>
          <w:sz w:val="22"/>
          <w:szCs w:val="22"/>
        </w:rPr>
        <w:t>thy</w:t>
      </w:r>
      <w:proofErr w:type="gramEnd"/>
      <w:r w:rsidRPr="002E3BCC">
        <w:rPr>
          <w:rFonts w:ascii="Calibri" w:hAnsi="Calibri"/>
          <w:sz w:val="22"/>
          <w:szCs w:val="22"/>
        </w:rPr>
        <w:t xml:space="preserve"> kingdom come; </w:t>
      </w:r>
      <w:proofErr w:type="spellStart"/>
      <w:r w:rsidRPr="002E3BCC">
        <w:rPr>
          <w:rFonts w:ascii="Calibri" w:hAnsi="Calibri"/>
          <w:sz w:val="22"/>
          <w:szCs w:val="22"/>
        </w:rPr>
        <w:t>thy</w:t>
      </w:r>
      <w:proofErr w:type="spellEnd"/>
      <w:r w:rsidRPr="002E3BCC">
        <w:rPr>
          <w:rFonts w:ascii="Calibri" w:hAnsi="Calibri"/>
          <w:sz w:val="22"/>
          <w:szCs w:val="22"/>
        </w:rPr>
        <w:t xml:space="preserve"> will be done; on earth as it is in heaven. Give us this day our daily bread.  </w:t>
      </w:r>
    </w:p>
    <w:p w:rsidR="002E3BCC" w:rsidRDefault="002E3BCC" w:rsidP="00473DB5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And forgive us our trespasses, </w:t>
      </w:r>
    </w:p>
    <w:p w:rsidR="002E3BCC" w:rsidRDefault="002E3BCC" w:rsidP="00473DB5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proofErr w:type="gramStart"/>
      <w:r w:rsidRPr="002E3BCC">
        <w:rPr>
          <w:rFonts w:ascii="Calibri" w:hAnsi="Calibri"/>
          <w:sz w:val="22"/>
          <w:szCs w:val="22"/>
        </w:rPr>
        <w:t>as</w:t>
      </w:r>
      <w:proofErr w:type="gramEnd"/>
      <w:r w:rsidRPr="002E3BCC">
        <w:rPr>
          <w:rFonts w:ascii="Calibri" w:hAnsi="Calibri"/>
          <w:sz w:val="22"/>
          <w:szCs w:val="22"/>
        </w:rPr>
        <w:t xml:space="preserve"> we forgive those who trespass against us. </w:t>
      </w:r>
    </w:p>
    <w:p w:rsidR="002E3BCC" w:rsidRDefault="002E3BCC" w:rsidP="00473DB5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And lead us not into temptation; but deliver us from evil. </w:t>
      </w:r>
    </w:p>
    <w:p w:rsidR="002E3BCC" w:rsidRDefault="002E3BCC" w:rsidP="00473DB5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For thine is the kingdom, the power and the glory, </w:t>
      </w:r>
    </w:p>
    <w:p w:rsidR="002E3BCC" w:rsidRPr="002E3BCC" w:rsidRDefault="002E3BCC" w:rsidP="00473DB5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proofErr w:type="gramStart"/>
      <w:r w:rsidRPr="002E3BCC">
        <w:rPr>
          <w:rFonts w:ascii="Calibri" w:hAnsi="Calibri"/>
          <w:sz w:val="22"/>
          <w:szCs w:val="22"/>
        </w:rPr>
        <w:t>for</w:t>
      </w:r>
      <w:proofErr w:type="gramEnd"/>
      <w:r w:rsidRPr="002E3BCC">
        <w:rPr>
          <w:rFonts w:ascii="Calibri" w:hAnsi="Calibri"/>
          <w:sz w:val="22"/>
          <w:szCs w:val="22"/>
        </w:rPr>
        <w:t xml:space="preserve"> ever and ever.   Amen.</w:t>
      </w:r>
    </w:p>
    <w:p w:rsidR="00473DB5" w:rsidRPr="00C00212" w:rsidRDefault="00473DB5" w:rsidP="00473DB5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</w:p>
    <w:p w:rsidR="002E3BCC" w:rsidRPr="002E3BCC" w:rsidRDefault="004366EF" w:rsidP="002E3BCC">
      <w:pPr>
        <w:ind w:left="900" w:hanging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b/>
          <w:sz w:val="22"/>
          <w:szCs w:val="22"/>
        </w:rPr>
        <w:t>Hymn:</w:t>
      </w:r>
      <w:r w:rsidRPr="00473DB5">
        <w:rPr>
          <w:rFonts w:asciiTheme="minorHAnsi" w:hAnsiTheme="minorHAnsi"/>
          <w:b/>
          <w:sz w:val="22"/>
          <w:szCs w:val="22"/>
        </w:rPr>
        <w:tab/>
      </w:r>
      <w:bookmarkStart w:id="2" w:name="_Hlt459634625"/>
      <w:r w:rsidR="002E3BCC" w:rsidRPr="002E3BCC">
        <w:rPr>
          <w:rFonts w:asciiTheme="minorHAnsi" w:hAnsiTheme="minorHAnsi"/>
          <w:sz w:val="22"/>
          <w:szCs w:val="22"/>
        </w:rPr>
        <w:t xml:space="preserve">And did those feet </w:t>
      </w:r>
      <w:r w:rsidR="002E3BCC" w:rsidRPr="002E3BCC">
        <w:rPr>
          <w:rFonts w:asciiTheme="minorHAnsi" w:hAnsiTheme="minorHAnsi"/>
          <w:sz w:val="22"/>
          <w:szCs w:val="22"/>
        </w:rPr>
        <w:fldChar w:fldCharType="begin"/>
      </w:r>
      <w:r w:rsidR="002E3BCC" w:rsidRPr="002E3BCC">
        <w:rPr>
          <w:rFonts w:asciiTheme="minorHAnsi" w:hAnsiTheme="minorHAnsi"/>
          <w:sz w:val="22"/>
          <w:szCs w:val="22"/>
        </w:rPr>
        <w:instrText>XE "And did those feet "</w:instrText>
      </w:r>
      <w:r w:rsidR="002E3BCC" w:rsidRPr="002E3BCC">
        <w:rPr>
          <w:rFonts w:asciiTheme="minorHAnsi" w:hAnsiTheme="minorHAnsi"/>
          <w:sz w:val="22"/>
          <w:szCs w:val="22"/>
        </w:rPr>
        <w:fldChar w:fldCharType="end"/>
      </w:r>
      <w:r w:rsidR="002E3BCC" w:rsidRPr="002E3BCC">
        <w:rPr>
          <w:rFonts w:asciiTheme="minorHAnsi" w:hAnsiTheme="minorHAnsi"/>
          <w:sz w:val="22"/>
          <w:szCs w:val="22"/>
        </w:rPr>
        <w:t>in ancient time</w:t>
      </w:r>
      <w:bookmarkEnd w:id="2"/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ab/>
      </w:r>
      <w:proofErr w:type="gramStart"/>
      <w:r w:rsidRPr="002E3BCC">
        <w:rPr>
          <w:rFonts w:asciiTheme="minorHAnsi" w:hAnsiTheme="minorHAnsi"/>
          <w:sz w:val="22"/>
          <w:szCs w:val="22"/>
        </w:rPr>
        <w:t>walk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upon England's mountains green?</w:t>
      </w: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And was the holy Lamb of God</w:t>
      </w: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ab/>
      </w:r>
      <w:proofErr w:type="gramStart"/>
      <w:r w:rsidRPr="002E3BCC">
        <w:rPr>
          <w:rFonts w:asciiTheme="minorHAnsi" w:hAnsiTheme="minorHAnsi"/>
          <w:sz w:val="22"/>
          <w:szCs w:val="22"/>
        </w:rPr>
        <w:t>on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England's pleasant pastures seen?</w:t>
      </w: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And did the countenance divine</w:t>
      </w: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ab/>
      </w:r>
      <w:proofErr w:type="gramStart"/>
      <w:r w:rsidRPr="002E3BCC">
        <w:rPr>
          <w:rFonts w:asciiTheme="minorHAnsi" w:hAnsiTheme="minorHAnsi"/>
          <w:sz w:val="22"/>
          <w:szCs w:val="22"/>
        </w:rPr>
        <w:t>shine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forth upon our clouded hills?</w:t>
      </w: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And was Jerusalem builded here</w:t>
      </w: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ab/>
      </w:r>
      <w:proofErr w:type="gramStart"/>
      <w:r w:rsidRPr="002E3BCC">
        <w:rPr>
          <w:rFonts w:asciiTheme="minorHAnsi" w:hAnsiTheme="minorHAnsi"/>
          <w:sz w:val="22"/>
          <w:szCs w:val="22"/>
        </w:rPr>
        <w:t>among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those dark satanic mills?</w:t>
      </w:r>
    </w:p>
    <w:p w:rsidR="002E3BCC" w:rsidRPr="002E3BCC" w:rsidRDefault="002E3BCC" w:rsidP="002E3BCC">
      <w:pPr>
        <w:pStyle w:val="space"/>
        <w:ind w:left="900"/>
        <w:rPr>
          <w:rFonts w:asciiTheme="minorHAnsi" w:hAnsiTheme="minorHAnsi"/>
          <w:sz w:val="16"/>
          <w:szCs w:val="16"/>
        </w:rPr>
      </w:pP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Bring me my bow of burning gold!</w:t>
      </w: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ab/>
        <w:t>Bring me my arrows of desire!</w:t>
      </w: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Bring me my spear! O clouds, unfold!</w:t>
      </w: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ab/>
        <w:t>Bring me my chariot of fire!</w:t>
      </w: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I will not cease from mental fight,</w:t>
      </w: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ab/>
      </w:r>
      <w:proofErr w:type="gramStart"/>
      <w:r w:rsidRPr="002E3BCC">
        <w:rPr>
          <w:rFonts w:asciiTheme="minorHAnsi" w:hAnsiTheme="minorHAnsi"/>
          <w:sz w:val="22"/>
          <w:szCs w:val="22"/>
        </w:rPr>
        <w:t>nor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shall my sword sleep in my hand,</w:t>
      </w: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till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we have built Jerusalem</w:t>
      </w:r>
    </w:p>
    <w:p w:rsidR="002E3BCC" w:rsidRPr="002E3BCC" w:rsidRDefault="002E3BCC" w:rsidP="002E3BCC">
      <w:pPr>
        <w:tabs>
          <w:tab w:val="left" w:pos="720"/>
        </w:tabs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ab/>
      </w:r>
      <w:proofErr w:type="gramStart"/>
      <w:r w:rsidRPr="002E3BCC">
        <w:rPr>
          <w:rFonts w:asciiTheme="minorHAnsi" w:hAnsiTheme="minorHAnsi"/>
          <w:sz w:val="22"/>
          <w:szCs w:val="22"/>
        </w:rPr>
        <w:t>in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England's green and pleasant land.</w:t>
      </w:r>
    </w:p>
    <w:p w:rsidR="007B2FCA" w:rsidRPr="00B978EC" w:rsidRDefault="007B2FCA" w:rsidP="002E3BCC">
      <w:pPr>
        <w:tabs>
          <w:tab w:val="left" w:pos="900"/>
        </w:tabs>
        <w:rPr>
          <w:rFonts w:ascii="Calibri" w:hAnsi="Calibri"/>
          <w:i/>
          <w:szCs w:val="24"/>
        </w:rPr>
      </w:pPr>
    </w:p>
    <w:p w:rsidR="00C47EE5" w:rsidRPr="003B544D" w:rsidRDefault="00C47EE5" w:rsidP="00CC5A3E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Commendation</w:t>
      </w:r>
      <w:r w:rsidR="00CE672D">
        <w:rPr>
          <w:rFonts w:ascii="Calibri" w:hAnsi="Calibri"/>
          <w:b/>
          <w:smallCaps/>
          <w:sz w:val="28"/>
        </w:rPr>
        <w:t xml:space="preserve">, </w:t>
      </w:r>
      <w:r w:rsidR="00CC5A3E" w:rsidRPr="003B544D">
        <w:rPr>
          <w:rFonts w:ascii="Calibri" w:hAnsi="Calibri"/>
          <w:b/>
          <w:smallCaps/>
          <w:sz w:val="28"/>
        </w:rPr>
        <w:t>Closing Prayers and Blessing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DA0" w:rsidRDefault="000C1DA0">
      <w:r>
        <w:separator/>
      </w:r>
    </w:p>
  </w:endnote>
  <w:endnote w:type="continuationSeparator" w:id="0">
    <w:p w:rsidR="000C1DA0" w:rsidRDefault="000C1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FA12B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FA12B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3BCC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DA0" w:rsidRDefault="000C1DA0">
      <w:r>
        <w:separator/>
      </w:r>
    </w:p>
  </w:footnote>
  <w:footnote w:type="continuationSeparator" w:id="0">
    <w:p w:rsidR="000C1DA0" w:rsidRDefault="000C1D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DF"/>
    <w:rsid w:val="000569AF"/>
    <w:rsid w:val="00061EE2"/>
    <w:rsid w:val="000841B1"/>
    <w:rsid w:val="00087D9B"/>
    <w:rsid w:val="00091F8F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45851"/>
    <w:rsid w:val="004501C6"/>
    <w:rsid w:val="0045793F"/>
    <w:rsid w:val="00467079"/>
    <w:rsid w:val="004730AE"/>
    <w:rsid w:val="00473DB5"/>
    <w:rsid w:val="0049225C"/>
    <w:rsid w:val="004B5A7D"/>
    <w:rsid w:val="004E3639"/>
    <w:rsid w:val="004F2EF3"/>
    <w:rsid w:val="005178D4"/>
    <w:rsid w:val="005404D0"/>
    <w:rsid w:val="00576891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57131"/>
    <w:rsid w:val="007A0553"/>
    <w:rsid w:val="007B2FCA"/>
    <w:rsid w:val="007F0A82"/>
    <w:rsid w:val="00816A65"/>
    <w:rsid w:val="0085119F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8557D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A4ED5"/>
    <w:rsid w:val="00DB358A"/>
    <w:rsid w:val="00DB4170"/>
    <w:rsid w:val="00E02CBF"/>
    <w:rsid w:val="00E1055C"/>
    <w:rsid w:val="00E20ABE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A12B7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D69E08-12C5-4BB2-9E86-C509DAA1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3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2015-07-17T11:48:00Z</dcterms:created>
  <dcterms:modified xsi:type="dcterms:W3CDTF">2015-07-17T11:48:00Z</dcterms:modified>
</cp:coreProperties>
</file>