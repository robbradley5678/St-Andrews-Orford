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E5" w:rsidRPr="004B5A7D" w:rsidRDefault="00757131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br w:type="page"/>
      </w:r>
      <w:r w:rsidR="00C47EE5" w:rsidRPr="004B5A7D">
        <w:rPr>
          <w:rFonts w:ascii="BlackChancery" w:hAnsi="BlackChancery"/>
        </w:rPr>
        <w:lastRenderedPageBreak/>
        <w:t>Order of Service</w:t>
      </w:r>
    </w:p>
    <w:p w:rsidR="00E946BC" w:rsidRDefault="00E946BC"/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9C5883" w:rsidRPr="00B45B99" w:rsidRDefault="00C47EE5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  <w:r w:rsidRPr="00B45B99">
        <w:rPr>
          <w:rFonts w:ascii="Calibri" w:hAnsi="Calibri"/>
          <w:b/>
          <w:sz w:val="22"/>
          <w:szCs w:val="22"/>
        </w:rPr>
        <w:t>All:</w:t>
      </w:r>
      <w:r w:rsidRPr="00B45B99">
        <w:rPr>
          <w:rFonts w:ascii="Calibri" w:hAnsi="Calibri"/>
          <w:sz w:val="22"/>
          <w:szCs w:val="22"/>
        </w:rPr>
        <w:tab/>
      </w:r>
      <w:r w:rsidRPr="00B45B99">
        <w:rPr>
          <w:rFonts w:ascii="Calibri" w:hAnsi="Calibri"/>
          <w:b/>
          <w:sz w:val="22"/>
          <w:szCs w:val="22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for ever. </w:t>
      </w:r>
      <w:r w:rsidRPr="00B45B99">
        <w:rPr>
          <w:rFonts w:ascii="Calibri" w:hAnsi="Calibri"/>
          <w:sz w:val="22"/>
          <w:szCs w:val="22"/>
        </w:rPr>
        <w:t xml:space="preserve"> </w:t>
      </w:r>
      <w:r w:rsidRPr="00B45B99">
        <w:rPr>
          <w:rFonts w:ascii="Calibri" w:hAnsi="Calibri"/>
          <w:b/>
          <w:bCs/>
          <w:sz w:val="22"/>
          <w:szCs w:val="22"/>
        </w:rPr>
        <w:t>Amen</w:t>
      </w:r>
    </w:p>
    <w:p w:rsidR="00C47EE5" w:rsidRPr="004366EF" w:rsidRDefault="009C5883" w:rsidP="00B45B99">
      <w:pPr>
        <w:pStyle w:val="Priest"/>
        <w:jc w:val="both"/>
        <w:rPr>
          <w:rFonts w:ascii="Calibri" w:hAnsi="Calibri"/>
          <w:sz w:val="32"/>
          <w:szCs w:val="32"/>
        </w:rPr>
      </w:pPr>
      <w:r w:rsidRPr="004366EF">
        <w:rPr>
          <w:rFonts w:ascii="Calibri" w:hAnsi="Calibri"/>
          <w:b/>
          <w:bCs/>
          <w:i/>
          <w:iCs/>
          <w:sz w:val="32"/>
          <w:szCs w:val="32"/>
        </w:rPr>
        <w:t xml:space="preserve"> </w:t>
      </w:r>
    </w:p>
    <w:p w:rsidR="0073349B" w:rsidRPr="0073349B" w:rsidRDefault="00E946BC" w:rsidP="0073349B">
      <w:pPr>
        <w:tabs>
          <w:tab w:val="left" w:pos="270"/>
        </w:tabs>
        <w:ind w:left="900" w:hanging="900"/>
        <w:rPr>
          <w:rFonts w:asciiTheme="minorHAnsi" w:hAnsiTheme="minorHAnsi"/>
          <w:i/>
          <w:sz w:val="22"/>
          <w:szCs w:val="22"/>
        </w:rPr>
      </w:pPr>
      <w:r w:rsidRPr="0073349B">
        <w:rPr>
          <w:rFonts w:asciiTheme="minorHAnsi" w:hAnsiTheme="minorHAnsi"/>
          <w:b/>
          <w:sz w:val="22"/>
          <w:szCs w:val="22"/>
        </w:rPr>
        <w:t>Hymn</w:t>
      </w:r>
      <w:r w:rsidR="003E53EA" w:rsidRPr="0073349B">
        <w:rPr>
          <w:rFonts w:asciiTheme="minorHAnsi" w:hAnsiTheme="minorHAnsi"/>
          <w:b/>
          <w:sz w:val="22"/>
          <w:szCs w:val="22"/>
        </w:rPr>
        <w:t>:</w:t>
      </w:r>
      <w:bookmarkStart w:id="0" w:name="_Hlt459632344"/>
      <w:r w:rsidRPr="0073349B">
        <w:rPr>
          <w:rFonts w:asciiTheme="minorHAnsi" w:hAnsiTheme="minorHAnsi"/>
          <w:sz w:val="22"/>
          <w:szCs w:val="22"/>
        </w:rPr>
        <w:t xml:space="preserve"> </w:t>
      </w:r>
      <w:r w:rsidRPr="0073349B">
        <w:rPr>
          <w:rFonts w:asciiTheme="minorHAnsi" w:hAnsiTheme="minorHAnsi"/>
          <w:sz w:val="22"/>
          <w:szCs w:val="22"/>
        </w:rPr>
        <w:tab/>
      </w:r>
      <w:bookmarkEnd w:id="0"/>
      <w:r w:rsidR="0073349B" w:rsidRPr="0073349B">
        <w:rPr>
          <w:rFonts w:asciiTheme="minorHAnsi" w:hAnsiTheme="minorHAnsi"/>
          <w:i/>
          <w:sz w:val="22"/>
          <w:szCs w:val="22"/>
        </w:rPr>
        <w:t>All things bright and beautiful,</w:t>
      </w:r>
    </w:p>
    <w:p w:rsidR="0073349B" w:rsidRPr="0073349B" w:rsidRDefault="0073349B" w:rsidP="0073349B">
      <w:pPr>
        <w:tabs>
          <w:tab w:val="left" w:pos="270"/>
        </w:tabs>
        <w:ind w:left="900"/>
        <w:rPr>
          <w:rFonts w:asciiTheme="minorHAnsi" w:hAnsiTheme="minorHAnsi"/>
          <w:i/>
          <w:sz w:val="22"/>
          <w:szCs w:val="22"/>
        </w:rPr>
      </w:pPr>
      <w:r w:rsidRPr="0073349B">
        <w:rPr>
          <w:rFonts w:asciiTheme="minorHAnsi" w:hAnsiTheme="minorHAnsi"/>
          <w:i/>
          <w:sz w:val="22"/>
          <w:szCs w:val="22"/>
        </w:rPr>
        <w:tab/>
        <w:t>all creatures great and small,</w:t>
      </w:r>
    </w:p>
    <w:p w:rsidR="0073349B" w:rsidRPr="0073349B" w:rsidRDefault="0073349B" w:rsidP="0073349B">
      <w:pPr>
        <w:tabs>
          <w:tab w:val="left" w:pos="270"/>
        </w:tabs>
        <w:ind w:left="900"/>
        <w:rPr>
          <w:rFonts w:asciiTheme="minorHAnsi" w:hAnsiTheme="minorHAnsi"/>
          <w:i/>
          <w:sz w:val="22"/>
          <w:szCs w:val="22"/>
        </w:rPr>
      </w:pPr>
      <w:r w:rsidRPr="0073349B">
        <w:rPr>
          <w:rFonts w:asciiTheme="minorHAnsi" w:hAnsiTheme="minorHAnsi"/>
          <w:i/>
          <w:sz w:val="22"/>
          <w:szCs w:val="22"/>
        </w:rPr>
        <w:t>all things wise and wonderful,</w:t>
      </w:r>
    </w:p>
    <w:p w:rsidR="0073349B" w:rsidRPr="0073349B" w:rsidRDefault="0073349B" w:rsidP="0073349B">
      <w:pPr>
        <w:tabs>
          <w:tab w:val="left" w:pos="270"/>
        </w:tabs>
        <w:ind w:left="900"/>
        <w:rPr>
          <w:rFonts w:asciiTheme="minorHAnsi" w:hAnsiTheme="minorHAnsi"/>
          <w:i/>
          <w:sz w:val="22"/>
          <w:szCs w:val="22"/>
        </w:rPr>
      </w:pPr>
      <w:r w:rsidRPr="0073349B">
        <w:rPr>
          <w:rFonts w:asciiTheme="minorHAnsi" w:hAnsiTheme="minorHAnsi"/>
          <w:i/>
          <w:sz w:val="22"/>
          <w:szCs w:val="22"/>
        </w:rPr>
        <w:tab/>
        <w:t>the Lord God made them all.</w:t>
      </w:r>
    </w:p>
    <w:p w:rsidR="0073349B" w:rsidRPr="007E43D3" w:rsidRDefault="0073349B" w:rsidP="0073349B">
      <w:pPr>
        <w:pStyle w:val="space"/>
        <w:ind w:left="900"/>
      </w:pPr>
    </w:p>
    <w:p w:rsidR="0073349B" w:rsidRPr="0073349B" w:rsidRDefault="0073349B" w:rsidP="0073349B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73349B">
        <w:rPr>
          <w:rFonts w:asciiTheme="minorHAnsi" w:hAnsiTheme="minorHAnsi"/>
          <w:sz w:val="22"/>
          <w:szCs w:val="22"/>
        </w:rPr>
        <w:t>Each little flower that opens,</w:t>
      </w:r>
    </w:p>
    <w:p w:rsidR="0073349B" w:rsidRPr="0073349B" w:rsidRDefault="0073349B" w:rsidP="0073349B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73349B">
        <w:rPr>
          <w:rFonts w:asciiTheme="minorHAnsi" w:hAnsiTheme="minorHAnsi"/>
          <w:sz w:val="22"/>
          <w:szCs w:val="22"/>
        </w:rPr>
        <w:tab/>
        <w:t>each little bird that sings,</w:t>
      </w:r>
    </w:p>
    <w:p w:rsidR="0073349B" w:rsidRPr="0073349B" w:rsidRDefault="0073349B" w:rsidP="0073349B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73349B">
        <w:rPr>
          <w:rFonts w:asciiTheme="minorHAnsi" w:hAnsiTheme="minorHAnsi"/>
          <w:sz w:val="22"/>
          <w:szCs w:val="22"/>
        </w:rPr>
        <w:t>he made their glowing colours,</w:t>
      </w:r>
    </w:p>
    <w:p w:rsidR="0073349B" w:rsidRPr="0073349B" w:rsidRDefault="0073349B" w:rsidP="0073349B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73349B">
        <w:rPr>
          <w:rFonts w:asciiTheme="minorHAnsi" w:hAnsiTheme="minorHAnsi"/>
          <w:sz w:val="22"/>
          <w:szCs w:val="22"/>
        </w:rPr>
        <w:tab/>
        <w:t>he made their tiny wings:</w:t>
      </w:r>
    </w:p>
    <w:p w:rsidR="0073349B" w:rsidRPr="007E43D3" w:rsidRDefault="0073349B" w:rsidP="0073349B">
      <w:pPr>
        <w:pStyle w:val="space"/>
        <w:ind w:left="900"/>
      </w:pPr>
    </w:p>
    <w:p w:rsidR="0073349B" w:rsidRPr="0073349B" w:rsidRDefault="0073349B" w:rsidP="0073349B">
      <w:pPr>
        <w:tabs>
          <w:tab w:val="left" w:pos="270"/>
        </w:tabs>
        <w:ind w:left="900"/>
        <w:rPr>
          <w:rFonts w:asciiTheme="minorHAnsi" w:hAnsiTheme="minorHAnsi"/>
        </w:rPr>
      </w:pPr>
      <w:r w:rsidRPr="0073349B">
        <w:rPr>
          <w:rFonts w:asciiTheme="minorHAnsi" w:hAnsiTheme="minorHAnsi"/>
        </w:rPr>
        <w:t>The purple headed mountain,</w:t>
      </w:r>
    </w:p>
    <w:p w:rsidR="0073349B" w:rsidRPr="0073349B" w:rsidRDefault="0073349B" w:rsidP="0073349B">
      <w:pPr>
        <w:tabs>
          <w:tab w:val="left" w:pos="270"/>
        </w:tabs>
        <w:ind w:left="900"/>
        <w:rPr>
          <w:rFonts w:asciiTheme="minorHAnsi" w:hAnsiTheme="minorHAnsi"/>
        </w:rPr>
      </w:pPr>
      <w:r w:rsidRPr="0073349B">
        <w:rPr>
          <w:rFonts w:asciiTheme="minorHAnsi" w:hAnsiTheme="minorHAnsi"/>
        </w:rPr>
        <w:tab/>
        <w:t>the river running by,</w:t>
      </w:r>
    </w:p>
    <w:p w:rsidR="0073349B" w:rsidRPr="0073349B" w:rsidRDefault="0073349B" w:rsidP="0073349B">
      <w:pPr>
        <w:tabs>
          <w:tab w:val="left" w:pos="270"/>
        </w:tabs>
        <w:ind w:left="900"/>
        <w:rPr>
          <w:rFonts w:asciiTheme="minorHAnsi" w:hAnsiTheme="minorHAnsi"/>
        </w:rPr>
      </w:pPr>
      <w:r w:rsidRPr="0073349B">
        <w:rPr>
          <w:rFonts w:asciiTheme="minorHAnsi" w:hAnsiTheme="minorHAnsi"/>
        </w:rPr>
        <w:t>the sunset, and the morning</w:t>
      </w:r>
    </w:p>
    <w:p w:rsidR="0073349B" w:rsidRPr="0073349B" w:rsidRDefault="0073349B" w:rsidP="0073349B">
      <w:pPr>
        <w:tabs>
          <w:tab w:val="left" w:pos="270"/>
        </w:tabs>
        <w:ind w:left="900"/>
        <w:rPr>
          <w:rFonts w:asciiTheme="minorHAnsi" w:hAnsiTheme="minorHAnsi"/>
        </w:rPr>
      </w:pPr>
      <w:r w:rsidRPr="0073349B">
        <w:rPr>
          <w:rFonts w:asciiTheme="minorHAnsi" w:hAnsiTheme="minorHAnsi"/>
        </w:rPr>
        <w:tab/>
        <w:t>that brightens up the sky:</w:t>
      </w:r>
    </w:p>
    <w:p w:rsidR="0073349B" w:rsidRPr="007E43D3" w:rsidRDefault="0073349B" w:rsidP="0073349B">
      <w:pPr>
        <w:pStyle w:val="space"/>
        <w:ind w:left="900"/>
      </w:pPr>
    </w:p>
    <w:p w:rsidR="0073349B" w:rsidRPr="0073349B" w:rsidRDefault="0073349B" w:rsidP="0073349B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73349B">
        <w:rPr>
          <w:rFonts w:asciiTheme="minorHAnsi" w:hAnsiTheme="minorHAnsi"/>
          <w:sz w:val="22"/>
          <w:szCs w:val="22"/>
        </w:rPr>
        <w:t>The cold wind in the winter,</w:t>
      </w:r>
    </w:p>
    <w:p w:rsidR="0073349B" w:rsidRPr="0073349B" w:rsidRDefault="0073349B" w:rsidP="0073349B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73349B">
        <w:rPr>
          <w:rFonts w:asciiTheme="minorHAnsi" w:hAnsiTheme="minorHAnsi"/>
          <w:sz w:val="22"/>
          <w:szCs w:val="22"/>
        </w:rPr>
        <w:tab/>
        <w:t>the pleasant summer sun,</w:t>
      </w:r>
    </w:p>
    <w:p w:rsidR="0073349B" w:rsidRPr="0073349B" w:rsidRDefault="0073349B" w:rsidP="0073349B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73349B">
        <w:rPr>
          <w:rFonts w:asciiTheme="minorHAnsi" w:hAnsiTheme="minorHAnsi"/>
          <w:sz w:val="22"/>
          <w:szCs w:val="22"/>
        </w:rPr>
        <w:t>the ripe fruit in the garden,</w:t>
      </w:r>
    </w:p>
    <w:p w:rsidR="0073349B" w:rsidRPr="0073349B" w:rsidRDefault="0073349B" w:rsidP="0073349B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73349B">
        <w:rPr>
          <w:rFonts w:asciiTheme="minorHAnsi" w:hAnsiTheme="minorHAnsi"/>
          <w:sz w:val="22"/>
          <w:szCs w:val="22"/>
        </w:rPr>
        <w:tab/>
        <w:t>he made them every one:</w:t>
      </w:r>
    </w:p>
    <w:p w:rsidR="0073349B" w:rsidRPr="0073349B" w:rsidRDefault="0073349B" w:rsidP="0073349B">
      <w:pPr>
        <w:pStyle w:val="space"/>
        <w:ind w:left="900"/>
        <w:rPr>
          <w:rFonts w:asciiTheme="minorHAnsi" w:hAnsiTheme="minorHAnsi"/>
        </w:rPr>
      </w:pPr>
    </w:p>
    <w:p w:rsidR="0073349B" w:rsidRPr="0073349B" w:rsidRDefault="0073349B" w:rsidP="0073349B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73349B">
        <w:rPr>
          <w:rFonts w:asciiTheme="minorHAnsi" w:hAnsiTheme="minorHAnsi"/>
          <w:sz w:val="22"/>
          <w:szCs w:val="22"/>
        </w:rPr>
        <w:t>He gave us eyes to see them,</w:t>
      </w:r>
    </w:p>
    <w:p w:rsidR="0073349B" w:rsidRPr="0073349B" w:rsidRDefault="0073349B" w:rsidP="0073349B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73349B">
        <w:rPr>
          <w:rFonts w:asciiTheme="minorHAnsi" w:hAnsiTheme="minorHAnsi"/>
          <w:sz w:val="22"/>
          <w:szCs w:val="22"/>
        </w:rPr>
        <w:tab/>
        <w:t>and lips that we might tell</w:t>
      </w:r>
    </w:p>
    <w:p w:rsidR="0073349B" w:rsidRPr="0073349B" w:rsidRDefault="0073349B" w:rsidP="0073349B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73349B">
        <w:rPr>
          <w:rFonts w:asciiTheme="minorHAnsi" w:hAnsiTheme="minorHAnsi"/>
          <w:sz w:val="22"/>
          <w:szCs w:val="22"/>
        </w:rPr>
        <w:t>how great is God almighty,</w:t>
      </w:r>
    </w:p>
    <w:p w:rsidR="0073349B" w:rsidRPr="0073349B" w:rsidRDefault="0073349B" w:rsidP="0073349B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73349B">
        <w:rPr>
          <w:rFonts w:asciiTheme="minorHAnsi" w:hAnsiTheme="minorHAnsi"/>
          <w:sz w:val="22"/>
          <w:szCs w:val="22"/>
        </w:rPr>
        <w:tab/>
        <w:t>who has made all things well:</w:t>
      </w:r>
    </w:p>
    <w:p w:rsidR="0073349B" w:rsidRPr="0073349B" w:rsidRDefault="0073349B" w:rsidP="0073349B">
      <w:pPr>
        <w:pStyle w:val="space"/>
        <w:ind w:left="900"/>
        <w:rPr>
          <w:rFonts w:asciiTheme="minorHAnsi" w:hAnsiTheme="minorHAnsi"/>
        </w:rPr>
      </w:pPr>
    </w:p>
    <w:p w:rsidR="0073349B" w:rsidRPr="0073349B" w:rsidRDefault="0073349B" w:rsidP="0073349B">
      <w:pPr>
        <w:tabs>
          <w:tab w:val="left" w:pos="270"/>
        </w:tabs>
        <w:ind w:left="900"/>
        <w:rPr>
          <w:rFonts w:asciiTheme="minorHAnsi" w:hAnsiTheme="minorHAnsi"/>
          <w:i/>
          <w:sz w:val="22"/>
          <w:szCs w:val="22"/>
        </w:rPr>
      </w:pPr>
      <w:r w:rsidRPr="0073349B">
        <w:rPr>
          <w:rFonts w:asciiTheme="minorHAnsi" w:hAnsiTheme="minorHAnsi"/>
          <w:i/>
          <w:sz w:val="22"/>
          <w:szCs w:val="22"/>
        </w:rPr>
        <w:t>All things bright and beautiful,</w:t>
      </w:r>
    </w:p>
    <w:p w:rsidR="0073349B" w:rsidRPr="0073349B" w:rsidRDefault="0073349B" w:rsidP="0073349B">
      <w:pPr>
        <w:tabs>
          <w:tab w:val="left" w:pos="270"/>
        </w:tabs>
        <w:ind w:left="900"/>
        <w:rPr>
          <w:rFonts w:asciiTheme="minorHAnsi" w:hAnsiTheme="minorHAnsi"/>
          <w:i/>
          <w:sz w:val="22"/>
          <w:szCs w:val="22"/>
        </w:rPr>
      </w:pPr>
      <w:r w:rsidRPr="0073349B">
        <w:rPr>
          <w:rFonts w:asciiTheme="minorHAnsi" w:hAnsiTheme="minorHAnsi"/>
          <w:i/>
          <w:sz w:val="22"/>
          <w:szCs w:val="22"/>
        </w:rPr>
        <w:tab/>
        <w:t>all creatures great and small,</w:t>
      </w:r>
    </w:p>
    <w:p w:rsidR="0073349B" w:rsidRPr="0073349B" w:rsidRDefault="0073349B" w:rsidP="0073349B">
      <w:pPr>
        <w:tabs>
          <w:tab w:val="left" w:pos="270"/>
        </w:tabs>
        <w:ind w:left="900"/>
        <w:rPr>
          <w:rFonts w:asciiTheme="minorHAnsi" w:hAnsiTheme="minorHAnsi"/>
          <w:i/>
          <w:sz w:val="22"/>
          <w:szCs w:val="22"/>
        </w:rPr>
      </w:pPr>
      <w:r w:rsidRPr="0073349B">
        <w:rPr>
          <w:rFonts w:asciiTheme="minorHAnsi" w:hAnsiTheme="minorHAnsi"/>
          <w:i/>
          <w:sz w:val="22"/>
          <w:szCs w:val="22"/>
        </w:rPr>
        <w:t>all things wise and wonderful,</w:t>
      </w:r>
    </w:p>
    <w:p w:rsidR="0073349B" w:rsidRPr="0073349B" w:rsidRDefault="0073349B" w:rsidP="0073349B">
      <w:pPr>
        <w:tabs>
          <w:tab w:val="left" w:pos="270"/>
        </w:tabs>
        <w:ind w:left="900"/>
        <w:rPr>
          <w:rFonts w:asciiTheme="minorHAnsi" w:hAnsiTheme="minorHAnsi"/>
          <w:i/>
          <w:sz w:val="22"/>
          <w:szCs w:val="22"/>
        </w:rPr>
      </w:pPr>
      <w:r w:rsidRPr="0073349B">
        <w:rPr>
          <w:rFonts w:asciiTheme="minorHAnsi" w:hAnsiTheme="minorHAnsi"/>
          <w:i/>
          <w:sz w:val="22"/>
          <w:szCs w:val="22"/>
        </w:rPr>
        <w:tab/>
        <w:t>the Lord God made them all.</w:t>
      </w:r>
    </w:p>
    <w:p w:rsidR="002E3BCC" w:rsidRPr="002E3BCC" w:rsidRDefault="002E3BCC" w:rsidP="0073349B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</w:p>
    <w:p w:rsidR="007B2FCA" w:rsidRPr="002E3BCC" w:rsidRDefault="00C47EE5">
      <w:pPr>
        <w:pStyle w:val="Rubric"/>
        <w:tabs>
          <w:tab w:val="right" w:pos="6930"/>
        </w:tabs>
        <w:ind w:left="360" w:hanging="360"/>
      </w:pPr>
      <w:r w:rsidRPr="005C2638">
        <w:rPr>
          <w:rFonts w:ascii="Calibri" w:hAnsi="Calibri"/>
          <w:b/>
          <w:bCs/>
          <w:i w:val="0"/>
          <w:iCs/>
          <w:sz w:val="22"/>
          <w:szCs w:val="22"/>
        </w:rPr>
        <w:lastRenderedPageBreak/>
        <w:t>The Scriptural Reading</w:t>
      </w:r>
      <w:r w:rsidR="002E3BCC">
        <w:rPr>
          <w:rFonts w:ascii="Calibri" w:hAnsi="Calibri"/>
          <w:b/>
          <w:bCs/>
          <w:i w:val="0"/>
          <w:iCs/>
          <w:sz w:val="22"/>
          <w:szCs w:val="22"/>
        </w:rPr>
        <w:t xml:space="preserve">:  </w:t>
      </w:r>
      <w:r w:rsidR="0073349B">
        <w:rPr>
          <w:rFonts w:asciiTheme="minorHAnsi" w:hAnsiTheme="minorHAnsi"/>
          <w:i w:val="0"/>
          <w:sz w:val="22"/>
          <w:szCs w:val="22"/>
        </w:rPr>
        <w:t>John 14. 1-6</w:t>
      </w:r>
    </w:p>
    <w:p w:rsidR="002E3BCC" w:rsidRPr="002E3BCC" w:rsidRDefault="002E3BCC" w:rsidP="00473DB5">
      <w:pPr>
        <w:rPr>
          <w:rFonts w:ascii="Calibri" w:hAnsi="Calibri"/>
          <w:b/>
          <w:smallCaps/>
          <w:szCs w:val="24"/>
        </w:rPr>
      </w:pPr>
    </w:p>
    <w:p w:rsidR="003C1E56" w:rsidRDefault="00C47EE5" w:rsidP="00473DB5">
      <w:pPr>
        <w:rPr>
          <w:rFonts w:asciiTheme="minorHAnsi" w:hAnsiTheme="minorHAnsi"/>
          <w:sz w:val="22"/>
          <w:szCs w:val="22"/>
        </w:rPr>
      </w:pPr>
      <w:r w:rsidRPr="003B544D">
        <w:rPr>
          <w:rFonts w:ascii="Calibri" w:hAnsi="Calibri"/>
          <w:b/>
          <w:smallCaps/>
          <w:sz w:val="28"/>
        </w:rPr>
        <w:t>The</w:t>
      </w:r>
      <w:r w:rsidR="00E1055C">
        <w:rPr>
          <w:rFonts w:ascii="Calibri" w:hAnsi="Calibri"/>
          <w:b/>
          <w:smallCaps/>
          <w:sz w:val="28"/>
        </w:rPr>
        <w:t xml:space="preserve"> </w:t>
      </w:r>
      <w:r w:rsidR="00473DB5">
        <w:rPr>
          <w:rFonts w:ascii="Calibri" w:hAnsi="Calibri"/>
          <w:b/>
          <w:smallCaps/>
          <w:sz w:val="28"/>
        </w:rPr>
        <w:t>Eulogy</w:t>
      </w:r>
      <w:r w:rsidR="00A5447E" w:rsidRPr="003B544D">
        <w:rPr>
          <w:rFonts w:ascii="Calibri" w:hAnsi="Calibri"/>
          <w:b/>
          <w:smallCaps/>
          <w:sz w:val="28"/>
        </w:rPr>
        <w:t xml:space="preserve"> </w:t>
      </w:r>
      <w:r w:rsidR="002E3BCC" w:rsidRPr="002E3BCC">
        <w:rPr>
          <w:rFonts w:asciiTheme="minorHAnsi" w:hAnsiTheme="minorHAnsi"/>
          <w:sz w:val="22"/>
          <w:szCs w:val="22"/>
        </w:rPr>
        <w:t xml:space="preserve">including </w:t>
      </w:r>
      <w:r w:rsidR="0073349B">
        <w:rPr>
          <w:rFonts w:asciiTheme="minorHAnsi" w:hAnsiTheme="minorHAnsi"/>
          <w:sz w:val="22"/>
          <w:szCs w:val="22"/>
        </w:rPr>
        <w:t>memories from the grandchildren</w:t>
      </w:r>
    </w:p>
    <w:p w:rsidR="0073349B" w:rsidRPr="00E946BC" w:rsidRDefault="0073349B" w:rsidP="00473DB5">
      <w:pPr>
        <w:rPr>
          <w:rFonts w:ascii="Calibri" w:hAnsi="Calibri"/>
          <w:b/>
          <w:i/>
          <w:smallCaps/>
          <w:sz w:val="28"/>
        </w:rPr>
      </w:pPr>
    </w:p>
    <w:p w:rsidR="00473DB5" w:rsidRPr="003B544D" w:rsidRDefault="00473DB5" w:rsidP="00473DB5">
      <w:pPr>
        <w:rPr>
          <w:rFonts w:ascii="Calibri" w:hAnsi="Calibri"/>
          <w:b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t>The Prayers</w:t>
      </w:r>
      <w:r>
        <w:rPr>
          <w:rFonts w:ascii="Calibri" w:hAnsi="Calibri"/>
          <w:b/>
          <w:smallCaps/>
          <w:sz w:val="28"/>
        </w:rPr>
        <w:t xml:space="preserve"> and Lord’s Prayer</w:t>
      </w:r>
      <w:r w:rsidRPr="003B544D">
        <w:rPr>
          <w:rFonts w:ascii="Calibri" w:hAnsi="Calibri"/>
          <w:b/>
          <w:smallCaps/>
          <w:sz w:val="28"/>
        </w:rPr>
        <w:t>:</w:t>
      </w:r>
    </w:p>
    <w:p w:rsidR="00473DB5" w:rsidRPr="003B544D" w:rsidRDefault="00473DB5" w:rsidP="00473DB5">
      <w:pPr>
        <w:pStyle w:val="space"/>
        <w:rPr>
          <w:rFonts w:ascii="Calibri" w:hAnsi="Calibri"/>
          <w:sz w:val="6"/>
          <w:szCs w:val="6"/>
        </w:rPr>
      </w:pPr>
    </w:p>
    <w:p w:rsidR="0073349B" w:rsidRPr="00D643A8" w:rsidRDefault="0073349B" w:rsidP="0073349B">
      <w:pPr>
        <w:rPr>
          <w:rFonts w:asciiTheme="minorHAnsi" w:hAnsiTheme="minorHAnsi" w:cs="Arial"/>
          <w:b/>
          <w:bCs/>
          <w:sz w:val="22"/>
          <w:szCs w:val="22"/>
        </w:rPr>
      </w:pPr>
      <w:r w:rsidRPr="00D643A8">
        <w:rPr>
          <w:rFonts w:asciiTheme="minorHAnsi" w:hAnsiTheme="minorHAnsi"/>
          <w:i/>
          <w:sz w:val="22"/>
          <w:szCs w:val="22"/>
        </w:rPr>
        <w:t>After “Lord, in your mercy”, please respond by saying: “</w:t>
      </w:r>
      <w:r w:rsidRPr="00D643A8">
        <w:rPr>
          <w:rFonts w:asciiTheme="minorHAnsi" w:hAnsiTheme="minorHAnsi"/>
          <w:b/>
          <w:i/>
          <w:sz w:val="22"/>
          <w:szCs w:val="22"/>
        </w:rPr>
        <w:t>Hear our prayer”</w:t>
      </w:r>
    </w:p>
    <w:p w:rsidR="00473DB5" w:rsidRPr="002E3BCC" w:rsidRDefault="00473DB5" w:rsidP="00473DB5">
      <w:pPr>
        <w:pStyle w:val="All"/>
        <w:jc w:val="both"/>
        <w:rPr>
          <w:rFonts w:ascii="Calibri" w:hAnsi="Calibri"/>
          <w:sz w:val="14"/>
          <w:szCs w:val="14"/>
        </w:rPr>
      </w:pPr>
    </w:p>
    <w:p w:rsidR="00473DB5" w:rsidRPr="00946550" w:rsidRDefault="00473DB5" w:rsidP="00473DB5">
      <w:pPr>
        <w:pStyle w:val="Heading2"/>
        <w:rPr>
          <w:rFonts w:ascii="Calibri" w:hAnsi="Calibri"/>
          <w:szCs w:val="24"/>
        </w:rPr>
      </w:pPr>
      <w:r w:rsidRPr="00946550">
        <w:rPr>
          <w:rFonts w:ascii="Calibri" w:hAnsi="Calibri"/>
          <w:szCs w:val="24"/>
        </w:rPr>
        <w:t>After the final section:</w:t>
      </w:r>
    </w:p>
    <w:p w:rsidR="00473DB5" w:rsidRDefault="00473DB5" w:rsidP="00473DB5">
      <w:pPr>
        <w:pStyle w:val="All"/>
        <w:ind w:left="907" w:hanging="907"/>
        <w:jc w:val="both"/>
        <w:rPr>
          <w:rFonts w:ascii="Calibri" w:hAnsi="Calibri"/>
        </w:rPr>
      </w:pPr>
      <w:r w:rsidRPr="007A0553">
        <w:rPr>
          <w:rFonts w:ascii="Calibri" w:hAnsi="Calibri"/>
          <w:sz w:val="22"/>
          <w:szCs w:val="22"/>
        </w:rPr>
        <w:t>All:</w:t>
      </w:r>
      <w:r w:rsidRPr="007A0553">
        <w:rPr>
          <w:rFonts w:ascii="Calibri" w:hAnsi="Calibri"/>
          <w:sz w:val="22"/>
          <w:szCs w:val="22"/>
        </w:rPr>
        <w:tab/>
        <w:t>God of mercy, entrusting into your hands all that you have made and rejoicing in our communion wi</w:t>
      </w:r>
      <w:r>
        <w:rPr>
          <w:rFonts w:ascii="Calibri" w:hAnsi="Calibri"/>
          <w:sz w:val="22"/>
          <w:szCs w:val="22"/>
        </w:rPr>
        <w:t>th all your faithful people, we m</w:t>
      </w:r>
      <w:r w:rsidRPr="007A0553">
        <w:rPr>
          <w:rFonts w:ascii="Calibri" w:hAnsi="Calibri"/>
          <w:sz w:val="22"/>
          <w:szCs w:val="22"/>
        </w:rPr>
        <w:t>ake our prayers through Jesus Christ our Saviour.  Amen</w:t>
      </w:r>
      <w:r w:rsidRPr="003B544D">
        <w:rPr>
          <w:rFonts w:ascii="Calibri" w:hAnsi="Calibri"/>
        </w:rPr>
        <w:t>.</w:t>
      </w:r>
    </w:p>
    <w:p w:rsidR="002E3BCC" w:rsidRPr="002E3BCC" w:rsidRDefault="002E3BCC" w:rsidP="00473DB5">
      <w:pPr>
        <w:pStyle w:val="All"/>
        <w:ind w:left="907" w:hanging="907"/>
        <w:jc w:val="both"/>
        <w:rPr>
          <w:rFonts w:ascii="Calibri" w:hAnsi="Calibri"/>
          <w:sz w:val="14"/>
          <w:szCs w:val="14"/>
        </w:rPr>
      </w:pPr>
    </w:p>
    <w:p w:rsidR="0073349B" w:rsidRDefault="0073349B" w:rsidP="0073349B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Hymn: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</w:r>
      <w:bookmarkStart w:id="1" w:name="_Hlk459634500"/>
      <w:r>
        <w:rPr>
          <w:rFonts w:asciiTheme="minorHAnsi" w:hAnsiTheme="minorHAnsi"/>
          <w:sz w:val="22"/>
          <w:szCs w:val="22"/>
        </w:rPr>
        <w:t>Abide with me</w:t>
      </w:r>
      <w:bookmarkEnd w:id="1"/>
      <w:r>
        <w:rPr>
          <w:rFonts w:asciiTheme="minorHAnsi" w:hAnsiTheme="minorHAnsi"/>
          <w:sz w:val="22"/>
          <w:szCs w:val="22"/>
        </w:rPr>
        <w:t>; fast falls the eventide:</w:t>
      </w:r>
    </w:p>
    <w:p w:rsidR="0073349B" w:rsidRDefault="0073349B" w:rsidP="0073349B">
      <w:pPr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darkness deepens; Lord, with me abide:</w:t>
      </w:r>
    </w:p>
    <w:p w:rsidR="0073349B" w:rsidRDefault="0073349B" w:rsidP="0073349B">
      <w:pPr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when other helpers fail, and comforts flee,</w:t>
      </w:r>
    </w:p>
    <w:p w:rsidR="0073349B" w:rsidRDefault="0073349B" w:rsidP="0073349B">
      <w:pPr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help of the helpless, O abide with me.</w:t>
      </w:r>
    </w:p>
    <w:p w:rsidR="0073349B" w:rsidRDefault="0073349B" w:rsidP="0073349B">
      <w:pPr>
        <w:ind w:left="900"/>
        <w:rPr>
          <w:rFonts w:asciiTheme="minorHAnsi" w:hAnsiTheme="minorHAnsi"/>
          <w:sz w:val="16"/>
          <w:szCs w:val="16"/>
        </w:rPr>
      </w:pPr>
    </w:p>
    <w:p w:rsidR="0073349B" w:rsidRDefault="0073349B" w:rsidP="0073349B">
      <w:pPr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Swift to its close ebbs out life's little day;</w:t>
      </w:r>
    </w:p>
    <w:p w:rsidR="0073349B" w:rsidRDefault="0073349B" w:rsidP="0073349B">
      <w:pPr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earth's joys grow dim, its glories pass away;</w:t>
      </w:r>
    </w:p>
    <w:p w:rsidR="0073349B" w:rsidRDefault="0073349B" w:rsidP="0073349B">
      <w:pPr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change and decay in all around I see:</w:t>
      </w:r>
    </w:p>
    <w:p w:rsidR="0073349B" w:rsidRDefault="0073349B" w:rsidP="0073349B">
      <w:pPr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 thou who changest not, abide with me.</w:t>
      </w:r>
    </w:p>
    <w:p w:rsidR="0073349B" w:rsidRDefault="0073349B" w:rsidP="0073349B">
      <w:pPr>
        <w:ind w:left="900"/>
        <w:rPr>
          <w:rFonts w:asciiTheme="minorHAnsi" w:hAnsiTheme="minorHAnsi"/>
          <w:sz w:val="16"/>
          <w:szCs w:val="16"/>
        </w:rPr>
      </w:pPr>
    </w:p>
    <w:p w:rsidR="0073349B" w:rsidRDefault="0073349B" w:rsidP="0073349B">
      <w:pPr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need thy presence every passing hour;</w:t>
      </w:r>
    </w:p>
    <w:p w:rsidR="0073349B" w:rsidRDefault="0073349B" w:rsidP="0073349B">
      <w:pPr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but thy grace can foil the tempter's power?</w:t>
      </w:r>
    </w:p>
    <w:p w:rsidR="0073349B" w:rsidRDefault="0073349B" w:rsidP="0073349B">
      <w:pPr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Who like thyself my guide and stay can be?</w:t>
      </w:r>
    </w:p>
    <w:p w:rsidR="0073349B" w:rsidRDefault="0073349B" w:rsidP="0073349B">
      <w:pPr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Through cloud and sunshine, Lord, abide with me.</w:t>
      </w:r>
    </w:p>
    <w:p w:rsidR="0073349B" w:rsidRDefault="0073349B" w:rsidP="0073349B">
      <w:pPr>
        <w:ind w:left="900"/>
        <w:rPr>
          <w:rFonts w:asciiTheme="minorHAnsi" w:hAnsiTheme="minorHAnsi"/>
          <w:sz w:val="16"/>
          <w:szCs w:val="16"/>
        </w:rPr>
      </w:pPr>
    </w:p>
    <w:p w:rsidR="0073349B" w:rsidRDefault="0073349B" w:rsidP="0073349B">
      <w:pPr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fear no foe with thee at hand to bless;</w:t>
      </w:r>
    </w:p>
    <w:p w:rsidR="0073349B" w:rsidRDefault="0073349B" w:rsidP="0073349B">
      <w:pPr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ills have no weight, and tears no bitterness,</w:t>
      </w:r>
    </w:p>
    <w:p w:rsidR="0073349B" w:rsidRDefault="0073349B" w:rsidP="0073349B">
      <w:pPr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Where is death's sting? Where, grave, thy victory?</w:t>
      </w:r>
    </w:p>
    <w:p w:rsidR="0073349B" w:rsidRDefault="0073349B" w:rsidP="0073349B">
      <w:pPr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triumph still, if thou abide with me.</w:t>
      </w:r>
    </w:p>
    <w:p w:rsidR="0073349B" w:rsidRDefault="0073349B" w:rsidP="0073349B">
      <w:pPr>
        <w:ind w:left="900"/>
        <w:rPr>
          <w:rFonts w:asciiTheme="minorHAnsi" w:hAnsiTheme="minorHAnsi"/>
          <w:sz w:val="16"/>
          <w:szCs w:val="16"/>
        </w:rPr>
      </w:pPr>
    </w:p>
    <w:p w:rsidR="0073349B" w:rsidRDefault="0073349B" w:rsidP="0073349B">
      <w:pPr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Hold thou thy cross before my closing eyes;</w:t>
      </w:r>
    </w:p>
    <w:p w:rsidR="0073349B" w:rsidRDefault="0073349B" w:rsidP="0073349B">
      <w:pPr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shine through the gloom, and point me to the skies:</w:t>
      </w:r>
    </w:p>
    <w:p w:rsidR="0073349B" w:rsidRDefault="0073349B" w:rsidP="0073349B">
      <w:pPr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heaven's morning breaks, and earth's vain shadows flee;</w:t>
      </w:r>
    </w:p>
    <w:p w:rsidR="0073349B" w:rsidRDefault="0073349B" w:rsidP="0073349B">
      <w:pPr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life, in death, O Lord, abide with me.</w:t>
      </w:r>
    </w:p>
    <w:p w:rsidR="007B2FCA" w:rsidRPr="00B978EC" w:rsidRDefault="0073349B" w:rsidP="0073349B">
      <w:pPr>
        <w:tabs>
          <w:tab w:val="left" w:pos="4155"/>
        </w:tabs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ab/>
      </w:r>
    </w:p>
    <w:p w:rsidR="00C47EE5" w:rsidRPr="003B544D" w:rsidRDefault="00C47EE5" w:rsidP="00CC5A3E">
      <w:pPr>
        <w:rPr>
          <w:rFonts w:ascii="Calibri" w:hAnsi="Calibri"/>
          <w:b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t>Commendation</w:t>
      </w:r>
      <w:r w:rsidR="00CE672D">
        <w:rPr>
          <w:rFonts w:ascii="Calibri" w:hAnsi="Calibri"/>
          <w:b/>
          <w:smallCaps/>
          <w:sz w:val="28"/>
        </w:rPr>
        <w:t xml:space="preserve">, </w:t>
      </w:r>
      <w:r w:rsidR="00CC5A3E" w:rsidRPr="003B544D">
        <w:rPr>
          <w:rFonts w:ascii="Calibri" w:hAnsi="Calibri"/>
          <w:b/>
          <w:smallCaps/>
          <w:sz w:val="28"/>
        </w:rPr>
        <w:t>Closing Prayers and Blessing</w:t>
      </w: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59E" w:rsidRDefault="0002059E">
      <w:r>
        <w:separator/>
      </w:r>
    </w:p>
  </w:endnote>
  <w:endnote w:type="continuationSeparator" w:id="0">
    <w:p w:rsidR="0002059E" w:rsidRDefault="000205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1B162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1B162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7F22">
      <w:rPr>
        <w:rStyle w:val="PageNumber"/>
        <w:noProof/>
      </w:rPr>
      <w:t>2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59E" w:rsidRDefault="0002059E">
      <w:r>
        <w:separator/>
      </w:r>
    </w:p>
  </w:footnote>
  <w:footnote w:type="continuationSeparator" w:id="0">
    <w:p w:rsidR="0002059E" w:rsidRDefault="000205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82"/>
    <w:rsid w:val="000056EF"/>
    <w:rsid w:val="0002059E"/>
    <w:rsid w:val="00022305"/>
    <w:rsid w:val="00037D90"/>
    <w:rsid w:val="000469DF"/>
    <w:rsid w:val="000569AF"/>
    <w:rsid w:val="00061EE2"/>
    <w:rsid w:val="000841B1"/>
    <w:rsid w:val="00087D9B"/>
    <w:rsid w:val="00091F8F"/>
    <w:rsid w:val="000C1DA0"/>
    <w:rsid w:val="000E695A"/>
    <w:rsid w:val="001344DE"/>
    <w:rsid w:val="001413BE"/>
    <w:rsid w:val="001940AC"/>
    <w:rsid w:val="001B1625"/>
    <w:rsid w:val="001B4FB2"/>
    <w:rsid w:val="001C390D"/>
    <w:rsid w:val="001C4454"/>
    <w:rsid w:val="001E4459"/>
    <w:rsid w:val="00214DF3"/>
    <w:rsid w:val="002520E1"/>
    <w:rsid w:val="00283EFD"/>
    <w:rsid w:val="002E3BCC"/>
    <w:rsid w:val="002F30FA"/>
    <w:rsid w:val="00354BA8"/>
    <w:rsid w:val="00397202"/>
    <w:rsid w:val="003B5339"/>
    <w:rsid w:val="003B544D"/>
    <w:rsid w:val="003C1E56"/>
    <w:rsid w:val="003D2D70"/>
    <w:rsid w:val="003E3D80"/>
    <w:rsid w:val="003E53EA"/>
    <w:rsid w:val="00417D18"/>
    <w:rsid w:val="004366EF"/>
    <w:rsid w:val="00445851"/>
    <w:rsid w:val="004501C6"/>
    <w:rsid w:val="0045793F"/>
    <w:rsid w:val="00467079"/>
    <w:rsid w:val="004730AE"/>
    <w:rsid w:val="00473DB5"/>
    <w:rsid w:val="0049225C"/>
    <w:rsid w:val="004B5A7D"/>
    <w:rsid w:val="004E3639"/>
    <w:rsid w:val="004F2EF3"/>
    <w:rsid w:val="005178D4"/>
    <w:rsid w:val="005404D0"/>
    <w:rsid w:val="00547F22"/>
    <w:rsid w:val="00576891"/>
    <w:rsid w:val="005C113A"/>
    <w:rsid w:val="005C2638"/>
    <w:rsid w:val="006149AA"/>
    <w:rsid w:val="00633192"/>
    <w:rsid w:val="0063404E"/>
    <w:rsid w:val="006861F5"/>
    <w:rsid w:val="0068789C"/>
    <w:rsid w:val="006A5B21"/>
    <w:rsid w:val="006E0029"/>
    <w:rsid w:val="006E15F3"/>
    <w:rsid w:val="0071394C"/>
    <w:rsid w:val="00715489"/>
    <w:rsid w:val="0073349B"/>
    <w:rsid w:val="007359F2"/>
    <w:rsid w:val="00757131"/>
    <w:rsid w:val="007A0553"/>
    <w:rsid w:val="007B2FCA"/>
    <w:rsid w:val="007F0A82"/>
    <w:rsid w:val="00816A65"/>
    <w:rsid w:val="0085119F"/>
    <w:rsid w:val="00885BB5"/>
    <w:rsid w:val="00886B26"/>
    <w:rsid w:val="008A4799"/>
    <w:rsid w:val="008A6876"/>
    <w:rsid w:val="008B2366"/>
    <w:rsid w:val="008B2B70"/>
    <w:rsid w:val="008E48ED"/>
    <w:rsid w:val="008F6DB6"/>
    <w:rsid w:val="00946550"/>
    <w:rsid w:val="00966795"/>
    <w:rsid w:val="00977E67"/>
    <w:rsid w:val="00986FBF"/>
    <w:rsid w:val="009908D2"/>
    <w:rsid w:val="009B522B"/>
    <w:rsid w:val="009C1A36"/>
    <w:rsid w:val="009C5883"/>
    <w:rsid w:val="009D6B4C"/>
    <w:rsid w:val="009F2E48"/>
    <w:rsid w:val="00A10315"/>
    <w:rsid w:val="00A22726"/>
    <w:rsid w:val="00A52C3F"/>
    <w:rsid w:val="00A52CD9"/>
    <w:rsid w:val="00A5447E"/>
    <w:rsid w:val="00A55447"/>
    <w:rsid w:val="00A5582A"/>
    <w:rsid w:val="00A92183"/>
    <w:rsid w:val="00AA4314"/>
    <w:rsid w:val="00AD5F4E"/>
    <w:rsid w:val="00AF3BA2"/>
    <w:rsid w:val="00AF7510"/>
    <w:rsid w:val="00B02A42"/>
    <w:rsid w:val="00B36409"/>
    <w:rsid w:val="00B45B99"/>
    <w:rsid w:val="00B67139"/>
    <w:rsid w:val="00B80234"/>
    <w:rsid w:val="00B978EC"/>
    <w:rsid w:val="00BB4FD3"/>
    <w:rsid w:val="00BC446F"/>
    <w:rsid w:val="00BE40CC"/>
    <w:rsid w:val="00C00212"/>
    <w:rsid w:val="00C20ED7"/>
    <w:rsid w:val="00C40CBB"/>
    <w:rsid w:val="00C45D84"/>
    <w:rsid w:val="00C47EE5"/>
    <w:rsid w:val="00C56A82"/>
    <w:rsid w:val="00C60B40"/>
    <w:rsid w:val="00C771E8"/>
    <w:rsid w:val="00C8557D"/>
    <w:rsid w:val="00CC5426"/>
    <w:rsid w:val="00CC5A3E"/>
    <w:rsid w:val="00CE065D"/>
    <w:rsid w:val="00CE0AB5"/>
    <w:rsid w:val="00CE672D"/>
    <w:rsid w:val="00D11F22"/>
    <w:rsid w:val="00D30DF8"/>
    <w:rsid w:val="00D31363"/>
    <w:rsid w:val="00D43B0D"/>
    <w:rsid w:val="00D82E62"/>
    <w:rsid w:val="00DA4ED5"/>
    <w:rsid w:val="00DB358A"/>
    <w:rsid w:val="00DB4170"/>
    <w:rsid w:val="00E02CBF"/>
    <w:rsid w:val="00E1055C"/>
    <w:rsid w:val="00E10C16"/>
    <w:rsid w:val="00E20ABE"/>
    <w:rsid w:val="00E82792"/>
    <w:rsid w:val="00E946BC"/>
    <w:rsid w:val="00E94BD1"/>
    <w:rsid w:val="00EE0876"/>
    <w:rsid w:val="00F045C5"/>
    <w:rsid w:val="00F06E4B"/>
    <w:rsid w:val="00F14D7C"/>
    <w:rsid w:val="00F16F51"/>
    <w:rsid w:val="00F3568F"/>
    <w:rsid w:val="00F46314"/>
    <w:rsid w:val="00F75E2D"/>
    <w:rsid w:val="00F76073"/>
    <w:rsid w:val="00F86F7F"/>
    <w:rsid w:val="00F91344"/>
    <w:rsid w:val="00FA12B7"/>
    <w:rsid w:val="00FB0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AA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F1575C-F9DA-4A00-B571-349EB8193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2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 </cp:lastModifiedBy>
  <cp:revision>2</cp:revision>
  <cp:lastPrinted>2011-11-10T22:00:00Z</cp:lastPrinted>
  <dcterms:created xsi:type="dcterms:W3CDTF">2015-09-17T22:45:00Z</dcterms:created>
  <dcterms:modified xsi:type="dcterms:W3CDTF">2015-09-17T22:45:00Z</dcterms:modified>
</cp:coreProperties>
</file>