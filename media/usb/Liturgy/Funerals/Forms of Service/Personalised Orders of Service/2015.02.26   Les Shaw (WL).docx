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C47EE5" w:rsidRDefault="00C47EE5"/>
    <w:p w:rsidR="00E1055C" w:rsidRDefault="00E1055C"/>
    <w:p w:rsidR="00B978EC" w:rsidRPr="004366EF" w:rsidRDefault="00B978EC">
      <w:pPr>
        <w:rPr>
          <w:sz w:val="16"/>
          <w:szCs w:val="16"/>
        </w:rPr>
      </w:pPr>
    </w:p>
    <w:p w:rsidR="00CC5A3E" w:rsidRPr="00D30DF8" w:rsidRDefault="00D30DF8">
      <w:pPr>
        <w:rPr>
          <w:i/>
        </w:rPr>
      </w:pPr>
      <w:r>
        <w:rPr>
          <w:i/>
        </w:rPr>
        <w:t>Opening</w:t>
      </w:r>
      <w:r w:rsidR="003C1E56" w:rsidRPr="003C1E56">
        <w:rPr>
          <w:i/>
        </w:rPr>
        <w:t xml:space="preserve"> music</w:t>
      </w:r>
      <w:r w:rsidR="003C1E56">
        <w:rPr>
          <w:i/>
        </w:rPr>
        <w:t xml:space="preserve">: </w:t>
      </w:r>
      <w:r>
        <w:t xml:space="preserve">       </w:t>
      </w:r>
      <w:r w:rsidR="003E53EA" w:rsidRPr="003E53EA">
        <w:rPr>
          <w:rFonts w:asciiTheme="minorHAnsi" w:hAnsiTheme="minorHAnsi"/>
          <w:sz w:val="22"/>
          <w:szCs w:val="22"/>
          <w:highlight w:val="yellow"/>
        </w:rPr>
        <w:t>(Liz to insert title etc please)</w:t>
      </w:r>
      <w:r>
        <w:t xml:space="preserve">        </w:t>
      </w:r>
    </w:p>
    <w:p w:rsidR="003C1E56" w:rsidRDefault="003C1E56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3E53EA" w:rsidRDefault="003E53EA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bCs/>
          <w:i w:val="0"/>
          <w:iCs/>
          <w:sz w:val="22"/>
          <w:szCs w:val="22"/>
        </w:rPr>
      </w:pPr>
      <w:r>
        <w:rPr>
          <w:rFonts w:ascii="Calibri" w:hAnsi="Calibri"/>
          <w:b/>
          <w:bCs/>
          <w:i w:val="0"/>
          <w:iCs/>
          <w:sz w:val="22"/>
          <w:szCs w:val="22"/>
        </w:rPr>
        <w:t>Psalm 23:</w:t>
      </w:r>
    </w:p>
    <w:p w:rsidR="00E1055C" w:rsidRPr="00E1055C" w:rsidRDefault="00E1055C" w:rsidP="003E53EA">
      <w:pPr>
        <w:rPr>
          <w:rFonts w:asciiTheme="minorHAnsi" w:hAnsiTheme="minorHAnsi"/>
          <w:sz w:val="16"/>
          <w:szCs w:val="16"/>
        </w:rPr>
      </w:pPr>
    </w:p>
    <w:p w:rsidR="003E53EA" w:rsidRPr="003E53EA" w:rsidRDefault="003E53EA" w:rsidP="003E53EA">
      <w:pPr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1</w:t>
      </w:r>
      <w:r w:rsidRPr="003E53EA">
        <w:rPr>
          <w:rFonts w:asciiTheme="minorHAnsi" w:hAnsiTheme="minorHAnsi"/>
          <w:sz w:val="22"/>
          <w:szCs w:val="22"/>
        </w:rPr>
        <w:tab/>
        <w:t>The Lord is my shepherd; therefore can I lack nothing.</w:t>
      </w:r>
    </w:p>
    <w:p w:rsidR="003E53EA" w:rsidRPr="003E53EA" w:rsidRDefault="003E53EA" w:rsidP="003E53EA">
      <w:pPr>
        <w:pStyle w:val="space"/>
        <w:rPr>
          <w:rFonts w:asciiTheme="minorHAnsi" w:hAnsiTheme="minorHAnsi"/>
          <w:sz w:val="6"/>
          <w:szCs w:val="6"/>
        </w:rPr>
      </w:pPr>
    </w:p>
    <w:p w:rsidR="003E53EA" w:rsidRPr="003E53EA" w:rsidRDefault="003E53EA" w:rsidP="003E53EA">
      <w:pPr>
        <w:ind w:left="684" w:hanging="684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2</w:t>
      </w:r>
      <w:r w:rsidRPr="003E53EA">
        <w:rPr>
          <w:rFonts w:asciiTheme="minorHAnsi" w:hAnsiTheme="minorHAnsi"/>
          <w:sz w:val="22"/>
          <w:szCs w:val="22"/>
        </w:rPr>
        <w:tab/>
        <w:t xml:space="preserve">He makes me lie down in green pastures </w:t>
      </w:r>
    </w:p>
    <w:p w:rsidR="003E53EA" w:rsidRPr="003E53EA" w:rsidRDefault="003E53EA" w:rsidP="003E53EA">
      <w:pPr>
        <w:ind w:left="684" w:hanging="684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 xml:space="preserve">                  and leads me beside still waters.</w:t>
      </w:r>
    </w:p>
    <w:p w:rsidR="003E53EA" w:rsidRPr="003E53EA" w:rsidRDefault="003E53EA" w:rsidP="003E53EA">
      <w:pPr>
        <w:pStyle w:val="space"/>
        <w:rPr>
          <w:rFonts w:asciiTheme="minorHAnsi" w:hAnsiTheme="minorHAnsi"/>
          <w:sz w:val="6"/>
          <w:szCs w:val="6"/>
        </w:rPr>
      </w:pPr>
    </w:p>
    <w:p w:rsidR="003E53EA" w:rsidRPr="003E53EA" w:rsidRDefault="003E53EA" w:rsidP="003E53EA">
      <w:pPr>
        <w:ind w:left="702" w:hanging="702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3</w:t>
      </w:r>
      <w:r w:rsidRPr="003E53EA">
        <w:rPr>
          <w:rFonts w:asciiTheme="minorHAnsi" w:hAnsiTheme="minorHAnsi"/>
          <w:sz w:val="22"/>
          <w:szCs w:val="22"/>
        </w:rPr>
        <w:tab/>
        <w:t xml:space="preserve">He shall refresh my soul and guide me </w:t>
      </w:r>
    </w:p>
    <w:p w:rsidR="003E53EA" w:rsidRPr="003E53EA" w:rsidRDefault="003E53EA" w:rsidP="003E53EA">
      <w:pPr>
        <w:ind w:left="702" w:hanging="702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 xml:space="preserve">                  in the paths of righteousness for his name’s sake.</w:t>
      </w:r>
    </w:p>
    <w:p w:rsidR="003E53EA" w:rsidRPr="003E53EA" w:rsidRDefault="003E53EA" w:rsidP="003E53EA">
      <w:pPr>
        <w:pStyle w:val="space"/>
        <w:rPr>
          <w:rFonts w:asciiTheme="minorHAnsi" w:hAnsiTheme="minorHAnsi"/>
          <w:sz w:val="6"/>
          <w:szCs w:val="6"/>
        </w:rPr>
      </w:pPr>
    </w:p>
    <w:p w:rsidR="003E53EA" w:rsidRPr="003E53EA" w:rsidRDefault="003E53EA" w:rsidP="003E53EA">
      <w:pPr>
        <w:ind w:left="720" w:hanging="72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4</w:t>
      </w:r>
      <w:r w:rsidRPr="003E53EA">
        <w:rPr>
          <w:rFonts w:asciiTheme="minorHAnsi" w:hAnsiTheme="minorHAnsi"/>
          <w:sz w:val="22"/>
          <w:szCs w:val="22"/>
        </w:rPr>
        <w:tab/>
        <w:t xml:space="preserve">Though I walk through the valley of the shadow of death, </w:t>
      </w:r>
    </w:p>
    <w:p w:rsidR="003E53EA" w:rsidRPr="003E53EA" w:rsidRDefault="003E53EA" w:rsidP="003E53EA">
      <w:pPr>
        <w:ind w:left="720" w:hanging="72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 xml:space="preserve">                  I will fear no evil; </w:t>
      </w:r>
    </w:p>
    <w:p w:rsidR="003E53EA" w:rsidRPr="003E53EA" w:rsidRDefault="003E53EA" w:rsidP="003E53EA">
      <w:pPr>
        <w:ind w:left="720" w:hanging="72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 xml:space="preserve">             for you are with me; your rod and your staff, they comfort me.</w:t>
      </w:r>
    </w:p>
    <w:p w:rsidR="003E53EA" w:rsidRPr="003E53EA" w:rsidRDefault="003E53EA" w:rsidP="003E53EA">
      <w:pPr>
        <w:pStyle w:val="space"/>
        <w:rPr>
          <w:rFonts w:asciiTheme="minorHAnsi" w:hAnsiTheme="minorHAnsi"/>
          <w:sz w:val="6"/>
          <w:szCs w:val="6"/>
        </w:rPr>
      </w:pPr>
    </w:p>
    <w:p w:rsidR="003E53EA" w:rsidRPr="003E53EA" w:rsidRDefault="003E53EA" w:rsidP="003E53EA">
      <w:pPr>
        <w:ind w:left="720" w:hanging="72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5</w:t>
      </w:r>
      <w:r w:rsidRPr="003E53EA">
        <w:rPr>
          <w:rFonts w:asciiTheme="minorHAnsi" w:hAnsiTheme="minorHAnsi"/>
          <w:sz w:val="22"/>
          <w:szCs w:val="22"/>
        </w:rPr>
        <w:tab/>
        <w:t xml:space="preserve">You spread a table before me </w:t>
      </w:r>
    </w:p>
    <w:p w:rsidR="003E53EA" w:rsidRPr="003E53EA" w:rsidRDefault="003E53EA" w:rsidP="003E53EA">
      <w:pPr>
        <w:ind w:left="720" w:hanging="72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 xml:space="preserve">                   in the presence of those who trouble me; </w:t>
      </w:r>
    </w:p>
    <w:p w:rsidR="003E53EA" w:rsidRPr="003E53EA" w:rsidRDefault="003E53EA" w:rsidP="003E53EA">
      <w:pPr>
        <w:ind w:left="720" w:hanging="72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 xml:space="preserve">            you have anointed my head with oil and my cup shall be full.</w:t>
      </w:r>
    </w:p>
    <w:p w:rsidR="003E53EA" w:rsidRPr="003E53EA" w:rsidRDefault="003E53EA" w:rsidP="003E53EA">
      <w:pPr>
        <w:pStyle w:val="space"/>
        <w:rPr>
          <w:rFonts w:asciiTheme="minorHAnsi" w:hAnsiTheme="minorHAnsi"/>
          <w:sz w:val="6"/>
          <w:szCs w:val="6"/>
        </w:rPr>
      </w:pPr>
    </w:p>
    <w:p w:rsidR="003E53EA" w:rsidRPr="003E53EA" w:rsidRDefault="003E53EA" w:rsidP="003E53EA">
      <w:pPr>
        <w:ind w:left="720" w:hanging="72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6</w:t>
      </w:r>
      <w:r w:rsidRPr="003E53EA">
        <w:rPr>
          <w:rFonts w:asciiTheme="minorHAnsi" w:hAnsiTheme="minorHAnsi"/>
          <w:sz w:val="22"/>
          <w:szCs w:val="22"/>
        </w:rPr>
        <w:tab/>
        <w:t xml:space="preserve">Surely goodness and loving mercy </w:t>
      </w:r>
    </w:p>
    <w:p w:rsidR="003E53EA" w:rsidRPr="003E53EA" w:rsidRDefault="003E53EA" w:rsidP="003E53EA">
      <w:pPr>
        <w:ind w:left="720" w:hanging="72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 xml:space="preserve">                   shall follow me all the days of my life, </w:t>
      </w:r>
    </w:p>
    <w:p w:rsidR="003E53EA" w:rsidRPr="003E53EA" w:rsidRDefault="003E53EA" w:rsidP="003E53EA">
      <w:pPr>
        <w:ind w:left="720" w:hanging="72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 xml:space="preserve">             and I will dwell in the house of the Lord for ever.</w:t>
      </w:r>
    </w:p>
    <w:p w:rsidR="003E53EA" w:rsidRPr="00E1055C" w:rsidRDefault="003E53EA" w:rsidP="00E1055C">
      <w:pPr>
        <w:rPr>
          <w:rFonts w:ascii="Calibri" w:hAnsi="Calibri"/>
          <w:b/>
          <w:smallCaps/>
          <w:sz w:val="32"/>
          <w:szCs w:val="32"/>
        </w:rPr>
      </w:pPr>
    </w:p>
    <w:p w:rsidR="007B2FCA" w:rsidRPr="005C2638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 w:val="22"/>
          <w:szCs w:val="22"/>
        </w:rPr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7B2FCA" w:rsidRPr="005C2638">
        <w:rPr>
          <w:rFonts w:ascii="Calibri" w:hAnsi="Calibri"/>
          <w:b/>
          <w:bCs/>
          <w:i w:val="0"/>
          <w:iCs/>
          <w:sz w:val="22"/>
          <w:szCs w:val="22"/>
        </w:rPr>
        <w:t xml:space="preserve">:   </w:t>
      </w:r>
      <w:r w:rsidR="004366EF">
        <w:rPr>
          <w:rFonts w:ascii="Calibri" w:hAnsi="Calibri"/>
          <w:i w:val="0"/>
          <w:sz w:val="22"/>
          <w:szCs w:val="22"/>
        </w:rPr>
        <w:t>John 14. 1-6</w:t>
      </w:r>
    </w:p>
    <w:p w:rsidR="00B978EC" w:rsidRPr="004366EF" w:rsidRDefault="00B978EC" w:rsidP="00986FBF">
      <w:pPr>
        <w:rPr>
          <w:rFonts w:ascii="Calibri" w:hAnsi="Calibri"/>
          <w:b/>
          <w:smallCaps/>
          <w:sz w:val="32"/>
          <w:szCs w:val="32"/>
        </w:rPr>
      </w:pPr>
    </w:p>
    <w:p w:rsidR="003C1E56" w:rsidRDefault="00C47EE5" w:rsidP="00986FBF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Tribute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</w:p>
    <w:p w:rsidR="00886B26" w:rsidRPr="004366EF" w:rsidRDefault="00886B26" w:rsidP="00CE0AB5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32"/>
          <w:szCs w:val="32"/>
        </w:rPr>
      </w:pPr>
    </w:p>
    <w:p w:rsidR="003E53EA" w:rsidRPr="003E53EA" w:rsidRDefault="004366EF" w:rsidP="003E53EA">
      <w:pPr>
        <w:ind w:left="900" w:hanging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b/>
          <w:bCs/>
          <w:iCs/>
          <w:sz w:val="22"/>
          <w:szCs w:val="22"/>
        </w:rPr>
        <w:lastRenderedPageBreak/>
        <w:t>Hymn:</w:t>
      </w:r>
      <w:r w:rsidRPr="003E53EA">
        <w:rPr>
          <w:rFonts w:asciiTheme="minorHAnsi" w:hAnsiTheme="minorHAnsi"/>
          <w:bCs/>
          <w:i/>
          <w:iCs/>
          <w:sz w:val="22"/>
          <w:szCs w:val="22"/>
        </w:rPr>
        <w:tab/>
      </w:r>
      <w:r w:rsidR="003E53EA" w:rsidRPr="003E53EA">
        <w:rPr>
          <w:rFonts w:asciiTheme="minorHAnsi" w:hAnsiTheme="minorHAnsi"/>
          <w:bCs/>
          <w:i/>
          <w:iCs/>
          <w:sz w:val="22"/>
          <w:szCs w:val="22"/>
        </w:rPr>
        <w:t xml:space="preserve">Abide </w:t>
      </w:r>
      <w:r w:rsidR="003E53EA" w:rsidRPr="003E53EA">
        <w:rPr>
          <w:rFonts w:asciiTheme="minorHAnsi" w:hAnsiTheme="minorHAnsi"/>
          <w:sz w:val="22"/>
          <w:szCs w:val="22"/>
        </w:rPr>
        <w:t>with me; fast falls the eventide: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the darkness deepens; Lord, with me abide: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when other helpers fail, and comforts flee,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help of the helpless, O abide with me.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16"/>
          <w:szCs w:val="16"/>
        </w:rPr>
      </w:pP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Swift to its close ebbs out life's little day;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earth's joys grow dim, its glories pass away;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change and decay in all around I see: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O thou who changest not, abide with me.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16"/>
          <w:szCs w:val="16"/>
        </w:rPr>
      </w:pP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I need thy presence every passing hour;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what but thy grace can foil the tempter's power?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Who like thyself my guide and stay can be?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Through cloud and sunshine, Lord, abide with me.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16"/>
          <w:szCs w:val="16"/>
        </w:rPr>
      </w:pP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I fear no foe with thee at hand to bless;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ills have no weight, and tears no bitterness,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Where is death's sting? Where, grave, thy victory?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I triumph still, if thou abide with me.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16"/>
          <w:szCs w:val="16"/>
        </w:rPr>
      </w:pP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Hold thou thy cross before my closing eyes;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shine through the gloom, and point me to the skies:</w:t>
      </w:r>
    </w:p>
    <w:p w:rsidR="003E53EA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heaven's morning breaks, and earth's vain shadows flee;</w:t>
      </w:r>
    </w:p>
    <w:p w:rsidR="00C00212" w:rsidRPr="003E53EA" w:rsidRDefault="003E53EA" w:rsidP="003E53EA">
      <w:pPr>
        <w:ind w:left="900"/>
        <w:rPr>
          <w:rFonts w:asciiTheme="minorHAnsi" w:hAnsiTheme="minorHAnsi"/>
          <w:sz w:val="22"/>
          <w:szCs w:val="22"/>
        </w:rPr>
      </w:pPr>
      <w:r w:rsidRPr="003E53EA">
        <w:rPr>
          <w:rFonts w:asciiTheme="minorHAnsi" w:hAnsiTheme="minorHAnsi"/>
          <w:sz w:val="22"/>
          <w:szCs w:val="22"/>
        </w:rPr>
        <w:t>in life, in death, O Lord, abide with me.</w:t>
      </w:r>
    </w:p>
    <w:p w:rsidR="004366EF" w:rsidRPr="00C00212" w:rsidRDefault="004366EF" w:rsidP="00C00212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</w:p>
    <w:p w:rsidR="00C47EE5" w:rsidRPr="003B544D" w:rsidRDefault="00C47EE5" w:rsidP="00886B26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</w:t>
      </w:r>
      <w:r w:rsidR="00E1055C"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C47EE5" w:rsidRPr="007A0553" w:rsidRDefault="00C47EE5">
      <w:pPr>
        <w:pStyle w:val="Heading2"/>
        <w:rPr>
          <w:rFonts w:ascii="Calibri" w:hAnsi="Calibri"/>
          <w:sz w:val="22"/>
          <w:szCs w:val="22"/>
        </w:rPr>
      </w:pPr>
      <w:r w:rsidRPr="007A0553">
        <w:rPr>
          <w:rFonts w:ascii="Calibri" w:hAnsi="Calibri"/>
          <w:sz w:val="22"/>
          <w:szCs w:val="22"/>
        </w:rPr>
        <w:t>Each section concludes:</w:t>
      </w:r>
    </w:p>
    <w:p w:rsidR="00C60B40" w:rsidRDefault="00C47EE5" w:rsidP="00D31363">
      <w:pPr>
        <w:pStyle w:val="Priest"/>
        <w:tabs>
          <w:tab w:val="left" w:pos="3870"/>
        </w:tabs>
        <w:rPr>
          <w:rFonts w:ascii="Calibri" w:hAnsi="Calibri"/>
          <w:sz w:val="22"/>
          <w:szCs w:val="22"/>
        </w:rPr>
      </w:pPr>
      <w:r w:rsidRPr="00946550">
        <w:rPr>
          <w:rFonts w:ascii="Calibri" w:hAnsi="Calibri"/>
          <w:szCs w:val="24"/>
        </w:rPr>
        <w:tab/>
      </w:r>
      <w:r w:rsidRPr="007A0553">
        <w:rPr>
          <w:rFonts w:ascii="Calibri" w:hAnsi="Calibri"/>
          <w:sz w:val="22"/>
          <w:szCs w:val="22"/>
        </w:rPr>
        <w:t>Lord, in your mercy</w:t>
      </w:r>
      <w:r w:rsidR="00D31363" w:rsidRPr="007A0553">
        <w:rPr>
          <w:rFonts w:ascii="Calibri" w:hAnsi="Calibri"/>
          <w:sz w:val="22"/>
          <w:szCs w:val="22"/>
        </w:rPr>
        <w:t xml:space="preserve">   </w:t>
      </w:r>
      <w:r w:rsidR="00CE672D">
        <w:rPr>
          <w:rFonts w:ascii="Calibri" w:hAnsi="Calibri"/>
          <w:sz w:val="22"/>
          <w:szCs w:val="22"/>
        </w:rPr>
        <w:t xml:space="preserve">            </w:t>
      </w:r>
    </w:p>
    <w:p w:rsidR="00C47EE5" w:rsidRPr="00946550" w:rsidRDefault="00C47EE5" w:rsidP="00D31363">
      <w:pPr>
        <w:pStyle w:val="Priest"/>
        <w:tabs>
          <w:tab w:val="left" w:pos="3870"/>
        </w:tabs>
        <w:rPr>
          <w:rFonts w:ascii="Calibri" w:hAnsi="Calibri"/>
          <w:b/>
          <w:bCs/>
          <w:i/>
          <w:iCs/>
          <w:szCs w:val="24"/>
        </w:rPr>
      </w:pPr>
      <w:r w:rsidRPr="007A0553">
        <w:rPr>
          <w:rFonts w:ascii="Calibri" w:hAnsi="Calibri"/>
          <w:b/>
          <w:bCs/>
          <w:i/>
          <w:iCs/>
          <w:sz w:val="22"/>
          <w:szCs w:val="22"/>
        </w:rPr>
        <w:t>All:</w:t>
      </w:r>
      <w:r w:rsidR="00D31363" w:rsidRPr="007A0553">
        <w:rPr>
          <w:rFonts w:ascii="Calibri" w:hAnsi="Calibri"/>
          <w:b/>
          <w:bCs/>
          <w:i/>
          <w:iCs/>
          <w:sz w:val="22"/>
          <w:szCs w:val="22"/>
        </w:rPr>
        <w:tab/>
      </w:r>
      <w:r w:rsidRPr="007A0553">
        <w:rPr>
          <w:rFonts w:ascii="Calibri" w:hAnsi="Calibri"/>
          <w:b/>
          <w:bCs/>
          <w:i/>
          <w:iCs/>
          <w:sz w:val="22"/>
          <w:szCs w:val="22"/>
        </w:rPr>
        <w:t>hear our prayer</w:t>
      </w:r>
      <w:r w:rsidRPr="00946550">
        <w:rPr>
          <w:rFonts w:ascii="Calibri" w:hAnsi="Calibri"/>
          <w:b/>
          <w:bCs/>
          <w:i/>
          <w:iCs/>
          <w:szCs w:val="24"/>
        </w:rPr>
        <w:t>.</w:t>
      </w:r>
    </w:p>
    <w:p w:rsidR="004B5A7D" w:rsidRPr="00CE672D" w:rsidRDefault="004B5A7D">
      <w:pPr>
        <w:pStyle w:val="All"/>
        <w:jc w:val="both"/>
        <w:rPr>
          <w:rFonts w:ascii="Calibri" w:hAnsi="Calibri"/>
          <w:sz w:val="18"/>
          <w:szCs w:val="18"/>
        </w:rPr>
      </w:pPr>
    </w:p>
    <w:p w:rsidR="007B2FCA" w:rsidRPr="00946550" w:rsidRDefault="007B2FCA" w:rsidP="007B2FCA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7B2FCA" w:rsidRPr="003B544D" w:rsidRDefault="007B2FCA" w:rsidP="00C60B40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 w:rsidR="00C60B40"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7B2FCA" w:rsidRPr="00B978EC" w:rsidRDefault="007B2FCA" w:rsidP="007B2FCA">
      <w:pPr>
        <w:tabs>
          <w:tab w:val="left" w:pos="1260"/>
        </w:tabs>
        <w:ind w:left="720"/>
        <w:rPr>
          <w:rFonts w:ascii="Calibri" w:hAnsi="Calibri"/>
          <w:i/>
          <w:szCs w:val="24"/>
        </w:rPr>
      </w:pPr>
    </w:p>
    <w:p w:rsidR="00C47EE5" w:rsidRPr="003B544D" w:rsidRDefault="00C47EE5" w:rsidP="00CC5A3E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Commendation</w:t>
      </w:r>
      <w:r w:rsidR="00CE672D">
        <w:rPr>
          <w:rFonts w:ascii="Calibri" w:hAnsi="Calibri"/>
          <w:b/>
          <w:smallCaps/>
          <w:sz w:val="28"/>
        </w:rPr>
        <w:t xml:space="preserve">, </w:t>
      </w:r>
      <w:r w:rsidR="00CC5A3E" w:rsidRPr="003B544D">
        <w:rPr>
          <w:rFonts w:ascii="Calibri" w:hAnsi="Calibri"/>
          <w:b/>
          <w:smallCaps/>
          <w:sz w:val="28"/>
        </w:rPr>
        <w:t>Closing Prayers and Blessing</w:t>
      </w:r>
    </w:p>
    <w:p w:rsidR="003B544D" w:rsidRDefault="003B544D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C1E56" w:rsidRPr="00C60B40" w:rsidRDefault="00CE0AB5" w:rsidP="003B544D">
      <w:pPr>
        <w:pStyle w:val="Rubric"/>
        <w:tabs>
          <w:tab w:val="right" w:pos="693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Recessional</w:t>
      </w:r>
      <w:r w:rsidR="003C1E56" w:rsidRPr="00DB4170">
        <w:rPr>
          <w:rFonts w:ascii="Calibri" w:hAnsi="Calibri"/>
          <w:sz w:val="22"/>
          <w:szCs w:val="22"/>
        </w:rPr>
        <w:t xml:space="preserve"> music:</w:t>
      </w:r>
      <w:r>
        <w:rPr>
          <w:rFonts w:ascii="Calibri" w:hAnsi="Calibri"/>
          <w:sz w:val="22"/>
          <w:szCs w:val="22"/>
        </w:rPr>
        <w:t xml:space="preserve">  </w:t>
      </w:r>
      <w:r w:rsidR="003C1E56" w:rsidRPr="00DB4170">
        <w:rPr>
          <w:rFonts w:ascii="Calibri" w:hAnsi="Calibri"/>
          <w:sz w:val="22"/>
          <w:szCs w:val="22"/>
        </w:rPr>
        <w:t xml:space="preserve"> </w:t>
      </w:r>
      <w:r w:rsidR="00E1055C" w:rsidRPr="00E1055C">
        <w:rPr>
          <w:rFonts w:ascii="Calibri" w:hAnsi="Calibri"/>
          <w:i w:val="0"/>
          <w:sz w:val="22"/>
          <w:szCs w:val="22"/>
          <w:highlight w:val="yellow"/>
        </w:rPr>
        <w:t>(Liz to insert title etc please)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510" w:rsidRDefault="00AF7510">
      <w:r>
        <w:separator/>
      </w:r>
    </w:p>
  </w:endnote>
  <w:endnote w:type="continuationSeparator" w:id="0">
    <w:p w:rsidR="00AF7510" w:rsidRDefault="00AF7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3B53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3B53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5D84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510" w:rsidRDefault="00AF7510">
      <w:r>
        <w:separator/>
      </w:r>
    </w:p>
  </w:footnote>
  <w:footnote w:type="continuationSeparator" w:id="0">
    <w:p w:rsidR="00AF7510" w:rsidRDefault="00AF75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83EFD"/>
    <w:rsid w:val="002F30FA"/>
    <w:rsid w:val="00354BA8"/>
    <w:rsid w:val="00397202"/>
    <w:rsid w:val="003B5339"/>
    <w:rsid w:val="003B544D"/>
    <w:rsid w:val="003C1E56"/>
    <w:rsid w:val="003E3D80"/>
    <w:rsid w:val="003E53EA"/>
    <w:rsid w:val="00417D18"/>
    <w:rsid w:val="004366EF"/>
    <w:rsid w:val="004501C6"/>
    <w:rsid w:val="0045793F"/>
    <w:rsid w:val="00467079"/>
    <w:rsid w:val="004730AE"/>
    <w:rsid w:val="0049225C"/>
    <w:rsid w:val="004B5A7D"/>
    <w:rsid w:val="004E3639"/>
    <w:rsid w:val="004F2EF3"/>
    <w:rsid w:val="005178D4"/>
    <w:rsid w:val="005404D0"/>
    <w:rsid w:val="00576891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57131"/>
    <w:rsid w:val="007A0553"/>
    <w:rsid w:val="007B2FCA"/>
    <w:rsid w:val="007F0A82"/>
    <w:rsid w:val="00816A65"/>
    <w:rsid w:val="0085119F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E02CBF"/>
    <w:rsid w:val="00E1055C"/>
    <w:rsid w:val="00E20ABE"/>
    <w:rsid w:val="00E82792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C58E0B-9C45-4484-863E-85BC85F5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0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2015-02-20T12:23:00Z</dcterms:created>
  <dcterms:modified xsi:type="dcterms:W3CDTF">2015-02-20T12:23:00Z</dcterms:modified>
</cp:coreProperties>
</file>