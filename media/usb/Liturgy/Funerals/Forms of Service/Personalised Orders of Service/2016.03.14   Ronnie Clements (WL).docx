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EE5" w:rsidRPr="004B5A7D" w:rsidRDefault="00757131">
      <w:pPr>
        <w:pStyle w:val="Heading1"/>
        <w:rPr>
          <w:rFonts w:ascii="BlackChancery" w:hAnsi="BlackChancery"/>
        </w:rPr>
      </w:pPr>
      <w:r>
        <w:rPr>
          <w:rFonts w:ascii="BlackChancery" w:hAnsi="BlackChancery"/>
        </w:rPr>
        <w:br w:type="page"/>
      </w:r>
      <w:r w:rsidR="00C47EE5" w:rsidRPr="004B5A7D">
        <w:rPr>
          <w:rFonts w:ascii="BlackChancery" w:hAnsi="BlackChancery"/>
        </w:rPr>
        <w:lastRenderedPageBreak/>
        <w:t>Order of Service</w:t>
      </w:r>
    </w:p>
    <w:p w:rsidR="00E946BC" w:rsidRDefault="00E946BC"/>
    <w:p w:rsidR="00FD6C8B" w:rsidRDefault="00FD6C8B"/>
    <w:p w:rsidR="006467E2" w:rsidRPr="00FD6C8B" w:rsidRDefault="00F72BBD">
      <w:pPr>
        <w:rPr>
          <w:rFonts w:asciiTheme="minorHAnsi" w:hAnsiTheme="minorHAnsi"/>
        </w:rPr>
      </w:pPr>
      <w:r w:rsidRPr="00FD6C8B">
        <w:rPr>
          <w:rFonts w:asciiTheme="minorHAnsi" w:hAnsiTheme="minorHAnsi"/>
        </w:rPr>
        <w:t xml:space="preserve">Opening music: </w:t>
      </w:r>
      <w:r w:rsidRPr="00FD6C8B">
        <w:rPr>
          <w:rFonts w:asciiTheme="minorHAnsi" w:hAnsiTheme="minorHAnsi"/>
          <w:i/>
        </w:rPr>
        <w:t xml:space="preserve">Adagio for Strings </w:t>
      </w:r>
      <w:r w:rsidRPr="00FD6C8B">
        <w:rPr>
          <w:rFonts w:asciiTheme="minorHAnsi" w:hAnsiTheme="minorHAnsi"/>
        </w:rPr>
        <w:t>by Barber</w:t>
      </w:r>
    </w:p>
    <w:p w:rsidR="00F72BBD" w:rsidRDefault="00F72BBD"/>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52C3F" w:rsidRDefault="00C47EE5">
      <w:pPr>
        <w:pStyle w:val="space"/>
        <w:rPr>
          <w:rFonts w:ascii="Calibri" w:hAnsi="Calibri"/>
          <w:sz w:val="8"/>
        </w:rPr>
      </w:pPr>
    </w:p>
    <w:p w:rsidR="009C5883" w:rsidRPr="00FD6C8B" w:rsidRDefault="00C47EE5">
      <w:pPr>
        <w:pStyle w:val="Priest"/>
        <w:jc w:val="both"/>
        <w:rPr>
          <w:rFonts w:ascii="Calibri" w:hAnsi="Calibri"/>
          <w:b/>
          <w:bCs/>
          <w:szCs w:val="24"/>
        </w:rPr>
      </w:pPr>
      <w:r w:rsidRPr="00FD6C8B">
        <w:rPr>
          <w:rFonts w:ascii="Calibri" w:hAnsi="Calibri"/>
          <w:b/>
          <w:szCs w:val="24"/>
        </w:rPr>
        <w:t>All:</w:t>
      </w:r>
      <w:r w:rsidRPr="00FD6C8B">
        <w:rPr>
          <w:rFonts w:ascii="Calibri" w:hAnsi="Calibri"/>
          <w:szCs w:val="24"/>
        </w:rPr>
        <w:tab/>
      </w:r>
      <w:r w:rsidRPr="00FD6C8B">
        <w:rPr>
          <w:rFonts w:ascii="Calibri" w:hAnsi="Calibri"/>
          <w:b/>
          <w:szCs w:val="24"/>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FD6C8B">
        <w:rPr>
          <w:rFonts w:ascii="Calibri" w:hAnsi="Calibri"/>
          <w:szCs w:val="24"/>
        </w:rPr>
        <w:t xml:space="preserve"> </w:t>
      </w:r>
      <w:r w:rsidRPr="00FD6C8B">
        <w:rPr>
          <w:rFonts w:ascii="Calibri" w:hAnsi="Calibri"/>
          <w:b/>
          <w:bCs/>
          <w:szCs w:val="24"/>
        </w:rPr>
        <w:t>Amen</w:t>
      </w:r>
    </w:p>
    <w:p w:rsidR="00C47EE5" w:rsidRPr="004366EF" w:rsidRDefault="009C5883" w:rsidP="00B45B99">
      <w:pPr>
        <w:pStyle w:val="Priest"/>
        <w:jc w:val="both"/>
        <w:rPr>
          <w:rFonts w:ascii="Calibri" w:hAnsi="Calibri"/>
          <w:sz w:val="32"/>
          <w:szCs w:val="32"/>
        </w:rPr>
      </w:pPr>
      <w:r w:rsidRPr="004366EF">
        <w:rPr>
          <w:rFonts w:ascii="Calibri" w:hAnsi="Calibri"/>
          <w:b/>
          <w:bCs/>
          <w:i/>
          <w:iCs/>
          <w:sz w:val="32"/>
          <w:szCs w:val="32"/>
        </w:rPr>
        <w:t xml:space="preserve"> </w:t>
      </w:r>
    </w:p>
    <w:p w:rsidR="00E946BC" w:rsidRPr="00E946BC" w:rsidRDefault="00E946BC" w:rsidP="00E946BC">
      <w:pPr>
        <w:tabs>
          <w:tab w:val="left" w:pos="270"/>
        </w:tabs>
        <w:ind w:left="900"/>
        <w:rPr>
          <w:rFonts w:asciiTheme="minorHAnsi" w:hAnsiTheme="minorHAnsi"/>
          <w:sz w:val="16"/>
          <w:szCs w:val="16"/>
        </w:rPr>
      </w:pPr>
    </w:p>
    <w:p w:rsidR="007B2FCA" w:rsidRPr="00FD6C8B" w:rsidRDefault="00C47EE5">
      <w:pPr>
        <w:pStyle w:val="Rubric"/>
        <w:tabs>
          <w:tab w:val="right" w:pos="6930"/>
        </w:tabs>
        <w:ind w:left="360" w:hanging="360"/>
        <w:rPr>
          <w:rFonts w:asciiTheme="minorHAnsi" w:hAnsiTheme="minorHAnsi"/>
          <w:i w:val="0"/>
          <w:szCs w:val="24"/>
        </w:rPr>
      </w:pPr>
      <w:r w:rsidRPr="00FD6C8B">
        <w:rPr>
          <w:rFonts w:ascii="Calibri" w:hAnsi="Calibri"/>
          <w:b/>
          <w:bCs/>
          <w:i w:val="0"/>
          <w:iCs/>
          <w:szCs w:val="24"/>
        </w:rPr>
        <w:t>The Scriptural Reading</w:t>
      </w:r>
      <w:r w:rsidR="002E3BCC" w:rsidRPr="00FD6C8B">
        <w:rPr>
          <w:rFonts w:ascii="Calibri" w:hAnsi="Calibri"/>
          <w:b/>
          <w:bCs/>
          <w:i w:val="0"/>
          <w:iCs/>
          <w:szCs w:val="24"/>
        </w:rPr>
        <w:t xml:space="preserve">:  </w:t>
      </w:r>
      <w:r w:rsidR="00F72BBD" w:rsidRPr="00FD6C8B">
        <w:rPr>
          <w:rFonts w:asciiTheme="minorHAnsi" w:hAnsiTheme="minorHAnsi"/>
          <w:i w:val="0"/>
          <w:szCs w:val="24"/>
        </w:rPr>
        <w:t>Revelation 21. 1-6</w:t>
      </w:r>
      <w:r w:rsidR="002E3BCC" w:rsidRPr="00FD6C8B">
        <w:rPr>
          <w:rFonts w:asciiTheme="minorHAnsi" w:hAnsiTheme="minorHAnsi"/>
          <w:i w:val="0"/>
          <w:szCs w:val="24"/>
        </w:rPr>
        <w:t xml:space="preserve"> </w:t>
      </w:r>
    </w:p>
    <w:p w:rsidR="009B4AB3" w:rsidRPr="002E3BCC" w:rsidRDefault="009B4AB3">
      <w:pPr>
        <w:pStyle w:val="Rubric"/>
        <w:tabs>
          <w:tab w:val="right" w:pos="6930"/>
        </w:tabs>
        <w:ind w:left="360" w:hanging="360"/>
      </w:pPr>
    </w:p>
    <w:p w:rsidR="003C1E56" w:rsidRPr="00EC0CA9" w:rsidRDefault="00C47EE5" w:rsidP="00473DB5">
      <w:pPr>
        <w:rPr>
          <w:rFonts w:ascii="Calibri" w:hAnsi="Calibri"/>
          <w:b/>
          <w:sz w:val="22"/>
          <w:szCs w:val="22"/>
        </w:rPr>
      </w:pPr>
      <w:r w:rsidRPr="003B544D">
        <w:rPr>
          <w:rFonts w:ascii="Calibri" w:hAnsi="Calibri"/>
          <w:b/>
          <w:smallCaps/>
          <w:sz w:val="28"/>
        </w:rPr>
        <w:t>The</w:t>
      </w:r>
      <w:r w:rsidR="00E1055C">
        <w:rPr>
          <w:rFonts w:ascii="Calibri" w:hAnsi="Calibri"/>
          <w:b/>
          <w:smallCaps/>
          <w:sz w:val="28"/>
        </w:rPr>
        <w:t xml:space="preserve"> </w:t>
      </w:r>
      <w:r w:rsidR="000B368C">
        <w:rPr>
          <w:rFonts w:ascii="Calibri" w:hAnsi="Calibri"/>
          <w:b/>
          <w:smallCaps/>
          <w:sz w:val="28"/>
        </w:rPr>
        <w:t>Address</w:t>
      </w:r>
      <w:r w:rsidR="00A5447E" w:rsidRPr="003B544D">
        <w:rPr>
          <w:rFonts w:ascii="Calibri" w:hAnsi="Calibri"/>
          <w:b/>
          <w:smallCaps/>
          <w:sz w:val="28"/>
        </w:rPr>
        <w:t xml:space="preserve"> </w:t>
      </w:r>
    </w:p>
    <w:p w:rsidR="00DD638E" w:rsidRDefault="00DD638E" w:rsidP="00473DB5">
      <w:pPr>
        <w:rPr>
          <w:rFonts w:ascii="Calibri" w:hAnsi="Calibri"/>
          <w:b/>
          <w:smallCaps/>
          <w:sz w:val="22"/>
          <w:szCs w:val="22"/>
        </w:rPr>
      </w:pPr>
    </w:p>
    <w:p w:rsidR="00FD6C8B" w:rsidRPr="00EC0CA9" w:rsidRDefault="00FD6C8B" w:rsidP="00473DB5">
      <w:pPr>
        <w:rPr>
          <w:rFonts w:ascii="Calibri" w:hAnsi="Calibri"/>
          <w:b/>
          <w:smallCaps/>
          <w:sz w:val="22"/>
          <w:szCs w:val="22"/>
        </w:rPr>
      </w:pPr>
    </w:p>
    <w:p w:rsidR="00F72BBD" w:rsidRPr="00FD6C8B" w:rsidRDefault="004366EF" w:rsidP="00F72BBD">
      <w:pPr>
        <w:tabs>
          <w:tab w:val="left" w:pos="270"/>
        </w:tabs>
        <w:ind w:left="720" w:hanging="720"/>
        <w:rPr>
          <w:rFonts w:asciiTheme="minorHAnsi" w:hAnsiTheme="minorHAnsi"/>
          <w:szCs w:val="24"/>
        </w:rPr>
      </w:pPr>
      <w:r w:rsidRPr="00FD6C8B">
        <w:rPr>
          <w:rFonts w:asciiTheme="minorHAnsi" w:hAnsiTheme="minorHAnsi"/>
          <w:b/>
          <w:szCs w:val="24"/>
        </w:rPr>
        <w:t>Hymn:</w:t>
      </w:r>
      <w:r w:rsidRPr="00FD6C8B">
        <w:rPr>
          <w:rFonts w:asciiTheme="minorHAnsi" w:hAnsiTheme="minorHAnsi"/>
          <w:b/>
          <w:szCs w:val="24"/>
        </w:rPr>
        <w:tab/>
      </w:r>
      <w:bookmarkStart w:id="0" w:name="_Hlt459632344"/>
      <w:r w:rsidR="00F72BBD" w:rsidRPr="00FD6C8B">
        <w:rPr>
          <w:rFonts w:asciiTheme="minorHAnsi" w:hAnsiTheme="minorHAnsi"/>
          <w:szCs w:val="24"/>
        </w:rPr>
        <w:t>The Lord's my Shepherd</w:t>
      </w:r>
      <w:bookmarkEnd w:id="0"/>
      <w:r w:rsidR="00F72BBD" w:rsidRPr="00FD6C8B">
        <w:rPr>
          <w:rFonts w:asciiTheme="minorHAnsi" w:hAnsiTheme="minorHAnsi"/>
          <w:szCs w:val="24"/>
        </w:rPr>
        <w:fldChar w:fldCharType="begin"/>
      </w:r>
      <w:r w:rsidR="00F72BBD" w:rsidRPr="00FD6C8B">
        <w:rPr>
          <w:rFonts w:asciiTheme="minorHAnsi" w:hAnsiTheme="minorHAnsi"/>
          <w:szCs w:val="24"/>
        </w:rPr>
        <w:instrText>XE "The Lord's my Shepherd"</w:instrText>
      </w:r>
      <w:r w:rsidR="00F72BBD" w:rsidRPr="00FD6C8B">
        <w:rPr>
          <w:rFonts w:asciiTheme="minorHAnsi" w:hAnsiTheme="minorHAnsi"/>
          <w:szCs w:val="24"/>
        </w:rPr>
        <w:fldChar w:fldCharType="end"/>
      </w:r>
      <w:r w:rsidR="00F72BBD" w:rsidRPr="00FD6C8B">
        <w:rPr>
          <w:rFonts w:asciiTheme="minorHAnsi" w:hAnsiTheme="minorHAnsi"/>
          <w:szCs w:val="24"/>
        </w:rPr>
        <w:t>, I'll not want;</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 xml:space="preserve">    he makes me down to lie -</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in pastures green; he leadeth me -</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 xml:space="preserve">    the quiet waters by.</w:t>
      </w:r>
    </w:p>
    <w:p w:rsidR="00F72BBD" w:rsidRPr="00FD6C8B" w:rsidRDefault="00F72BBD" w:rsidP="00F72BBD">
      <w:pPr>
        <w:pStyle w:val="space"/>
        <w:ind w:left="720"/>
        <w:rPr>
          <w:rFonts w:asciiTheme="minorHAnsi" w:hAnsiTheme="minorHAnsi"/>
          <w:sz w:val="24"/>
          <w:szCs w:val="24"/>
        </w:rPr>
      </w:pP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My soul he doth restore again,</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 xml:space="preserve">    and me to walk doth make -</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within the paths of righteousness,</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 xml:space="preserve">    e'en for his own name's sake.</w:t>
      </w:r>
    </w:p>
    <w:p w:rsidR="00F72BBD" w:rsidRPr="00FD6C8B" w:rsidRDefault="00F72BBD" w:rsidP="00F72BBD">
      <w:pPr>
        <w:pStyle w:val="space"/>
        <w:ind w:left="720"/>
        <w:rPr>
          <w:rFonts w:asciiTheme="minorHAnsi" w:hAnsiTheme="minorHAnsi"/>
          <w:sz w:val="24"/>
          <w:szCs w:val="24"/>
        </w:rPr>
      </w:pP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Yea, though I walk through death's dark vale,</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 xml:space="preserve">    yet will I fear no ill;</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for thou art with me, and thy rod -</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 xml:space="preserve">    and staff me comfort still.</w:t>
      </w:r>
    </w:p>
    <w:p w:rsidR="00F72BBD" w:rsidRPr="00FD6C8B" w:rsidRDefault="00F72BBD" w:rsidP="00F72BBD">
      <w:pPr>
        <w:pStyle w:val="space"/>
        <w:ind w:left="720"/>
        <w:rPr>
          <w:rFonts w:asciiTheme="minorHAnsi" w:hAnsiTheme="minorHAnsi"/>
          <w:sz w:val="24"/>
          <w:szCs w:val="24"/>
        </w:rPr>
      </w:pP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lastRenderedPageBreak/>
        <w:t>My table thou hast furnished</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 xml:space="preserve">    in presence of my foes;</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my head thou dost with oil anoint ,</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 xml:space="preserve">    and my cup overflows.</w:t>
      </w:r>
    </w:p>
    <w:p w:rsidR="00F72BBD" w:rsidRPr="00FD6C8B" w:rsidRDefault="00F72BBD" w:rsidP="00F72BBD">
      <w:pPr>
        <w:pStyle w:val="space"/>
        <w:ind w:left="720"/>
        <w:rPr>
          <w:rFonts w:asciiTheme="minorHAnsi" w:hAnsiTheme="minorHAnsi"/>
          <w:sz w:val="24"/>
          <w:szCs w:val="24"/>
        </w:rPr>
      </w:pP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Goodness and mercy all my life</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 xml:space="preserve">    shall surely follow me;</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and in God's house, for evermore</w:t>
      </w:r>
    </w:p>
    <w:p w:rsidR="00F72BBD" w:rsidRPr="00FD6C8B" w:rsidRDefault="00F72BBD" w:rsidP="00F72BBD">
      <w:pPr>
        <w:tabs>
          <w:tab w:val="left" w:pos="270"/>
        </w:tabs>
        <w:ind w:left="720"/>
        <w:rPr>
          <w:rFonts w:asciiTheme="minorHAnsi" w:hAnsiTheme="minorHAnsi"/>
          <w:szCs w:val="24"/>
        </w:rPr>
      </w:pPr>
      <w:r w:rsidRPr="00FD6C8B">
        <w:rPr>
          <w:rFonts w:asciiTheme="minorHAnsi" w:hAnsiTheme="minorHAnsi"/>
          <w:szCs w:val="24"/>
        </w:rPr>
        <w:t xml:space="preserve">    my dwelling place shall be.</w:t>
      </w:r>
    </w:p>
    <w:p w:rsidR="00F72BBD" w:rsidRDefault="00F72BBD" w:rsidP="00F72BBD">
      <w:pPr>
        <w:tabs>
          <w:tab w:val="left" w:pos="270"/>
        </w:tabs>
        <w:ind w:left="720"/>
        <w:rPr>
          <w:rFonts w:asciiTheme="minorHAnsi" w:hAnsiTheme="minorHAnsi"/>
          <w:sz w:val="22"/>
          <w:szCs w:val="22"/>
        </w:rPr>
      </w:pPr>
    </w:p>
    <w:p w:rsidR="00FD6C8B" w:rsidRDefault="00FD6C8B" w:rsidP="00F72BBD">
      <w:pPr>
        <w:tabs>
          <w:tab w:val="left" w:pos="270"/>
        </w:tabs>
        <w:ind w:left="720"/>
        <w:rPr>
          <w:rFonts w:asciiTheme="minorHAnsi" w:hAnsiTheme="minorHAnsi"/>
          <w:sz w:val="22"/>
          <w:szCs w:val="22"/>
        </w:rPr>
      </w:pPr>
    </w:p>
    <w:p w:rsidR="00F72BBD" w:rsidRDefault="00F72BBD" w:rsidP="00F72BBD">
      <w:pPr>
        <w:rPr>
          <w:rFonts w:ascii="Calibri" w:hAnsi="Calibri"/>
          <w:b/>
          <w:smallCaps/>
          <w:sz w:val="28"/>
        </w:rPr>
      </w:pPr>
      <w:r>
        <w:rPr>
          <w:rFonts w:ascii="Calibri" w:hAnsi="Calibri"/>
          <w:b/>
          <w:smallCaps/>
          <w:sz w:val="28"/>
        </w:rPr>
        <w:t>The Prayers and Lord’s Prayer:</w:t>
      </w:r>
    </w:p>
    <w:p w:rsidR="00F72BBD" w:rsidRDefault="00F72BBD" w:rsidP="00F72BBD">
      <w:pPr>
        <w:pStyle w:val="space"/>
        <w:rPr>
          <w:rFonts w:ascii="Calibri" w:hAnsi="Calibri"/>
          <w:sz w:val="6"/>
          <w:szCs w:val="6"/>
        </w:rPr>
      </w:pPr>
    </w:p>
    <w:p w:rsidR="00F72BBD" w:rsidRDefault="00F72BBD" w:rsidP="00F72BBD">
      <w:pPr>
        <w:pStyle w:val="space"/>
        <w:rPr>
          <w:rFonts w:ascii="Calibri" w:hAnsi="Calibri"/>
          <w:sz w:val="6"/>
          <w:szCs w:val="6"/>
        </w:rPr>
      </w:pPr>
    </w:p>
    <w:p w:rsidR="007C541D" w:rsidRDefault="00F72BBD" w:rsidP="00F72BBD">
      <w:pPr>
        <w:rPr>
          <w:rFonts w:asciiTheme="minorHAnsi" w:hAnsiTheme="minorHAnsi"/>
          <w:i/>
          <w:szCs w:val="24"/>
        </w:rPr>
      </w:pPr>
      <w:r w:rsidRPr="0063024F">
        <w:rPr>
          <w:rFonts w:asciiTheme="minorHAnsi" w:hAnsiTheme="minorHAnsi"/>
          <w:i/>
          <w:szCs w:val="24"/>
        </w:rPr>
        <w:t xml:space="preserve">After “Lord, in your mercy”, </w:t>
      </w:r>
    </w:p>
    <w:p w:rsidR="00F72BBD" w:rsidRPr="0063024F" w:rsidRDefault="00F72BBD" w:rsidP="00F72BBD">
      <w:pPr>
        <w:rPr>
          <w:rFonts w:asciiTheme="minorHAnsi" w:hAnsiTheme="minorHAnsi" w:cs="Arial"/>
          <w:b/>
          <w:bCs/>
          <w:szCs w:val="24"/>
        </w:rPr>
      </w:pPr>
      <w:r w:rsidRPr="0063024F">
        <w:rPr>
          <w:rFonts w:asciiTheme="minorHAnsi" w:hAnsiTheme="minorHAnsi"/>
          <w:i/>
          <w:szCs w:val="24"/>
        </w:rPr>
        <w:t>please respond by saying: “</w:t>
      </w:r>
      <w:r w:rsidRPr="0063024F">
        <w:rPr>
          <w:rFonts w:asciiTheme="minorHAnsi" w:hAnsiTheme="minorHAnsi"/>
          <w:b/>
          <w:i/>
          <w:szCs w:val="24"/>
        </w:rPr>
        <w:t>Hear our prayer”</w:t>
      </w:r>
    </w:p>
    <w:p w:rsidR="00F72BBD" w:rsidRDefault="00F72BBD" w:rsidP="00F72BBD">
      <w:pPr>
        <w:pStyle w:val="Heading2"/>
        <w:rPr>
          <w:rFonts w:ascii="Calibri" w:hAnsi="Calibri"/>
          <w:sz w:val="8"/>
          <w:szCs w:val="8"/>
        </w:rPr>
      </w:pPr>
    </w:p>
    <w:p w:rsidR="00FD6C8B" w:rsidRPr="00FD6C8B" w:rsidRDefault="00FD6C8B" w:rsidP="00FD6C8B"/>
    <w:p w:rsidR="00F72BBD" w:rsidRPr="0063024F" w:rsidRDefault="00F72BBD" w:rsidP="00F72BBD">
      <w:pPr>
        <w:pStyle w:val="Heading2"/>
        <w:rPr>
          <w:rFonts w:ascii="Calibri" w:hAnsi="Calibri"/>
          <w:szCs w:val="24"/>
        </w:rPr>
      </w:pPr>
      <w:r w:rsidRPr="0063024F">
        <w:rPr>
          <w:rFonts w:ascii="Calibri" w:hAnsi="Calibri"/>
          <w:szCs w:val="24"/>
        </w:rPr>
        <w:t>After the final section:</w:t>
      </w:r>
    </w:p>
    <w:p w:rsidR="00F72BBD" w:rsidRPr="0063024F" w:rsidRDefault="00F72BBD" w:rsidP="00F72BBD">
      <w:pPr>
        <w:pStyle w:val="All"/>
        <w:ind w:left="907" w:hanging="907"/>
        <w:jc w:val="both"/>
        <w:rPr>
          <w:rFonts w:ascii="Calibri" w:hAnsi="Calibri"/>
          <w:szCs w:val="24"/>
        </w:rPr>
      </w:pPr>
      <w:r w:rsidRPr="0063024F">
        <w:rPr>
          <w:rFonts w:ascii="Calibri" w:hAnsi="Calibri"/>
          <w:szCs w:val="24"/>
        </w:rPr>
        <w:tab/>
        <w:t>God of mercy, entrusting into your hands all that you have made and rejoicing in our communion with all your faithful people,</w:t>
      </w:r>
      <w:r w:rsidR="0063024F">
        <w:rPr>
          <w:rFonts w:ascii="Calibri" w:hAnsi="Calibri"/>
          <w:szCs w:val="24"/>
        </w:rPr>
        <w:t xml:space="preserve"> </w:t>
      </w:r>
      <w:r w:rsidRPr="0063024F">
        <w:rPr>
          <w:rFonts w:ascii="Calibri" w:hAnsi="Calibri"/>
          <w:szCs w:val="24"/>
        </w:rPr>
        <w:t>we make our prayers through Jesus Christ our Saviour.  Amen.</w:t>
      </w:r>
    </w:p>
    <w:p w:rsidR="00F72BBD" w:rsidRDefault="00F72BBD" w:rsidP="00F72BBD">
      <w:pPr>
        <w:tabs>
          <w:tab w:val="left" w:pos="270"/>
        </w:tabs>
        <w:ind w:left="720"/>
        <w:rPr>
          <w:rFonts w:asciiTheme="minorHAnsi" w:hAnsiTheme="minorHAnsi"/>
          <w:sz w:val="22"/>
          <w:szCs w:val="22"/>
        </w:rPr>
      </w:pPr>
    </w:p>
    <w:p w:rsidR="00F72BBD" w:rsidRPr="0063024F" w:rsidRDefault="00F72BBD" w:rsidP="00F72BBD">
      <w:pPr>
        <w:pStyle w:val="All"/>
        <w:ind w:left="907" w:hanging="907"/>
        <w:jc w:val="both"/>
        <w:rPr>
          <w:rFonts w:ascii="Calibri" w:hAnsi="Calibri"/>
          <w:szCs w:val="24"/>
        </w:rPr>
      </w:pPr>
      <w:r w:rsidRPr="0063024F">
        <w:rPr>
          <w:rFonts w:ascii="Calibri" w:hAnsi="Calibri"/>
          <w:szCs w:val="24"/>
        </w:rPr>
        <w:t>All:</w:t>
      </w:r>
      <w:r w:rsidRPr="0063024F">
        <w:rPr>
          <w:rFonts w:ascii="Calibri" w:hAnsi="Calibri"/>
          <w:szCs w:val="24"/>
        </w:rPr>
        <w:tab/>
        <w:t>Our Father, who art in heaven, hallowed be thy name. Thy kingdom come; thy will be done; on earth as it is in heaven. Give us this day our daily bread and forgive us our trespasses as we forgive those who trespass against us. And lead us not into temptation, but deliver us from evil. For thine is the kingdom, the power and the glory, for ever and ever. Amen</w:t>
      </w:r>
    </w:p>
    <w:p w:rsidR="00DD638E" w:rsidRPr="00DD638E" w:rsidRDefault="00DD638E" w:rsidP="00F72BBD">
      <w:pPr>
        <w:ind w:left="1080" w:hanging="1080"/>
        <w:rPr>
          <w:rFonts w:asciiTheme="minorHAnsi" w:hAnsiTheme="minorHAnsi"/>
          <w:sz w:val="22"/>
          <w:szCs w:val="22"/>
        </w:rPr>
      </w:pPr>
    </w:p>
    <w:p w:rsidR="000B368C" w:rsidRPr="00DD638E" w:rsidRDefault="000B368C" w:rsidP="000B368C">
      <w:pPr>
        <w:ind w:left="900" w:hanging="900"/>
        <w:rPr>
          <w:rFonts w:ascii="Calibri" w:hAnsi="Calibri"/>
          <w:i/>
          <w:sz w:val="16"/>
          <w:szCs w:val="16"/>
        </w:rPr>
      </w:pPr>
    </w:p>
    <w:p w:rsidR="000B368C" w:rsidRPr="00886B26" w:rsidRDefault="000B368C" w:rsidP="000B368C">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00FD6C8B">
        <w:rPr>
          <w:rFonts w:ascii="Calibri" w:hAnsi="Calibri"/>
          <w:b/>
          <w:smallCaps/>
          <w:sz w:val="28"/>
        </w:rPr>
        <w:t>, Committal</w:t>
      </w:r>
      <w:r>
        <w:rPr>
          <w:rFonts w:ascii="Calibri" w:hAnsi="Calibri"/>
          <w:b/>
          <w:smallCaps/>
          <w:sz w:val="28"/>
        </w:rPr>
        <w:t xml:space="preserve"> </w:t>
      </w:r>
      <w:r w:rsidR="00FD6C8B">
        <w:rPr>
          <w:rFonts w:ascii="Calibri" w:hAnsi="Calibri"/>
          <w:b/>
          <w:smallCaps/>
          <w:sz w:val="28"/>
        </w:rPr>
        <w:t>and Blessing</w:t>
      </w:r>
    </w:p>
    <w:p w:rsidR="000B368C" w:rsidRPr="00A52C3F" w:rsidRDefault="000B368C" w:rsidP="000B368C">
      <w:pPr>
        <w:pStyle w:val="space"/>
        <w:rPr>
          <w:rFonts w:ascii="Calibri" w:hAnsi="Calibri"/>
          <w:sz w:val="6"/>
          <w:szCs w:val="6"/>
        </w:rPr>
      </w:pPr>
    </w:p>
    <w:p w:rsidR="005404D0" w:rsidRDefault="005404D0" w:rsidP="003B544D">
      <w:pPr>
        <w:pStyle w:val="Rubric"/>
        <w:tabs>
          <w:tab w:val="right" w:pos="6930"/>
        </w:tabs>
        <w:jc w:val="both"/>
        <w:rPr>
          <w:rFonts w:ascii="Calibri" w:hAnsi="Calibri"/>
          <w:szCs w:val="24"/>
        </w:rPr>
      </w:pPr>
    </w:p>
    <w:p w:rsidR="0063024F" w:rsidRDefault="0063024F" w:rsidP="003B544D">
      <w:pPr>
        <w:pStyle w:val="Rubric"/>
        <w:tabs>
          <w:tab w:val="right" w:pos="6930"/>
        </w:tabs>
        <w:jc w:val="both"/>
        <w:rPr>
          <w:rFonts w:ascii="Calibri" w:hAnsi="Calibri"/>
          <w:szCs w:val="24"/>
        </w:rPr>
      </w:pPr>
    </w:p>
    <w:p w:rsidR="009B4AB3" w:rsidRPr="0063024F" w:rsidRDefault="009B4AB3" w:rsidP="009B4AB3">
      <w:pPr>
        <w:pStyle w:val="Rubric"/>
        <w:tabs>
          <w:tab w:val="right" w:pos="6930"/>
        </w:tabs>
        <w:rPr>
          <w:rFonts w:ascii="Calibri" w:hAnsi="Calibri"/>
          <w:i w:val="0"/>
          <w:szCs w:val="24"/>
        </w:rPr>
      </w:pPr>
      <w:r w:rsidRPr="0063024F">
        <w:rPr>
          <w:rFonts w:ascii="Calibri" w:hAnsi="Calibri"/>
          <w:i w:val="0"/>
          <w:szCs w:val="24"/>
        </w:rPr>
        <w:t xml:space="preserve">Recessional music:   </w:t>
      </w:r>
      <w:r w:rsidR="00F72BBD" w:rsidRPr="0063024F">
        <w:rPr>
          <w:rFonts w:ascii="Calibri" w:hAnsi="Calibri"/>
          <w:szCs w:val="24"/>
        </w:rPr>
        <w:t>Abide with me</w:t>
      </w:r>
    </w:p>
    <w:p w:rsidR="005404D0" w:rsidRDefault="005404D0" w:rsidP="003B544D">
      <w:pPr>
        <w:pStyle w:val="Rubric"/>
        <w:tabs>
          <w:tab w:val="right" w:pos="6930"/>
        </w:tabs>
        <w:jc w:val="both"/>
        <w:rPr>
          <w:rFonts w:ascii="Calibri" w:hAnsi="Calibri"/>
          <w:szCs w:val="24"/>
        </w:rPr>
      </w:pPr>
    </w:p>
    <w:p w:rsidR="0063024F" w:rsidRDefault="0063024F">
      <w:pPr>
        <w:rPr>
          <w:rFonts w:ascii="Calibri" w:hAnsi="Calibri"/>
          <w:b/>
        </w:rPr>
      </w:pPr>
      <w:r>
        <w:rPr>
          <w:rFonts w:ascii="Calibri" w:hAnsi="Calibri"/>
          <w:b/>
        </w:rPr>
        <w:lastRenderedPageBreak/>
        <w:br w:type="page"/>
      </w: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0B1" w:rsidRDefault="00A710B1">
      <w:r>
        <w:separator/>
      </w:r>
    </w:p>
  </w:endnote>
  <w:endnote w:type="continuationSeparator" w:id="0">
    <w:p w:rsidR="00A710B1" w:rsidRDefault="00A710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71335A">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71335A">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7C541D">
      <w:rPr>
        <w:rStyle w:val="PageNumber"/>
        <w:noProof/>
      </w:rPr>
      <w:t>3</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0B1" w:rsidRDefault="00A710B1">
      <w:r>
        <w:separator/>
      </w:r>
    </w:p>
  </w:footnote>
  <w:footnote w:type="continuationSeparator" w:id="0">
    <w:p w:rsidR="00A710B1" w:rsidRDefault="00A710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22305"/>
    <w:rsid w:val="00037D90"/>
    <w:rsid w:val="00046988"/>
    <w:rsid w:val="000469DF"/>
    <w:rsid w:val="000569AF"/>
    <w:rsid w:val="00061EE2"/>
    <w:rsid w:val="000841B1"/>
    <w:rsid w:val="00087D9B"/>
    <w:rsid w:val="00091F8F"/>
    <w:rsid w:val="000B368C"/>
    <w:rsid w:val="000C1DA0"/>
    <w:rsid w:val="000E695A"/>
    <w:rsid w:val="001344DE"/>
    <w:rsid w:val="001413BE"/>
    <w:rsid w:val="001940AC"/>
    <w:rsid w:val="001B4FB2"/>
    <w:rsid w:val="001C390D"/>
    <w:rsid w:val="001C4454"/>
    <w:rsid w:val="001E4459"/>
    <w:rsid w:val="00214DF3"/>
    <w:rsid w:val="002520E1"/>
    <w:rsid w:val="00283EFD"/>
    <w:rsid w:val="002E3BCC"/>
    <w:rsid w:val="002F30FA"/>
    <w:rsid w:val="00354BA8"/>
    <w:rsid w:val="00397202"/>
    <w:rsid w:val="003B5339"/>
    <w:rsid w:val="003B544D"/>
    <w:rsid w:val="003C1E56"/>
    <w:rsid w:val="003D2D70"/>
    <w:rsid w:val="003E3D80"/>
    <w:rsid w:val="003E53EA"/>
    <w:rsid w:val="00417D18"/>
    <w:rsid w:val="004366EF"/>
    <w:rsid w:val="00445851"/>
    <w:rsid w:val="004501C6"/>
    <w:rsid w:val="0045793F"/>
    <w:rsid w:val="00467079"/>
    <w:rsid w:val="004730AE"/>
    <w:rsid w:val="00473DB5"/>
    <w:rsid w:val="0049225C"/>
    <w:rsid w:val="004B5A7D"/>
    <w:rsid w:val="004E3639"/>
    <w:rsid w:val="004F2EF3"/>
    <w:rsid w:val="005178D4"/>
    <w:rsid w:val="00525DEB"/>
    <w:rsid w:val="005404D0"/>
    <w:rsid w:val="00540ADE"/>
    <w:rsid w:val="005574D3"/>
    <w:rsid w:val="00576891"/>
    <w:rsid w:val="005C113A"/>
    <w:rsid w:val="005C2638"/>
    <w:rsid w:val="006149AA"/>
    <w:rsid w:val="0063024F"/>
    <w:rsid w:val="00633192"/>
    <w:rsid w:val="0063404E"/>
    <w:rsid w:val="006467E2"/>
    <w:rsid w:val="006861F5"/>
    <w:rsid w:val="0068789C"/>
    <w:rsid w:val="006A5B21"/>
    <w:rsid w:val="006E0029"/>
    <w:rsid w:val="006E15F3"/>
    <w:rsid w:val="0071335A"/>
    <w:rsid w:val="0071394C"/>
    <w:rsid w:val="00715489"/>
    <w:rsid w:val="007359F2"/>
    <w:rsid w:val="007465E9"/>
    <w:rsid w:val="00757131"/>
    <w:rsid w:val="007A0553"/>
    <w:rsid w:val="007B2FCA"/>
    <w:rsid w:val="007C541D"/>
    <w:rsid w:val="007F0A82"/>
    <w:rsid w:val="00816A65"/>
    <w:rsid w:val="0085119F"/>
    <w:rsid w:val="00885BB5"/>
    <w:rsid w:val="00886B26"/>
    <w:rsid w:val="008A4799"/>
    <w:rsid w:val="008A6876"/>
    <w:rsid w:val="008B2366"/>
    <w:rsid w:val="008B2B70"/>
    <w:rsid w:val="008E48ED"/>
    <w:rsid w:val="008F6DB6"/>
    <w:rsid w:val="00946550"/>
    <w:rsid w:val="00966795"/>
    <w:rsid w:val="00975176"/>
    <w:rsid w:val="00977E67"/>
    <w:rsid w:val="00986FBF"/>
    <w:rsid w:val="009908D2"/>
    <w:rsid w:val="009B4AB3"/>
    <w:rsid w:val="009B522B"/>
    <w:rsid w:val="009C1A36"/>
    <w:rsid w:val="009C5883"/>
    <w:rsid w:val="009D6B4C"/>
    <w:rsid w:val="009F2E48"/>
    <w:rsid w:val="00A10315"/>
    <w:rsid w:val="00A22726"/>
    <w:rsid w:val="00A52C3F"/>
    <w:rsid w:val="00A52CD9"/>
    <w:rsid w:val="00A5447E"/>
    <w:rsid w:val="00A55447"/>
    <w:rsid w:val="00A5582A"/>
    <w:rsid w:val="00A710B1"/>
    <w:rsid w:val="00A916C9"/>
    <w:rsid w:val="00A92183"/>
    <w:rsid w:val="00A93DF9"/>
    <w:rsid w:val="00AA4314"/>
    <w:rsid w:val="00AD5F4E"/>
    <w:rsid w:val="00AF3BA2"/>
    <w:rsid w:val="00AF7510"/>
    <w:rsid w:val="00B02A42"/>
    <w:rsid w:val="00B36409"/>
    <w:rsid w:val="00B45B99"/>
    <w:rsid w:val="00B67139"/>
    <w:rsid w:val="00B80234"/>
    <w:rsid w:val="00B978EC"/>
    <w:rsid w:val="00BB4FD3"/>
    <w:rsid w:val="00BC446F"/>
    <w:rsid w:val="00BD25DA"/>
    <w:rsid w:val="00BE40CC"/>
    <w:rsid w:val="00C00212"/>
    <w:rsid w:val="00C20ED7"/>
    <w:rsid w:val="00C40CBB"/>
    <w:rsid w:val="00C45D84"/>
    <w:rsid w:val="00C47EE5"/>
    <w:rsid w:val="00C56A82"/>
    <w:rsid w:val="00C60B40"/>
    <w:rsid w:val="00C771E8"/>
    <w:rsid w:val="00C8557D"/>
    <w:rsid w:val="00CC5426"/>
    <w:rsid w:val="00CC5A3E"/>
    <w:rsid w:val="00CE065D"/>
    <w:rsid w:val="00CE0AB5"/>
    <w:rsid w:val="00CE672D"/>
    <w:rsid w:val="00D11F22"/>
    <w:rsid w:val="00D30DF8"/>
    <w:rsid w:val="00D31363"/>
    <w:rsid w:val="00D43B0D"/>
    <w:rsid w:val="00D82E62"/>
    <w:rsid w:val="00DA4ED5"/>
    <w:rsid w:val="00DB358A"/>
    <w:rsid w:val="00DB4170"/>
    <w:rsid w:val="00DD638E"/>
    <w:rsid w:val="00E02CBF"/>
    <w:rsid w:val="00E1055C"/>
    <w:rsid w:val="00E20ABE"/>
    <w:rsid w:val="00E82792"/>
    <w:rsid w:val="00E946BC"/>
    <w:rsid w:val="00E94BD1"/>
    <w:rsid w:val="00EC0CA9"/>
    <w:rsid w:val="00EE0876"/>
    <w:rsid w:val="00F045C5"/>
    <w:rsid w:val="00F06E4B"/>
    <w:rsid w:val="00F14D7C"/>
    <w:rsid w:val="00F16F51"/>
    <w:rsid w:val="00F3568F"/>
    <w:rsid w:val="00F46314"/>
    <w:rsid w:val="00F72BBD"/>
    <w:rsid w:val="00F75E2D"/>
    <w:rsid w:val="00F76073"/>
    <w:rsid w:val="00F86F7F"/>
    <w:rsid w:val="00F91344"/>
    <w:rsid w:val="00FA12B7"/>
    <w:rsid w:val="00FB0529"/>
    <w:rsid w:val="00FD6C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9AA"/>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paragraph" w:customStyle="1" w:styleId="hymn">
    <w:name w:val="hymn"/>
    <w:basedOn w:val="Normal"/>
    <w:rsid w:val="009B4AB3"/>
    <w:pPr>
      <w:tabs>
        <w:tab w:val="left" w:pos="1985"/>
        <w:tab w:val="left" w:pos="2835"/>
      </w:tabs>
    </w:pPr>
    <w:rPr>
      <w:sz w:val="22"/>
      <w:lang w:val="en-US"/>
    </w:rPr>
  </w:style>
  <w:style w:type="character" w:customStyle="1" w:styleId="Heading2Char">
    <w:name w:val="Heading 2 Char"/>
    <w:basedOn w:val="DefaultParagraphFont"/>
    <w:link w:val="Heading2"/>
    <w:rsid w:val="00F72BBD"/>
    <w:rPr>
      <w:i/>
      <w:iCs/>
      <w:sz w:val="24"/>
      <w:lang w:eastAsia="en-US"/>
    </w:rPr>
  </w:style>
</w:styles>
</file>

<file path=word/webSettings.xml><?xml version="1.0" encoding="utf-8"?>
<w:webSettings xmlns:r="http://schemas.openxmlformats.org/officeDocument/2006/relationships" xmlns:w="http://schemas.openxmlformats.org/wordprocessingml/2006/main">
  <w:divs>
    <w:div w:id="77757644">
      <w:bodyDiv w:val="1"/>
      <w:marLeft w:val="0"/>
      <w:marRight w:val="0"/>
      <w:marTop w:val="0"/>
      <w:marBottom w:val="0"/>
      <w:divBdr>
        <w:top w:val="none" w:sz="0" w:space="0" w:color="auto"/>
        <w:left w:val="none" w:sz="0" w:space="0" w:color="auto"/>
        <w:bottom w:val="none" w:sz="0" w:space="0" w:color="auto"/>
        <w:right w:val="none" w:sz="0" w:space="0" w:color="auto"/>
      </w:divBdr>
    </w:div>
    <w:div w:id="472793303">
      <w:bodyDiv w:val="1"/>
      <w:marLeft w:val="0"/>
      <w:marRight w:val="0"/>
      <w:marTop w:val="0"/>
      <w:marBottom w:val="0"/>
      <w:divBdr>
        <w:top w:val="none" w:sz="0" w:space="0" w:color="auto"/>
        <w:left w:val="none" w:sz="0" w:space="0" w:color="auto"/>
        <w:bottom w:val="none" w:sz="0" w:space="0" w:color="auto"/>
        <w:right w:val="none" w:sz="0" w:space="0" w:color="auto"/>
      </w:divBdr>
    </w:div>
    <w:div w:id="793327812">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 w:id="174256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745688-29DE-4BCA-9559-B7A954633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0</TotalTime>
  <Pages>5</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2011-11-10T22:00:00Z</cp:lastPrinted>
  <dcterms:created xsi:type="dcterms:W3CDTF">2016-03-09T21:53:00Z</dcterms:created>
  <dcterms:modified xsi:type="dcterms:W3CDTF">2016-03-09T21:53:00Z</dcterms:modified>
</cp:coreProperties>
</file>