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87" w:rsidRPr="00055687" w:rsidRDefault="00055687" w:rsidP="00055687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055687">
        <w:rPr>
          <w:rFonts w:asciiTheme="minorHAnsi" w:hAnsiTheme="minorHAnsi"/>
          <w:sz w:val="22"/>
          <w:szCs w:val="22"/>
        </w:rPr>
        <w:t>[</w:t>
      </w:r>
      <w:r w:rsidR="002D40B0">
        <w:rPr>
          <w:rFonts w:asciiTheme="minorHAnsi" w:hAnsiTheme="minorHAnsi"/>
          <w:sz w:val="22"/>
          <w:szCs w:val="22"/>
        </w:rPr>
        <w:t>Family to d</w:t>
      </w:r>
      <w:r w:rsidR="00412685">
        <w:rPr>
          <w:rFonts w:asciiTheme="minorHAnsi" w:hAnsiTheme="minorHAnsi"/>
          <w:sz w:val="22"/>
          <w:szCs w:val="22"/>
        </w:rPr>
        <w:t>e</w:t>
      </w:r>
      <w:r w:rsidR="002D40B0">
        <w:rPr>
          <w:rFonts w:asciiTheme="minorHAnsi" w:hAnsiTheme="minorHAnsi"/>
          <w:sz w:val="22"/>
          <w:szCs w:val="22"/>
        </w:rPr>
        <w:t>sign front cover</w:t>
      </w:r>
      <w:r>
        <w:rPr>
          <w:rFonts w:asciiTheme="minorHAnsi" w:hAnsiTheme="minorHAnsi"/>
          <w:sz w:val="22"/>
          <w:szCs w:val="22"/>
        </w:rPr>
        <w:t>]</w:t>
      </w:r>
      <w:r w:rsidRPr="00055687">
        <w:rPr>
          <w:rFonts w:asciiTheme="minorHAnsi" w:hAnsiTheme="minorHAnsi"/>
          <w:sz w:val="22"/>
          <w:szCs w:val="22"/>
        </w:rPr>
        <w:br w:type="page"/>
      </w:r>
    </w:p>
    <w:p w:rsidR="00C47EE5" w:rsidRPr="00A52C3F" w:rsidRDefault="00C47EE5" w:rsidP="00E67329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lastRenderedPageBreak/>
        <w:t>Introduction</w:t>
      </w:r>
      <w:r w:rsidR="00143695">
        <w:rPr>
          <w:rFonts w:ascii="Calibri" w:hAnsi="Calibri"/>
          <w:b/>
        </w:rPr>
        <w:t xml:space="preserve"> and Opening Prayers</w:t>
      </w:r>
    </w:p>
    <w:p w:rsidR="006E15F3" w:rsidRPr="002D5988" w:rsidRDefault="006E15F3">
      <w:pPr>
        <w:pStyle w:val="Priest"/>
        <w:jc w:val="both"/>
        <w:rPr>
          <w:rFonts w:ascii="Calibri" w:hAnsi="Calibri"/>
          <w:b/>
          <w:bCs/>
          <w:sz w:val="18"/>
          <w:szCs w:val="18"/>
        </w:rPr>
      </w:pPr>
    </w:p>
    <w:p w:rsidR="00DB7D92" w:rsidRPr="00E946BC" w:rsidRDefault="005C14BC" w:rsidP="00DB7D92">
      <w:pPr>
        <w:ind w:left="900" w:hanging="900"/>
        <w:rPr>
          <w:rFonts w:asciiTheme="minorHAnsi" w:hAnsiTheme="minorHAnsi"/>
          <w:sz w:val="22"/>
          <w:szCs w:val="22"/>
        </w:rPr>
      </w:pPr>
      <w:r w:rsidRPr="00E67329">
        <w:rPr>
          <w:rFonts w:asciiTheme="minorHAnsi" w:hAnsiTheme="minorHAnsi"/>
          <w:b/>
          <w:bCs/>
          <w:iCs/>
          <w:sz w:val="22"/>
          <w:szCs w:val="22"/>
        </w:rPr>
        <w:t>Hymn:</w:t>
      </w:r>
      <w:r w:rsidRPr="00E67329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bookmarkStart w:id="0" w:name="_Hlt459632344"/>
      <w:r w:rsidRPr="00E67329">
        <w:rPr>
          <w:rFonts w:asciiTheme="minorHAnsi" w:hAnsiTheme="minorHAnsi"/>
          <w:bCs/>
          <w:i/>
          <w:iCs/>
          <w:sz w:val="22"/>
          <w:szCs w:val="22"/>
        </w:rPr>
        <w:tab/>
      </w:r>
      <w:bookmarkEnd w:id="0"/>
      <w:r w:rsidR="00DB7D92" w:rsidRPr="00E946BC">
        <w:rPr>
          <w:rFonts w:asciiTheme="minorHAnsi" w:hAnsiTheme="minorHAnsi"/>
          <w:b/>
          <w:sz w:val="22"/>
          <w:szCs w:val="22"/>
        </w:rPr>
        <w:t>The Lord's my Shepherd</w:t>
      </w:r>
      <w:r w:rsidR="00434B1A" w:rsidRPr="00E946BC">
        <w:rPr>
          <w:rFonts w:asciiTheme="minorHAnsi" w:hAnsiTheme="minorHAnsi"/>
          <w:sz w:val="22"/>
          <w:szCs w:val="22"/>
        </w:rPr>
        <w:fldChar w:fldCharType="begin"/>
      </w:r>
      <w:r w:rsidR="00DB7D92" w:rsidRPr="00E946BC">
        <w:rPr>
          <w:rFonts w:asciiTheme="minorHAnsi" w:hAnsiTheme="minorHAnsi"/>
          <w:sz w:val="22"/>
          <w:szCs w:val="22"/>
        </w:rPr>
        <w:instrText>XE "The Lord's my Shepherd"</w:instrText>
      </w:r>
      <w:r w:rsidR="00434B1A" w:rsidRPr="00E946BC">
        <w:rPr>
          <w:rFonts w:asciiTheme="minorHAnsi" w:hAnsiTheme="minorHAnsi"/>
          <w:sz w:val="22"/>
          <w:szCs w:val="22"/>
        </w:rPr>
        <w:fldChar w:fldCharType="end"/>
      </w:r>
      <w:r w:rsidR="00DB7D92" w:rsidRPr="00E946BC">
        <w:rPr>
          <w:rFonts w:asciiTheme="minorHAnsi" w:hAnsiTheme="minorHAnsi"/>
          <w:sz w:val="22"/>
          <w:szCs w:val="22"/>
        </w:rPr>
        <w:t>, I'll not want;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he makes me down to lie -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in pastures green; he leadeth me -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the quiet waters by.</w:t>
      </w:r>
    </w:p>
    <w:p w:rsidR="00DB7D92" w:rsidRPr="00DB7D92" w:rsidRDefault="00DB7D92" w:rsidP="00DB7D92">
      <w:pPr>
        <w:pStyle w:val="space"/>
        <w:ind w:left="900"/>
        <w:rPr>
          <w:rFonts w:asciiTheme="minorHAnsi" w:hAnsiTheme="minorHAnsi"/>
          <w:szCs w:val="12"/>
        </w:rPr>
      </w:pP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My soul he doth restore again,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and me to walk doth make -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within the paths of righteousness,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e'en for his own name's sake.</w:t>
      </w:r>
    </w:p>
    <w:p w:rsidR="00DB7D92" w:rsidRPr="00DB7D92" w:rsidRDefault="00DB7D92" w:rsidP="00DB7D92">
      <w:pPr>
        <w:pStyle w:val="space"/>
        <w:ind w:left="900"/>
        <w:rPr>
          <w:rFonts w:asciiTheme="minorHAnsi" w:hAnsiTheme="minorHAnsi"/>
          <w:szCs w:val="12"/>
        </w:rPr>
      </w:pP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Yea, though I walk through death's dark vale,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yet will I fear no ill;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for thou art with me, and thy rod -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and staff me comfort still.</w:t>
      </w:r>
    </w:p>
    <w:p w:rsidR="00DB7D92" w:rsidRPr="00DB7D92" w:rsidRDefault="00DB7D92" w:rsidP="00DB7D92">
      <w:pPr>
        <w:pStyle w:val="space"/>
        <w:ind w:left="900"/>
        <w:rPr>
          <w:rFonts w:asciiTheme="minorHAnsi" w:hAnsiTheme="minorHAnsi"/>
          <w:szCs w:val="12"/>
        </w:rPr>
      </w:pP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My table thou hast furnished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in presence of my foes;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my head thou dost with oil anoint ,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and my cup overflows.</w:t>
      </w:r>
    </w:p>
    <w:p w:rsidR="00DB7D92" w:rsidRPr="00DB7D92" w:rsidRDefault="00DB7D92" w:rsidP="00DB7D92">
      <w:pPr>
        <w:pStyle w:val="space"/>
        <w:ind w:left="900"/>
        <w:rPr>
          <w:rFonts w:asciiTheme="minorHAnsi" w:hAnsiTheme="minorHAnsi"/>
          <w:szCs w:val="12"/>
        </w:rPr>
      </w:pP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Goodness and mercy all my life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shall surely follow me;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and in God's house, for evermore</w:t>
      </w:r>
    </w:p>
    <w:p w:rsidR="00DB7D92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my dwelling place shall be.</w:t>
      </w:r>
    </w:p>
    <w:p w:rsidR="00E67329" w:rsidRPr="002D5988" w:rsidRDefault="00E67329" w:rsidP="00DB7D92">
      <w:pPr>
        <w:ind w:left="900" w:hanging="900"/>
        <w:rPr>
          <w:rFonts w:ascii="Calibri" w:hAnsi="Calibri"/>
          <w:sz w:val="20"/>
        </w:rPr>
      </w:pPr>
    </w:p>
    <w:p w:rsidR="00C47EE5" w:rsidRPr="005C14BC" w:rsidRDefault="00C47EE5" w:rsidP="008B43E4">
      <w:pPr>
        <w:pStyle w:val="Rubric"/>
        <w:tabs>
          <w:tab w:val="left" w:pos="2340"/>
          <w:tab w:val="right" w:pos="6930"/>
        </w:tabs>
        <w:ind w:left="360" w:hanging="360"/>
        <w:rPr>
          <w:rFonts w:ascii="Calibri" w:hAnsi="Calibri"/>
          <w:b/>
          <w:bCs/>
          <w:sz w:val="22"/>
          <w:szCs w:val="22"/>
        </w:rPr>
      </w:pP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384F12">
        <w:rPr>
          <w:rFonts w:ascii="Calibri" w:hAnsi="Calibri"/>
          <w:b/>
          <w:bCs/>
          <w:i w:val="0"/>
          <w:iCs/>
          <w:sz w:val="22"/>
          <w:szCs w:val="22"/>
        </w:rPr>
        <w:t>: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 xml:space="preserve">   </w:t>
      </w:r>
      <w:r w:rsidR="0028458C" w:rsidRPr="005C14BC">
        <w:rPr>
          <w:rFonts w:ascii="Calibri" w:hAnsi="Calibri"/>
          <w:bCs/>
          <w:i w:val="0"/>
          <w:iCs/>
          <w:sz w:val="22"/>
          <w:szCs w:val="22"/>
        </w:rPr>
        <w:t xml:space="preserve">John </w:t>
      </w:r>
      <w:r w:rsidR="00DB7D92">
        <w:rPr>
          <w:rFonts w:ascii="Calibri" w:hAnsi="Calibri"/>
          <w:bCs/>
          <w:i w:val="0"/>
          <w:iCs/>
          <w:sz w:val="22"/>
          <w:szCs w:val="22"/>
        </w:rPr>
        <w:t>6. 35-40</w:t>
      </w:r>
      <w:r w:rsidR="007B5724">
        <w:rPr>
          <w:rFonts w:ascii="Calibri" w:hAnsi="Calibri"/>
          <w:bCs/>
          <w:i w:val="0"/>
          <w:iCs/>
          <w:sz w:val="22"/>
          <w:szCs w:val="22"/>
        </w:rPr>
        <w:t xml:space="preserve">  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ab/>
      </w:r>
    </w:p>
    <w:p w:rsidR="00010DDA" w:rsidRPr="002D5988" w:rsidRDefault="00010DDA" w:rsidP="00010DDA">
      <w:pPr>
        <w:pStyle w:val="All"/>
        <w:ind w:left="720" w:hanging="720"/>
        <w:jc w:val="both"/>
        <w:rPr>
          <w:rFonts w:ascii="Calibri" w:hAnsi="Calibri"/>
          <w:sz w:val="20"/>
        </w:rPr>
      </w:pPr>
    </w:p>
    <w:p w:rsidR="001306E6" w:rsidRDefault="00C47EE5" w:rsidP="005C14BC">
      <w:pPr>
        <w:rPr>
          <w:rFonts w:ascii="Calibri" w:hAnsi="Calibri"/>
          <w:bCs/>
          <w:iCs/>
          <w:sz w:val="22"/>
          <w:szCs w:val="22"/>
        </w:rPr>
      </w:pPr>
      <w:r w:rsidRPr="00986FBF">
        <w:rPr>
          <w:rFonts w:ascii="Calibri" w:hAnsi="Calibri"/>
          <w:b/>
          <w:smallCaps/>
          <w:sz w:val="28"/>
        </w:rPr>
        <w:t xml:space="preserve">The </w:t>
      </w:r>
      <w:r w:rsidR="00A5447E" w:rsidRPr="00143695">
        <w:rPr>
          <w:rFonts w:ascii="Calibri" w:hAnsi="Calibri"/>
          <w:b/>
          <w:smallCaps/>
          <w:sz w:val="28"/>
        </w:rPr>
        <w:t>Eulogy</w:t>
      </w:r>
      <w:r w:rsidR="007D324E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027C35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DB7D92">
        <w:rPr>
          <w:rFonts w:ascii="Calibri" w:hAnsi="Calibri"/>
          <w:bCs/>
          <w:iCs/>
          <w:sz w:val="22"/>
          <w:szCs w:val="22"/>
        </w:rPr>
        <w:t>including tribute by Ross and Paul and poem read by Sarah</w:t>
      </w:r>
      <w:r w:rsidR="002D5988">
        <w:rPr>
          <w:rFonts w:ascii="Calibri" w:hAnsi="Calibri"/>
          <w:bCs/>
          <w:iCs/>
          <w:sz w:val="22"/>
          <w:szCs w:val="22"/>
        </w:rPr>
        <w:t>:</w:t>
      </w:r>
    </w:p>
    <w:p w:rsidR="002D5988" w:rsidRPr="002D5988" w:rsidRDefault="002D5988" w:rsidP="005C14BC">
      <w:pPr>
        <w:rPr>
          <w:rFonts w:ascii="Calibri" w:hAnsi="Calibri"/>
          <w:bCs/>
          <w:iCs/>
          <w:sz w:val="6"/>
          <w:szCs w:val="6"/>
        </w:rPr>
      </w:pPr>
    </w:p>
    <w:p w:rsidR="002D5988" w:rsidRPr="002D5988" w:rsidRDefault="002D5988" w:rsidP="002D5988">
      <w:pPr>
        <w:jc w:val="center"/>
        <w:rPr>
          <w:rFonts w:ascii="Calibri" w:hAnsi="Calibri"/>
          <w:b/>
          <w:bCs/>
          <w:iCs/>
          <w:sz w:val="22"/>
          <w:szCs w:val="22"/>
        </w:rPr>
      </w:pPr>
      <w:r w:rsidRPr="002D5988">
        <w:rPr>
          <w:rFonts w:ascii="Calibri" w:hAnsi="Calibri"/>
          <w:b/>
          <w:bCs/>
          <w:iCs/>
          <w:sz w:val="22"/>
          <w:szCs w:val="22"/>
        </w:rPr>
        <w:t>God’s Garden</w:t>
      </w:r>
    </w:p>
    <w:p w:rsidR="002D5988" w:rsidRDefault="002D5988" w:rsidP="002D5988">
      <w:pPr>
        <w:jc w:val="center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God looked around his garden and found an empty place</w:t>
      </w:r>
    </w:p>
    <w:p w:rsidR="002D5988" w:rsidRDefault="002D5988" w:rsidP="002D5988">
      <w:pPr>
        <w:jc w:val="center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He then looked down upon the earth and saw your tired face</w:t>
      </w:r>
    </w:p>
    <w:p w:rsidR="002D5988" w:rsidRDefault="002D5988" w:rsidP="002D5988">
      <w:pPr>
        <w:jc w:val="center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He put his arms around you and lifted you to rest</w:t>
      </w:r>
    </w:p>
    <w:p w:rsidR="002D5988" w:rsidRDefault="002D5988" w:rsidP="002D5988">
      <w:pPr>
        <w:jc w:val="center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God’s garden must be beautiful, he always takes the best.</w:t>
      </w:r>
    </w:p>
    <w:p w:rsidR="002D5988" w:rsidRDefault="002D5988" w:rsidP="002D5988">
      <w:pPr>
        <w:jc w:val="center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He knew that you were suffering, he knew you were in pain</w:t>
      </w:r>
    </w:p>
    <w:p w:rsidR="002D5988" w:rsidRDefault="002D5988" w:rsidP="002D5988">
      <w:pPr>
        <w:jc w:val="center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He knew that you would never get well on earth again</w:t>
      </w:r>
    </w:p>
    <w:p w:rsidR="002D5988" w:rsidRDefault="002D5988" w:rsidP="002D5988">
      <w:pPr>
        <w:jc w:val="center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He saw the ro</w:t>
      </w:r>
      <w:r w:rsidR="00F96E70">
        <w:rPr>
          <w:rFonts w:ascii="Calibri" w:hAnsi="Calibri"/>
          <w:bCs/>
          <w:iCs/>
          <w:sz w:val="22"/>
          <w:szCs w:val="22"/>
        </w:rPr>
        <w:t>a</w:t>
      </w:r>
      <w:r>
        <w:rPr>
          <w:rFonts w:ascii="Calibri" w:hAnsi="Calibri"/>
          <w:bCs/>
          <w:iCs/>
          <w:sz w:val="22"/>
          <w:szCs w:val="22"/>
        </w:rPr>
        <w:t>d was getting rough and the hills were hard to climb</w:t>
      </w:r>
    </w:p>
    <w:p w:rsidR="002D5988" w:rsidRDefault="002D5988" w:rsidP="002D5988">
      <w:pPr>
        <w:jc w:val="center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So he closed your weary eyelids and whispered, “Peace be Thine”</w:t>
      </w:r>
    </w:p>
    <w:p w:rsidR="002D5988" w:rsidRDefault="002D5988" w:rsidP="002D5988">
      <w:pPr>
        <w:jc w:val="center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It broke our hearts to lose you, but you didn’t go alone</w:t>
      </w:r>
    </w:p>
    <w:p w:rsidR="002D5988" w:rsidRDefault="002D5988" w:rsidP="002D5988">
      <w:pPr>
        <w:jc w:val="center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For part of us went with you, the day he called you home.</w:t>
      </w:r>
    </w:p>
    <w:p w:rsidR="001D70F9" w:rsidRPr="001D70F9" w:rsidRDefault="002D5988" w:rsidP="002D5988">
      <w:pPr>
        <w:tabs>
          <w:tab w:val="left" w:pos="3078"/>
        </w:tabs>
        <w:ind w:left="900" w:hanging="900"/>
        <w:rPr>
          <w:rFonts w:asciiTheme="minorHAnsi" w:hAnsiTheme="minorHAnsi"/>
          <w:sz w:val="22"/>
          <w:szCs w:val="22"/>
        </w:rPr>
      </w:pPr>
      <w:r w:rsidRPr="00DB7D92">
        <w:rPr>
          <w:rFonts w:asciiTheme="minorHAnsi" w:hAnsiTheme="minorHAnsi"/>
          <w:b/>
          <w:bCs/>
          <w:iCs/>
          <w:sz w:val="22"/>
          <w:szCs w:val="22"/>
        </w:rPr>
        <w:lastRenderedPageBreak/>
        <w:t xml:space="preserve">Hymn: </w:t>
      </w:r>
      <w:r>
        <w:rPr>
          <w:rFonts w:asciiTheme="minorHAnsi" w:hAnsiTheme="minorHAnsi"/>
          <w:b/>
          <w:bCs/>
          <w:iCs/>
          <w:sz w:val="22"/>
          <w:szCs w:val="22"/>
        </w:rPr>
        <w:tab/>
      </w:r>
      <w:r w:rsidR="001D70F9" w:rsidRPr="001D70F9">
        <w:rPr>
          <w:rFonts w:asciiTheme="minorHAnsi" w:hAnsiTheme="minorHAnsi"/>
          <w:sz w:val="22"/>
          <w:szCs w:val="22"/>
        </w:rPr>
        <w:t>O Jesus, I have promised</w:t>
      </w:r>
      <w:r w:rsidR="00434B1A" w:rsidRPr="001D70F9">
        <w:rPr>
          <w:rFonts w:asciiTheme="minorHAnsi" w:hAnsiTheme="minorHAnsi"/>
          <w:sz w:val="22"/>
          <w:szCs w:val="22"/>
        </w:rPr>
        <w:fldChar w:fldCharType="begin"/>
      </w:r>
      <w:r w:rsidR="001D70F9" w:rsidRPr="001D70F9">
        <w:rPr>
          <w:rFonts w:asciiTheme="minorHAnsi" w:hAnsiTheme="minorHAnsi"/>
          <w:sz w:val="22"/>
          <w:szCs w:val="22"/>
        </w:rPr>
        <w:instrText>XE "O Jesus, I have promised"</w:instrText>
      </w:r>
      <w:r w:rsidR="00434B1A" w:rsidRPr="001D70F9">
        <w:rPr>
          <w:rFonts w:asciiTheme="minorHAnsi" w:hAnsiTheme="minorHAnsi"/>
          <w:sz w:val="22"/>
          <w:szCs w:val="22"/>
        </w:rPr>
        <w:fldChar w:fldCharType="end"/>
      </w:r>
      <w:r w:rsidR="001D70F9" w:rsidRPr="001D70F9">
        <w:rPr>
          <w:rFonts w:asciiTheme="minorHAnsi" w:hAnsiTheme="minorHAnsi"/>
          <w:sz w:val="22"/>
          <w:szCs w:val="22"/>
        </w:rPr>
        <w:t xml:space="preserve"> to serve thee to the end;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be thou for ever near me, my Master and my Friend: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I shall not fear the battle if thou art by my side,</w:t>
      </w:r>
    </w:p>
    <w:p w:rsid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nor wander from the pathway if thou wilt be my guide.</w:t>
      </w:r>
    </w:p>
    <w:p w:rsidR="002D5988" w:rsidRPr="002D5988" w:rsidRDefault="002D5988" w:rsidP="001D70F9">
      <w:pPr>
        <w:tabs>
          <w:tab w:val="left" w:pos="3078"/>
        </w:tabs>
        <w:ind w:left="900"/>
        <w:rPr>
          <w:rFonts w:asciiTheme="minorHAnsi" w:hAnsiTheme="minorHAnsi"/>
          <w:sz w:val="12"/>
          <w:szCs w:val="12"/>
        </w:rPr>
      </w:pP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let me feel thee near me: the world is ever near;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I see the sights that dazzle,  the tempting sounds I hear;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my foes are ever near me, around me and within;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but, Jesus, draw thou nearer, and shield my soul from sin.</w:t>
      </w:r>
    </w:p>
    <w:p w:rsidR="001D70F9" w:rsidRPr="002D5988" w:rsidRDefault="001D70F9" w:rsidP="001D70F9">
      <w:pPr>
        <w:pStyle w:val="space"/>
        <w:ind w:left="900"/>
        <w:rPr>
          <w:rFonts w:asciiTheme="minorHAnsi" w:hAnsiTheme="minorHAnsi"/>
          <w:szCs w:val="12"/>
        </w:rPr>
      </w:pP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let me hear thee speaking in accents clear and still,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above the storms of passion, the murmurs of self-will;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speak to reassure me, to hasten or control;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speak, and make me listen, thou guardian of my soul.</w:t>
      </w:r>
    </w:p>
    <w:p w:rsidR="001D70F9" w:rsidRPr="002D5988" w:rsidRDefault="001D70F9" w:rsidP="001D70F9">
      <w:pPr>
        <w:pStyle w:val="space"/>
        <w:ind w:left="900"/>
        <w:rPr>
          <w:rFonts w:asciiTheme="minorHAnsi" w:hAnsiTheme="minorHAnsi"/>
          <w:szCs w:val="12"/>
        </w:rPr>
      </w:pP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Jesus, thou hast promised to all who follow thee,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that where thou art in glory there shall thy servant be;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and, Jesus, I have promised to serve thee to the end: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give me grace to follow, my Master and my Friend.</w:t>
      </w:r>
    </w:p>
    <w:p w:rsidR="001D70F9" w:rsidRPr="002D5988" w:rsidRDefault="001D70F9" w:rsidP="001D70F9">
      <w:pPr>
        <w:pStyle w:val="space"/>
        <w:ind w:left="900"/>
        <w:rPr>
          <w:rFonts w:asciiTheme="minorHAnsi" w:hAnsiTheme="minorHAnsi"/>
          <w:szCs w:val="12"/>
        </w:rPr>
      </w:pPr>
    </w:p>
    <w:p w:rsidR="001D70F9" w:rsidRPr="001D70F9" w:rsidRDefault="001D70F9" w:rsidP="001D70F9">
      <w:pPr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let me see thy foot-marks and in them plant mine own;</w:t>
      </w:r>
    </w:p>
    <w:p w:rsidR="001D70F9" w:rsidRPr="001D70F9" w:rsidRDefault="001D70F9" w:rsidP="001D70F9">
      <w:pPr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my hope to follow duly is in thy strength alone:</w:t>
      </w:r>
    </w:p>
    <w:p w:rsidR="001D70F9" w:rsidRPr="001D70F9" w:rsidRDefault="001D70F9" w:rsidP="001D70F9">
      <w:pPr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guide me, call me, draw me, uphold me to the end;</w:t>
      </w:r>
    </w:p>
    <w:p w:rsidR="001D70F9" w:rsidRPr="001D70F9" w:rsidRDefault="001D70F9" w:rsidP="001D70F9">
      <w:pPr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and then in heaven receive me, my Saviour and my Friend</w:t>
      </w:r>
    </w:p>
    <w:p w:rsidR="001D70F9" w:rsidRPr="002D5988" w:rsidRDefault="001D70F9" w:rsidP="001D70F9">
      <w:pPr>
        <w:tabs>
          <w:tab w:val="left" w:pos="270"/>
        </w:tabs>
        <w:rPr>
          <w:sz w:val="20"/>
        </w:rPr>
      </w:pPr>
    </w:p>
    <w:p w:rsidR="00C47EE5" w:rsidRPr="00886B26" w:rsidRDefault="00C47EE5" w:rsidP="00886B26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>The Prayers</w:t>
      </w:r>
      <w:r w:rsidR="00FB2ED5">
        <w:rPr>
          <w:rFonts w:ascii="Calibri" w:hAnsi="Calibri"/>
          <w:b/>
          <w:smallCaps/>
          <w:sz w:val="28"/>
        </w:rPr>
        <w:t xml:space="preserve"> and Lord’s Prayer</w:t>
      </w:r>
      <w:r w:rsidRPr="00886B26">
        <w:rPr>
          <w:rFonts w:ascii="Calibri" w:hAnsi="Calibri"/>
          <w:b/>
          <w:smallCaps/>
          <w:sz w:val="28"/>
        </w:rPr>
        <w:t>:</w:t>
      </w:r>
    </w:p>
    <w:p w:rsidR="001D70F9" w:rsidRDefault="001D70F9">
      <w:pPr>
        <w:pStyle w:val="space"/>
        <w:rPr>
          <w:rFonts w:ascii="Calibri" w:hAnsi="Calibri"/>
          <w:sz w:val="6"/>
          <w:szCs w:val="6"/>
        </w:rPr>
      </w:pPr>
    </w:p>
    <w:p w:rsidR="001D70F9" w:rsidRDefault="001D70F9">
      <w:pPr>
        <w:pStyle w:val="space"/>
        <w:rPr>
          <w:rFonts w:ascii="Calibri" w:hAnsi="Calibri"/>
          <w:sz w:val="6"/>
          <w:szCs w:val="6"/>
        </w:rPr>
      </w:pPr>
    </w:p>
    <w:p w:rsidR="001D70F9" w:rsidRDefault="001D70F9">
      <w:pPr>
        <w:pStyle w:val="space"/>
        <w:rPr>
          <w:rFonts w:ascii="Calibri" w:hAnsi="Calibri"/>
          <w:sz w:val="6"/>
          <w:szCs w:val="6"/>
        </w:rPr>
      </w:pPr>
    </w:p>
    <w:p w:rsidR="00010DDA" w:rsidRPr="00010DDA" w:rsidRDefault="00815EF1" w:rsidP="00010DDA">
      <w:pPr>
        <w:tabs>
          <w:tab w:val="left" w:pos="720"/>
        </w:tabs>
        <w:rPr>
          <w:rFonts w:asciiTheme="minorHAnsi" w:hAnsiTheme="minorHAnsi"/>
          <w:sz w:val="22"/>
          <w:szCs w:val="22"/>
        </w:rPr>
      </w:pPr>
      <w:r w:rsidRPr="00010DDA">
        <w:rPr>
          <w:rFonts w:asciiTheme="minorHAnsi" w:hAnsiTheme="minorHAnsi"/>
          <w:b/>
          <w:sz w:val="22"/>
          <w:szCs w:val="22"/>
        </w:rPr>
        <w:t>Hymn:</w:t>
      </w:r>
      <w:r w:rsidRPr="00010DDA">
        <w:rPr>
          <w:rFonts w:asciiTheme="minorHAnsi" w:hAnsiTheme="minorHAnsi"/>
          <w:sz w:val="22"/>
          <w:szCs w:val="22"/>
        </w:rPr>
        <w:tab/>
      </w:r>
      <w:bookmarkStart w:id="1" w:name="_Hlt459634625"/>
      <w:r w:rsidR="001D70F9">
        <w:rPr>
          <w:rFonts w:asciiTheme="minorHAnsi" w:hAnsiTheme="minorHAnsi"/>
          <w:b/>
          <w:sz w:val="22"/>
          <w:szCs w:val="22"/>
        </w:rPr>
        <w:t>I watch the sunrise</w:t>
      </w:r>
    </w:p>
    <w:p w:rsidR="00010DDA" w:rsidRPr="00010DDA" w:rsidRDefault="00010DDA" w:rsidP="00010DDA">
      <w:pPr>
        <w:pStyle w:val="space"/>
        <w:tabs>
          <w:tab w:val="left" w:pos="1170"/>
        </w:tabs>
        <w:ind w:left="720"/>
        <w:rPr>
          <w:rFonts w:asciiTheme="minorHAnsi" w:hAnsiTheme="minorHAnsi"/>
        </w:rPr>
      </w:pPr>
    </w:p>
    <w:bookmarkEnd w:id="1"/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I watch the sunrise</w:t>
      </w:r>
      <w:r w:rsidR="00434B1A" w:rsidRPr="00F55607">
        <w:rPr>
          <w:rFonts w:asciiTheme="minorHAnsi" w:hAnsiTheme="minorHAnsi"/>
          <w:sz w:val="22"/>
          <w:szCs w:val="22"/>
        </w:rPr>
        <w:fldChar w:fldCharType="begin"/>
      </w:r>
      <w:r w:rsidRPr="00F55607">
        <w:rPr>
          <w:rFonts w:asciiTheme="minorHAnsi" w:hAnsiTheme="minorHAnsi"/>
          <w:sz w:val="22"/>
          <w:szCs w:val="22"/>
        </w:rPr>
        <w:instrText>XE "I watch the sunrise"</w:instrText>
      </w:r>
      <w:r w:rsidR="00434B1A" w:rsidRPr="00F55607">
        <w:rPr>
          <w:rFonts w:asciiTheme="minorHAnsi" w:hAnsiTheme="minorHAnsi"/>
          <w:sz w:val="22"/>
          <w:szCs w:val="22"/>
        </w:rPr>
        <w:fldChar w:fldCharType="end"/>
      </w:r>
      <w:r w:rsidRPr="00F55607">
        <w:rPr>
          <w:rFonts w:asciiTheme="minorHAnsi" w:hAnsiTheme="minorHAnsi"/>
          <w:sz w:val="22"/>
          <w:szCs w:val="22"/>
        </w:rPr>
        <w:t xml:space="preserve"> lighting the sky, casting its shadow near;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and on this morning, bright though it be, I feel those shadows near me.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i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ab/>
      </w:r>
      <w:r w:rsidRPr="00F55607">
        <w:rPr>
          <w:rFonts w:asciiTheme="minorHAnsi" w:hAnsiTheme="minorHAnsi"/>
          <w:sz w:val="22"/>
          <w:szCs w:val="22"/>
        </w:rPr>
        <w:tab/>
      </w:r>
      <w:r w:rsidRPr="00F55607">
        <w:rPr>
          <w:rFonts w:asciiTheme="minorHAnsi" w:hAnsiTheme="minorHAnsi"/>
          <w:i/>
          <w:sz w:val="22"/>
          <w:szCs w:val="22"/>
        </w:rPr>
        <w:t>But you are always close to me, following all my ways.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i/>
          <w:sz w:val="22"/>
          <w:szCs w:val="22"/>
        </w:rPr>
      </w:pPr>
      <w:r w:rsidRPr="00F55607">
        <w:rPr>
          <w:rFonts w:asciiTheme="minorHAnsi" w:hAnsiTheme="minorHAnsi"/>
          <w:i/>
          <w:sz w:val="22"/>
          <w:szCs w:val="22"/>
        </w:rPr>
        <w:tab/>
      </w:r>
      <w:r w:rsidRPr="00F55607">
        <w:rPr>
          <w:rFonts w:asciiTheme="minorHAnsi" w:hAnsiTheme="minorHAnsi"/>
          <w:i/>
          <w:sz w:val="22"/>
          <w:szCs w:val="22"/>
        </w:rPr>
        <w:tab/>
        <w:t>May I be always close to you, following all your ways, Lord.</w:t>
      </w:r>
    </w:p>
    <w:p w:rsidR="00F55607" w:rsidRPr="002D5988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16"/>
          <w:szCs w:val="16"/>
        </w:rPr>
      </w:pP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I watch the sunlight shine through the clouds warming the earth below;</w:t>
      </w:r>
    </w:p>
    <w:p w:rsidR="00F55607" w:rsidRPr="00876CA8" w:rsidRDefault="00F55607" w:rsidP="00F55607">
      <w:pPr>
        <w:tabs>
          <w:tab w:val="left" w:pos="450"/>
        </w:tabs>
        <w:ind w:left="270"/>
        <w:rPr>
          <w:rFonts w:asciiTheme="minorHAnsi" w:hAnsiTheme="minorHAnsi"/>
          <w:i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 xml:space="preserve">and at the mid-day life seems to say: "I feel your brightness near me." </w:t>
      </w:r>
      <w:r w:rsidR="00876CA8">
        <w:rPr>
          <w:rFonts w:asciiTheme="minorHAnsi" w:hAnsiTheme="minorHAnsi"/>
          <w:sz w:val="22"/>
          <w:szCs w:val="22"/>
        </w:rPr>
        <w:t xml:space="preserve"> </w:t>
      </w:r>
    </w:p>
    <w:p w:rsidR="00F55607" w:rsidRPr="002D5988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16"/>
          <w:szCs w:val="16"/>
        </w:rPr>
      </w:pP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I watch the sunset fading away lighting the clouds with sleep;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and as the evening closes its eyes I feel your presence near me.</w:t>
      </w:r>
    </w:p>
    <w:p w:rsidR="00F55607" w:rsidRPr="002D5988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16"/>
          <w:szCs w:val="16"/>
        </w:rPr>
      </w:pP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I watch the moonlight guarding the night, waiting till morning comes.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The air is silent, earth is at rest - only your peace is near me.</w:t>
      </w:r>
    </w:p>
    <w:p w:rsidR="00215044" w:rsidRPr="00E658B8" w:rsidRDefault="00E658B8" w:rsidP="00E658B8">
      <w:pPr>
        <w:jc w:val="center"/>
        <w:rPr>
          <w:rFonts w:asciiTheme="minorHAnsi" w:hAnsiTheme="minorHAnsi"/>
          <w:sz w:val="22"/>
          <w:szCs w:val="22"/>
        </w:rPr>
      </w:pPr>
      <w:r w:rsidRPr="00E658B8">
        <w:rPr>
          <w:rFonts w:asciiTheme="minorHAnsi" w:hAnsiTheme="minorHAnsi"/>
          <w:sz w:val="22"/>
          <w:szCs w:val="22"/>
        </w:rPr>
        <w:lastRenderedPageBreak/>
        <w:t>[family to design back cover]</w:t>
      </w:r>
    </w:p>
    <w:p w:rsidR="00215044" w:rsidRDefault="00215044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</w:p>
    <w:p w:rsidR="00215044" w:rsidRPr="00215044" w:rsidRDefault="00215044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</w:p>
    <w:sectPr w:rsidR="00215044" w:rsidRPr="00215044" w:rsidSect="001358E5">
      <w:footerReference w:type="even" r:id="rId7"/>
      <w:footerReference w:type="default" r:id="rId8"/>
      <w:pgSz w:w="8395" w:h="11909" w:code="11"/>
      <w:pgMar w:top="576" w:right="720" w:bottom="576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E68" w:rsidRDefault="00C75E68">
      <w:r>
        <w:separator/>
      </w:r>
    </w:p>
  </w:endnote>
  <w:endnote w:type="continuationSeparator" w:id="0">
    <w:p w:rsidR="00C75E68" w:rsidRDefault="00C75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434B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434B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6E70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E68" w:rsidRDefault="00C75E68">
      <w:r>
        <w:separator/>
      </w:r>
    </w:p>
  </w:footnote>
  <w:footnote w:type="continuationSeparator" w:id="0">
    <w:p w:rsidR="00C75E68" w:rsidRDefault="00C75E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070E5"/>
    <w:rsid w:val="00010DDA"/>
    <w:rsid w:val="00022305"/>
    <w:rsid w:val="00027C35"/>
    <w:rsid w:val="000340FC"/>
    <w:rsid w:val="000469DF"/>
    <w:rsid w:val="00055687"/>
    <w:rsid w:val="000569AF"/>
    <w:rsid w:val="00061EE2"/>
    <w:rsid w:val="000841B1"/>
    <w:rsid w:val="00091F8F"/>
    <w:rsid w:val="000A7F53"/>
    <w:rsid w:val="000C3105"/>
    <w:rsid w:val="00125A11"/>
    <w:rsid w:val="001306E6"/>
    <w:rsid w:val="001344DE"/>
    <w:rsid w:val="001358E5"/>
    <w:rsid w:val="001413BE"/>
    <w:rsid w:val="00143695"/>
    <w:rsid w:val="00153E8A"/>
    <w:rsid w:val="00167DE6"/>
    <w:rsid w:val="001817CA"/>
    <w:rsid w:val="001940AC"/>
    <w:rsid w:val="001C390D"/>
    <w:rsid w:val="001D35E4"/>
    <w:rsid w:val="001D3D96"/>
    <w:rsid w:val="001D4EB5"/>
    <w:rsid w:val="001D70F9"/>
    <w:rsid w:val="001E4459"/>
    <w:rsid w:val="00214DF3"/>
    <w:rsid w:val="00215044"/>
    <w:rsid w:val="00283EFD"/>
    <w:rsid w:val="0028458C"/>
    <w:rsid w:val="002A1D46"/>
    <w:rsid w:val="002D40B0"/>
    <w:rsid w:val="002D5988"/>
    <w:rsid w:val="002F30FA"/>
    <w:rsid w:val="0034738A"/>
    <w:rsid w:val="00384F12"/>
    <w:rsid w:val="003A766B"/>
    <w:rsid w:val="003E3D80"/>
    <w:rsid w:val="00412685"/>
    <w:rsid w:val="00413446"/>
    <w:rsid w:val="00417D18"/>
    <w:rsid w:val="00434B1A"/>
    <w:rsid w:val="00443081"/>
    <w:rsid w:val="00443E13"/>
    <w:rsid w:val="0045793F"/>
    <w:rsid w:val="0046041F"/>
    <w:rsid w:val="00467079"/>
    <w:rsid w:val="004F2EF3"/>
    <w:rsid w:val="005815B0"/>
    <w:rsid w:val="005C113A"/>
    <w:rsid w:val="005C14BC"/>
    <w:rsid w:val="005F4295"/>
    <w:rsid w:val="00630AC2"/>
    <w:rsid w:val="00633192"/>
    <w:rsid w:val="00664C28"/>
    <w:rsid w:val="006755AE"/>
    <w:rsid w:val="006861F5"/>
    <w:rsid w:val="006B6538"/>
    <w:rsid w:val="006E0029"/>
    <w:rsid w:val="006E15F3"/>
    <w:rsid w:val="006F41AE"/>
    <w:rsid w:val="00715489"/>
    <w:rsid w:val="00737C4E"/>
    <w:rsid w:val="00743D92"/>
    <w:rsid w:val="007904A7"/>
    <w:rsid w:val="007B5724"/>
    <w:rsid w:val="007D324E"/>
    <w:rsid w:val="007E4517"/>
    <w:rsid w:val="007F0A82"/>
    <w:rsid w:val="007F5750"/>
    <w:rsid w:val="00800AA8"/>
    <w:rsid w:val="00800D29"/>
    <w:rsid w:val="00815EF1"/>
    <w:rsid w:val="00816A65"/>
    <w:rsid w:val="0085119F"/>
    <w:rsid w:val="00876CA8"/>
    <w:rsid w:val="00886973"/>
    <w:rsid w:val="00886B26"/>
    <w:rsid w:val="00897ED3"/>
    <w:rsid w:val="008A3CC6"/>
    <w:rsid w:val="008B2366"/>
    <w:rsid w:val="008B43E4"/>
    <w:rsid w:val="008D55E0"/>
    <w:rsid w:val="008D7AF7"/>
    <w:rsid w:val="00966795"/>
    <w:rsid w:val="00972F83"/>
    <w:rsid w:val="00986FBF"/>
    <w:rsid w:val="009B522B"/>
    <w:rsid w:val="009C1A36"/>
    <w:rsid w:val="009C22B2"/>
    <w:rsid w:val="009F2E48"/>
    <w:rsid w:val="00A10E09"/>
    <w:rsid w:val="00A1198B"/>
    <w:rsid w:val="00A52C3F"/>
    <w:rsid w:val="00A52CD9"/>
    <w:rsid w:val="00A5447E"/>
    <w:rsid w:val="00A55447"/>
    <w:rsid w:val="00A5582A"/>
    <w:rsid w:val="00A92183"/>
    <w:rsid w:val="00AA4314"/>
    <w:rsid w:val="00AC314E"/>
    <w:rsid w:val="00AF1135"/>
    <w:rsid w:val="00AF5241"/>
    <w:rsid w:val="00B9626C"/>
    <w:rsid w:val="00BB4FD3"/>
    <w:rsid w:val="00BE591D"/>
    <w:rsid w:val="00C20ED7"/>
    <w:rsid w:val="00C40CBB"/>
    <w:rsid w:val="00C47EE5"/>
    <w:rsid w:val="00C56A82"/>
    <w:rsid w:val="00C577FB"/>
    <w:rsid w:val="00C75E68"/>
    <w:rsid w:val="00C771E8"/>
    <w:rsid w:val="00CA38B4"/>
    <w:rsid w:val="00CC5426"/>
    <w:rsid w:val="00CF1033"/>
    <w:rsid w:val="00CF6502"/>
    <w:rsid w:val="00D07934"/>
    <w:rsid w:val="00D079BE"/>
    <w:rsid w:val="00D31363"/>
    <w:rsid w:val="00D53D45"/>
    <w:rsid w:val="00D96844"/>
    <w:rsid w:val="00DA4ED5"/>
    <w:rsid w:val="00DB358A"/>
    <w:rsid w:val="00DB7D92"/>
    <w:rsid w:val="00DE4855"/>
    <w:rsid w:val="00E02CBF"/>
    <w:rsid w:val="00E54F80"/>
    <w:rsid w:val="00E658B8"/>
    <w:rsid w:val="00E67329"/>
    <w:rsid w:val="00E82792"/>
    <w:rsid w:val="00E94BD1"/>
    <w:rsid w:val="00EA5DF8"/>
    <w:rsid w:val="00EE0876"/>
    <w:rsid w:val="00F045C5"/>
    <w:rsid w:val="00F06E4B"/>
    <w:rsid w:val="00F14D7C"/>
    <w:rsid w:val="00F16F51"/>
    <w:rsid w:val="00F365FF"/>
    <w:rsid w:val="00F46314"/>
    <w:rsid w:val="00F46ED5"/>
    <w:rsid w:val="00F55607"/>
    <w:rsid w:val="00F67EA9"/>
    <w:rsid w:val="00F7570A"/>
    <w:rsid w:val="00F76073"/>
    <w:rsid w:val="00F94F5B"/>
    <w:rsid w:val="00F96E70"/>
    <w:rsid w:val="00FA4D3B"/>
    <w:rsid w:val="00FB2ED5"/>
    <w:rsid w:val="00FB3E4F"/>
    <w:rsid w:val="00FC60CC"/>
    <w:rsid w:val="00FD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D3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897ED3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897ED3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897ED3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897ED3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qFormat/>
    <w:rsid w:val="00897ED3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897ED3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97ED3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897ED3"/>
    <w:rPr>
      <w:i/>
    </w:rPr>
  </w:style>
  <w:style w:type="paragraph" w:customStyle="1" w:styleId="Priest">
    <w:name w:val="Priest"/>
    <w:basedOn w:val="Rubric"/>
    <w:rsid w:val="00897ED3"/>
    <w:pPr>
      <w:ind w:left="900" w:hanging="900"/>
    </w:pPr>
    <w:rPr>
      <w:i w:val="0"/>
    </w:rPr>
  </w:style>
  <w:style w:type="paragraph" w:customStyle="1" w:styleId="All">
    <w:name w:val="All"/>
    <w:basedOn w:val="Priest"/>
    <w:rsid w:val="00897ED3"/>
    <w:rPr>
      <w:b/>
    </w:rPr>
  </w:style>
  <w:style w:type="paragraph" w:customStyle="1" w:styleId="space">
    <w:name w:val="space"/>
    <w:basedOn w:val="Rubric"/>
    <w:rsid w:val="00897ED3"/>
    <w:rPr>
      <w:sz w:val="12"/>
    </w:rPr>
  </w:style>
  <w:style w:type="character" w:styleId="Hyperlink">
    <w:name w:val="Hyperlink"/>
    <w:basedOn w:val="DefaultParagraphFont"/>
    <w:semiHidden/>
    <w:rsid w:val="00897ED3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897ED3"/>
    <w:rPr>
      <w:color w:val="800080"/>
      <w:u w:val="single"/>
    </w:rPr>
  </w:style>
  <w:style w:type="paragraph" w:styleId="BodyText">
    <w:name w:val="Body Text"/>
    <w:basedOn w:val="Normal"/>
    <w:semiHidden/>
    <w:rsid w:val="00897ED3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897ED3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897ED3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897E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97ED3"/>
  </w:style>
  <w:style w:type="paragraph" w:styleId="BodyText2">
    <w:name w:val="Body Text 2"/>
    <w:basedOn w:val="Normal"/>
    <w:semiHidden/>
    <w:rsid w:val="00897ED3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897ED3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paragraph" w:customStyle="1" w:styleId="People">
    <w:name w:val="People"/>
    <w:basedOn w:val="Normal"/>
    <w:rsid w:val="00E658B8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FEA210-3D56-4548-8D35-A1CDBFF12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2013-05-13T20:52:00Z</cp:lastPrinted>
  <dcterms:created xsi:type="dcterms:W3CDTF">2015-03-04T22:41:00Z</dcterms:created>
  <dcterms:modified xsi:type="dcterms:W3CDTF">2015-03-04T22:41:00Z</dcterms:modified>
</cp:coreProperties>
</file>