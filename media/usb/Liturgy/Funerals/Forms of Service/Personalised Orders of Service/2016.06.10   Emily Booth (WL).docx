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6F41AE" w:rsidRDefault="00BE591D" w:rsidP="00BE591D">
      <w:pPr>
        <w:pStyle w:val="Heading1"/>
        <w:rPr>
          <w:rFonts w:ascii="BlackChancery" w:hAnsi="BlackChancery"/>
          <w:sz w:val="36"/>
          <w:szCs w:val="36"/>
        </w:rPr>
      </w:pPr>
      <w:r w:rsidRPr="00BE591D">
        <w:rPr>
          <w:rFonts w:ascii="BlackChancery" w:hAnsi="BlackChancery"/>
          <w:sz w:val="22"/>
          <w:szCs w:val="22"/>
        </w:rPr>
        <w:br w:type="page"/>
      </w:r>
      <w:r w:rsidR="00C47EE5"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Default="00C47EE5">
      <w:pPr>
        <w:rPr>
          <w:sz w:val="32"/>
          <w:szCs w:val="32"/>
        </w:rPr>
      </w:pPr>
    </w:p>
    <w:p w:rsidR="003923E3" w:rsidRDefault="003923E3">
      <w:pPr>
        <w:rPr>
          <w:sz w:val="32"/>
          <w:szCs w:val="32"/>
        </w:rPr>
      </w:pPr>
    </w:p>
    <w:p w:rsidR="00BB74D6" w:rsidRPr="003D7513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Opening music: </w:t>
      </w:r>
      <w:r>
        <w:rPr>
          <w:rFonts w:ascii="Calibri" w:hAnsi="Calibri"/>
          <w:i w:val="0"/>
        </w:rPr>
        <w:t xml:space="preserve"> </w:t>
      </w:r>
      <w:r w:rsidR="004F3B94" w:rsidRPr="004F3B94">
        <w:rPr>
          <w:rFonts w:ascii="Calibri" w:hAnsi="Calibri"/>
          <w:i w:val="0"/>
          <w:highlight w:val="yellow"/>
        </w:rPr>
        <w:t xml:space="preserve"> </w:t>
      </w:r>
      <w:r w:rsidR="003D7513">
        <w:rPr>
          <w:rFonts w:ascii="Calibri" w:hAnsi="Calibri"/>
        </w:rPr>
        <w:t>Could I have this dance</w:t>
      </w:r>
      <w:r w:rsidR="003D7513">
        <w:rPr>
          <w:rFonts w:ascii="Calibri" w:hAnsi="Calibri"/>
          <w:i w:val="0"/>
        </w:rPr>
        <w:t xml:space="preserve"> by Richard Keeling</w:t>
      </w:r>
    </w:p>
    <w:p w:rsidR="00BB74D6" w:rsidRPr="003923E3" w:rsidRDefault="00BB74D6" w:rsidP="006B1538">
      <w:pPr>
        <w:rPr>
          <w:rFonts w:ascii="Calibri" w:hAnsi="Calibri"/>
          <w:b/>
          <w:sz w:val="40"/>
          <w:szCs w:val="40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 w:rsidP="004F3B94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31363">
        <w:rPr>
          <w:rFonts w:ascii="Calibri" w:hAnsi="Calibri"/>
          <w:b/>
          <w:sz w:val="22"/>
          <w:szCs w:val="22"/>
        </w:rPr>
        <w:t>for ever</w:t>
      </w:r>
      <w:proofErr w:type="spellEnd"/>
      <w:r w:rsidRPr="00D31363">
        <w:rPr>
          <w:rFonts w:ascii="Calibri" w:hAnsi="Calibri"/>
          <w:b/>
          <w:sz w:val="22"/>
          <w:szCs w:val="22"/>
        </w:rPr>
        <w:t xml:space="preserve">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B1538" w:rsidRDefault="006B153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3923E3" w:rsidRPr="00791953" w:rsidRDefault="003923E3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9F0B10" w:rsidRPr="009F0B10" w:rsidRDefault="009F0B10" w:rsidP="009F0B10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  <w:r w:rsidRPr="009F0B10">
        <w:rPr>
          <w:rFonts w:ascii="Calibri" w:hAnsi="Calibri"/>
          <w:b/>
          <w:smallCaps/>
          <w:sz w:val="28"/>
        </w:rPr>
        <w:t>Hymn:</w:t>
      </w:r>
      <w:r>
        <w:rPr>
          <w:rFonts w:ascii="Calibri" w:hAnsi="Calibri"/>
          <w:b/>
          <w:i/>
          <w:smallCaps/>
          <w:sz w:val="28"/>
        </w:rPr>
        <w:tab/>
      </w:r>
      <w:bookmarkStart w:id="0" w:name="_Hlk459634500"/>
      <w:r w:rsidRPr="009F0B10">
        <w:rPr>
          <w:rFonts w:asciiTheme="minorHAnsi" w:hAnsiTheme="minorHAnsi"/>
          <w:sz w:val="22"/>
          <w:szCs w:val="22"/>
        </w:rPr>
        <w:t>Abide with me</w:t>
      </w:r>
      <w:bookmarkEnd w:id="0"/>
      <w:r w:rsidRPr="009F0B10">
        <w:rPr>
          <w:rFonts w:asciiTheme="minorHAnsi" w:hAnsiTheme="minorHAnsi"/>
          <w:sz w:val="22"/>
          <w:szCs w:val="22"/>
        </w:rPr>
        <w:t>; fast falls the eventide: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the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darkness deepens; Lord, with me abide: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when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other helpers fail, and comforts flee,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help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of the helpless, O abide with me.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earth's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joys grow dim, its glories pass away;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change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and decay in all around I see: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 xml:space="preserve">O thou who </w:t>
      </w:r>
      <w:proofErr w:type="spellStart"/>
      <w:r w:rsidRPr="009F0B10">
        <w:rPr>
          <w:rFonts w:asciiTheme="minorHAnsi" w:hAnsiTheme="minorHAnsi"/>
          <w:sz w:val="22"/>
          <w:szCs w:val="22"/>
        </w:rPr>
        <w:t>changest</w:t>
      </w:r>
      <w:proofErr w:type="spellEnd"/>
      <w:r w:rsidRPr="009F0B10">
        <w:rPr>
          <w:rFonts w:asciiTheme="minorHAnsi" w:hAnsiTheme="minorHAnsi"/>
          <w:sz w:val="22"/>
          <w:szCs w:val="22"/>
        </w:rPr>
        <w:t xml:space="preserve"> not, abide with me.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I need thy presence every passing hour;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what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but thy grace can foil the tempter's power?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Who like thyself my guide and stay can be?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I fear no foe with thee at hand to bless;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ills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have no weight, and tears no bitterness,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I triumph still, if thou abide with me.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9F0B10">
        <w:rPr>
          <w:rFonts w:asciiTheme="minorHAnsi" w:hAnsiTheme="minorHAnsi"/>
          <w:sz w:val="22"/>
          <w:szCs w:val="22"/>
        </w:rPr>
        <w:t>Hold thou thy cross before my closing eyes;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shine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through the gloom, and point me to the skies: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heaven's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morning breaks, and earth's vain shadows flee;</w:t>
      </w:r>
    </w:p>
    <w:p w:rsidR="009F0B10" w:rsidRPr="009F0B10" w:rsidRDefault="009F0B10" w:rsidP="009F0B1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9F0B10">
        <w:rPr>
          <w:rFonts w:asciiTheme="minorHAnsi" w:hAnsiTheme="minorHAnsi"/>
          <w:sz w:val="22"/>
          <w:szCs w:val="22"/>
        </w:rPr>
        <w:t>in</w:t>
      </w:r>
      <w:proofErr w:type="gramEnd"/>
      <w:r w:rsidRPr="009F0B10">
        <w:rPr>
          <w:rFonts w:asciiTheme="minorHAnsi" w:hAnsiTheme="minorHAnsi"/>
          <w:sz w:val="22"/>
          <w:szCs w:val="22"/>
        </w:rPr>
        <w:t xml:space="preserve"> life, in death, O Lord, abide with me.</w:t>
      </w:r>
    </w:p>
    <w:p w:rsidR="00C47EE5" w:rsidRPr="005C14BC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4F3B94">
        <w:rPr>
          <w:rFonts w:ascii="Calibri" w:hAnsi="Calibri"/>
          <w:b/>
          <w:i w:val="0"/>
          <w:smallCaps/>
          <w:sz w:val="28"/>
        </w:rPr>
        <w:lastRenderedPageBreak/>
        <w:t>The Scriptural Reading</w:t>
      </w:r>
      <w:r w:rsidR="00A5447E" w:rsidRPr="004F3B94">
        <w:rPr>
          <w:rFonts w:ascii="Calibri" w:hAnsi="Calibri"/>
          <w:b/>
          <w:i w:val="0"/>
          <w:smallCaps/>
          <w:sz w:val="28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9F0B10">
        <w:rPr>
          <w:rFonts w:ascii="Calibri" w:hAnsi="Calibri"/>
          <w:bCs/>
          <w:i w:val="0"/>
          <w:iCs/>
          <w:sz w:val="22"/>
          <w:szCs w:val="22"/>
        </w:rPr>
        <w:t>1 Peter 1. 3-9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Default="00027C35" w:rsidP="00986FBF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791953" w:rsidRPr="003923E3" w:rsidRDefault="006B5257" w:rsidP="00791953">
      <w:pPr>
        <w:rPr>
          <w:rFonts w:ascii="Calibri" w:hAnsi="Calibri"/>
          <w:b/>
          <w:i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Photo </w:t>
      </w:r>
      <w:r w:rsidR="00791953">
        <w:rPr>
          <w:rFonts w:ascii="Calibri" w:hAnsi="Calibri"/>
          <w:b/>
          <w:smallCaps/>
          <w:sz w:val="28"/>
        </w:rPr>
        <w:t>Reflection</w:t>
      </w:r>
      <w:r>
        <w:rPr>
          <w:rFonts w:ascii="Calibri" w:hAnsi="Calibri"/>
          <w:b/>
          <w:smallCaps/>
          <w:sz w:val="28"/>
        </w:rPr>
        <w:t xml:space="preserve"> </w:t>
      </w:r>
      <w:r w:rsidR="009F0B10">
        <w:rPr>
          <w:rFonts w:ascii="Calibri" w:hAnsi="Calibri"/>
          <w:b/>
          <w:smallCaps/>
          <w:sz w:val="28"/>
        </w:rPr>
        <w:t xml:space="preserve">  </w:t>
      </w:r>
      <w:r w:rsidR="009F0B10" w:rsidRPr="009F0B10">
        <w:rPr>
          <w:rFonts w:ascii="Calibri" w:hAnsi="Calibri"/>
          <w:iCs/>
        </w:rPr>
        <w:t>to</w:t>
      </w:r>
      <w:r w:rsidR="009F0B10">
        <w:rPr>
          <w:rFonts w:ascii="Calibri" w:hAnsi="Calibri"/>
          <w:b/>
          <w:smallCaps/>
          <w:sz w:val="28"/>
        </w:rPr>
        <w:t xml:space="preserve"> </w:t>
      </w:r>
      <w:r w:rsidR="009F0B10" w:rsidRPr="009F0B10">
        <w:rPr>
          <w:rFonts w:ascii="Calibri" w:hAnsi="Calibri"/>
          <w:i/>
          <w:iCs/>
        </w:rPr>
        <w:t>Wind beneath my Wings</w:t>
      </w:r>
      <w:r w:rsidR="00791953" w:rsidRPr="009F0B10">
        <w:rPr>
          <w:rFonts w:ascii="Calibri" w:hAnsi="Calibri"/>
          <w:iCs/>
        </w:rPr>
        <w:t xml:space="preserve"> </w:t>
      </w:r>
      <w:r w:rsidR="009F0B10">
        <w:rPr>
          <w:rFonts w:ascii="Calibri" w:hAnsi="Calibri"/>
          <w:iCs/>
        </w:rPr>
        <w:t>by Bett</w:t>
      </w:r>
      <w:r w:rsidR="00E16213">
        <w:rPr>
          <w:rFonts w:ascii="Calibri" w:hAnsi="Calibri"/>
          <w:iCs/>
        </w:rPr>
        <w:t>e</w:t>
      </w:r>
      <w:r w:rsidR="009F0B10">
        <w:rPr>
          <w:rFonts w:ascii="Calibri" w:hAnsi="Calibri"/>
          <w:iCs/>
        </w:rPr>
        <w:t xml:space="preserve"> Midler</w:t>
      </w:r>
    </w:p>
    <w:p w:rsidR="00791953" w:rsidRDefault="0079195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P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791953" w:rsidRDefault="00791953" w:rsidP="00791953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3923E3" w:rsidRDefault="003923E3" w:rsidP="00791953">
      <w:pPr>
        <w:rPr>
          <w:rFonts w:ascii="Calibri" w:hAnsi="Calibri"/>
          <w:b/>
          <w:smallCaps/>
          <w:sz w:val="28"/>
        </w:rPr>
      </w:pPr>
    </w:p>
    <w:p w:rsidR="003923E3" w:rsidRPr="00D643A8" w:rsidRDefault="003923E3" w:rsidP="003923E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3923E3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946550" w:rsidRDefault="003923E3" w:rsidP="003923E3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hallowed</w:t>
      </w:r>
      <w:proofErr w:type="gramEnd"/>
      <w:r w:rsidRPr="003923E3">
        <w:rPr>
          <w:rFonts w:ascii="Calibri" w:hAnsi="Calibri"/>
          <w:sz w:val="22"/>
          <w:szCs w:val="22"/>
        </w:rPr>
        <w:t xml:space="preserve"> be thy name;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thy</w:t>
      </w:r>
      <w:proofErr w:type="gramEnd"/>
      <w:r w:rsidRPr="003923E3">
        <w:rPr>
          <w:rFonts w:ascii="Calibri" w:hAnsi="Calibri"/>
          <w:sz w:val="22"/>
          <w:szCs w:val="22"/>
        </w:rPr>
        <w:t xml:space="preserve"> kingdom come; thy will be done;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on</w:t>
      </w:r>
      <w:proofErr w:type="gramEnd"/>
      <w:r w:rsidRPr="003923E3">
        <w:rPr>
          <w:rFonts w:ascii="Calibri" w:hAnsi="Calibri"/>
          <w:sz w:val="22"/>
          <w:szCs w:val="22"/>
        </w:rPr>
        <w:t xml:space="preserve"> earth as it is in heaven.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as</w:t>
      </w:r>
      <w:proofErr w:type="gramEnd"/>
      <w:r w:rsidRPr="003923E3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but</w:t>
      </w:r>
      <w:proofErr w:type="gramEnd"/>
      <w:r w:rsidRPr="003923E3">
        <w:rPr>
          <w:rFonts w:ascii="Calibri" w:hAnsi="Calibri"/>
          <w:sz w:val="22"/>
          <w:szCs w:val="22"/>
        </w:rPr>
        <w:t xml:space="preserve"> deliver us from evil.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9F0B10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the</w:t>
      </w:r>
      <w:proofErr w:type="gramEnd"/>
      <w:r w:rsidRPr="003923E3">
        <w:rPr>
          <w:rFonts w:ascii="Calibri" w:hAnsi="Calibri"/>
          <w:sz w:val="22"/>
          <w:szCs w:val="22"/>
        </w:rPr>
        <w:t xml:space="preserve"> power and the glory, </w:t>
      </w:r>
    </w:p>
    <w:p w:rsidR="003923E3" w:rsidRPr="002E3BCC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3923E3">
        <w:rPr>
          <w:rFonts w:ascii="Calibri" w:hAnsi="Calibri"/>
          <w:sz w:val="22"/>
          <w:szCs w:val="22"/>
        </w:rPr>
        <w:t>for</w:t>
      </w:r>
      <w:proofErr w:type="gramEnd"/>
      <w:r w:rsidRPr="003923E3">
        <w:rPr>
          <w:rFonts w:ascii="Calibri" w:hAnsi="Calibri"/>
          <w:sz w:val="22"/>
          <w:szCs w:val="22"/>
        </w:rPr>
        <w:t xml:space="preserve"> ever</w:t>
      </w:r>
      <w:proofErr w:type="spellEnd"/>
      <w:r w:rsidRPr="003923E3">
        <w:rPr>
          <w:rFonts w:ascii="Calibri" w:hAnsi="Calibri"/>
          <w:sz w:val="22"/>
          <w:szCs w:val="22"/>
        </w:rPr>
        <w:t xml:space="preserve"> and ever.  Amen.</w:t>
      </w:r>
    </w:p>
    <w:p w:rsidR="003923E3" w:rsidRPr="00886B26" w:rsidRDefault="003923E3" w:rsidP="00791953">
      <w:pPr>
        <w:rPr>
          <w:rFonts w:ascii="Calibri" w:hAnsi="Calibri"/>
          <w:b/>
          <w:smallCaps/>
          <w:sz w:val="28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proofErr w:type="gramStart"/>
      <w:r w:rsidR="004F3B94">
        <w:rPr>
          <w:rFonts w:ascii="Calibri" w:hAnsi="Calibri"/>
          <w:b/>
          <w:smallCaps/>
          <w:sz w:val="28"/>
        </w:rPr>
        <w:t>,</w:t>
      </w:r>
      <w:r w:rsidR="00F3518B">
        <w:rPr>
          <w:rFonts w:ascii="Calibri" w:hAnsi="Calibri"/>
          <w:b/>
          <w:smallCaps/>
          <w:sz w:val="28"/>
        </w:rPr>
        <w:t xml:space="preserve">  Committal</w:t>
      </w:r>
      <w:proofErr w:type="gramEnd"/>
      <w:r w:rsidR="00413446">
        <w:rPr>
          <w:rFonts w:ascii="Calibri" w:hAnsi="Calibri"/>
          <w:b/>
          <w:smallCaps/>
          <w:sz w:val="28"/>
        </w:rPr>
        <w:t xml:space="preserve">  </w:t>
      </w:r>
      <w:r w:rsidR="004F3B94">
        <w:rPr>
          <w:rFonts w:ascii="Calibri" w:hAnsi="Calibri"/>
          <w:b/>
          <w:smallCaps/>
          <w:sz w:val="28"/>
        </w:rPr>
        <w:t>and Blessing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4F3B94" w:rsidRDefault="005F4295" w:rsidP="005F4295">
      <w:pPr>
        <w:rPr>
          <w:rFonts w:ascii="Calibri" w:hAnsi="Calibri"/>
          <w:sz w:val="36"/>
          <w:szCs w:val="36"/>
        </w:rPr>
      </w:pPr>
    </w:p>
    <w:p w:rsidR="00BB74D6" w:rsidRPr="009F0B10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Final music: </w:t>
      </w:r>
      <w:r>
        <w:rPr>
          <w:rFonts w:ascii="Calibri" w:hAnsi="Calibri"/>
          <w:i w:val="0"/>
        </w:rPr>
        <w:t xml:space="preserve"> </w:t>
      </w:r>
      <w:r w:rsidR="009F0B10">
        <w:rPr>
          <w:rFonts w:ascii="Calibri" w:hAnsi="Calibri"/>
        </w:rPr>
        <w:t>Danny Boy</w:t>
      </w:r>
      <w:r w:rsidR="009F0B10">
        <w:rPr>
          <w:rFonts w:ascii="Calibri" w:hAnsi="Calibri"/>
          <w:i w:val="0"/>
        </w:rPr>
        <w:t xml:space="preserve"> by Jim Reeves</w:t>
      </w:r>
    </w:p>
    <w:p w:rsidR="006B1538" w:rsidRDefault="006B1538" w:rsidP="006B1538"/>
    <w:p w:rsidR="00215044" w:rsidRDefault="006B1538" w:rsidP="00816348">
      <w:pPr>
        <w:rPr>
          <w:rFonts w:ascii="Candara" w:hAnsi="Candara"/>
          <w:b/>
          <w:sz w:val="22"/>
          <w:szCs w:val="22"/>
        </w:rPr>
      </w:pPr>
      <w:r w:rsidRPr="006B1538">
        <w:rPr>
          <w:rFonts w:asciiTheme="minorHAnsi" w:hAnsiTheme="minorHAnsi"/>
        </w:rPr>
        <w:t xml:space="preserve">. </w:t>
      </w:r>
    </w:p>
    <w:p w:rsidR="00215044" w:rsidRPr="00215044" w:rsidRDefault="00F3518B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br w:type="page"/>
      </w: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CDB" w:rsidRDefault="00193CDB">
      <w:r>
        <w:separator/>
      </w:r>
    </w:p>
  </w:endnote>
  <w:endnote w:type="continuationSeparator" w:id="0">
    <w:p w:rsidR="00193CDB" w:rsidRDefault="00193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D25D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D25D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6213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CDB" w:rsidRDefault="00193CDB">
      <w:r>
        <w:separator/>
      </w:r>
    </w:p>
  </w:footnote>
  <w:footnote w:type="continuationSeparator" w:id="0">
    <w:p w:rsidR="00193CDB" w:rsidRDefault="00193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27C35"/>
    <w:rsid w:val="000340FC"/>
    <w:rsid w:val="000469DF"/>
    <w:rsid w:val="000569AF"/>
    <w:rsid w:val="00061EE2"/>
    <w:rsid w:val="000841B1"/>
    <w:rsid w:val="00091F8F"/>
    <w:rsid w:val="000C3105"/>
    <w:rsid w:val="00123F4F"/>
    <w:rsid w:val="001306E6"/>
    <w:rsid w:val="001344DE"/>
    <w:rsid w:val="001358E5"/>
    <w:rsid w:val="001413BE"/>
    <w:rsid w:val="00143695"/>
    <w:rsid w:val="00167DE6"/>
    <w:rsid w:val="001817CA"/>
    <w:rsid w:val="00193CDB"/>
    <w:rsid w:val="001940AC"/>
    <w:rsid w:val="001A798F"/>
    <w:rsid w:val="001C390D"/>
    <w:rsid w:val="001C7D76"/>
    <w:rsid w:val="001D35E4"/>
    <w:rsid w:val="001D4EB5"/>
    <w:rsid w:val="001E4459"/>
    <w:rsid w:val="00214DF3"/>
    <w:rsid w:val="00215044"/>
    <w:rsid w:val="00283EFD"/>
    <w:rsid w:val="0028458C"/>
    <w:rsid w:val="002F30FA"/>
    <w:rsid w:val="0034738A"/>
    <w:rsid w:val="003923E3"/>
    <w:rsid w:val="003D7513"/>
    <w:rsid w:val="003E3D80"/>
    <w:rsid w:val="003E58F4"/>
    <w:rsid w:val="00413446"/>
    <w:rsid w:val="00417D18"/>
    <w:rsid w:val="00452AC4"/>
    <w:rsid w:val="0045793F"/>
    <w:rsid w:val="0046041F"/>
    <w:rsid w:val="00467079"/>
    <w:rsid w:val="004D0644"/>
    <w:rsid w:val="004F2EF3"/>
    <w:rsid w:val="004F3B94"/>
    <w:rsid w:val="005815B0"/>
    <w:rsid w:val="005C113A"/>
    <w:rsid w:val="005C14BC"/>
    <w:rsid w:val="005F4295"/>
    <w:rsid w:val="005F5EE5"/>
    <w:rsid w:val="00616308"/>
    <w:rsid w:val="00630AC2"/>
    <w:rsid w:val="00633192"/>
    <w:rsid w:val="00664C28"/>
    <w:rsid w:val="006861F5"/>
    <w:rsid w:val="006B1538"/>
    <w:rsid w:val="006B5257"/>
    <w:rsid w:val="006E0029"/>
    <w:rsid w:val="006E15F3"/>
    <w:rsid w:val="006F41AE"/>
    <w:rsid w:val="00715489"/>
    <w:rsid w:val="00737C4E"/>
    <w:rsid w:val="00743D92"/>
    <w:rsid w:val="00791953"/>
    <w:rsid w:val="007D324E"/>
    <w:rsid w:val="007E4517"/>
    <w:rsid w:val="007F0A82"/>
    <w:rsid w:val="007F5750"/>
    <w:rsid w:val="00800AA8"/>
    <w:rsid w:val="00815EF1"/>
    <w:rsid w:val="00816348"/>
    <w:rsid w:val="00816A65"/>
    <w:rsid w:val="0085119F"/>
    <w:rsid w:val="00886973"/>
    <w:rsid w:val="00886B26"/>
    <w:rsid w:val="008B2366"/>
    <w:rsid w:val="008D55E0"/>
    <w:rsid w:val="00966795"/>
    <w:rsid w:val="00972F83"/>
    <w:rsid w:val="00986FBF"/>
    <w:rsid w:val="009B522B"/>
    <w:rsid w:val="009C1A36"/>
    <w:rsid w:val="009F0B10"/>
    <w:rsid w:val="009F2E48"/>
    <w:rsid w:val="00A10E09"/>
    <w:rsid w:val="00A1198B"/>
    <w:rsid w:val="00A52C3F"/>
    <w:rsid w:val="00A52CD9"/>
    <w:rsid w:val="00A53EFB"/>
    <w:rsid w:val="00A5447E"/>
    <w:rsid w:val="00A55447"/>
    <w:rsid w:val="00A5582A"/>
    <w:rsid w:val="00A92183"/>
    <w:rsid w:val="00AA4314"/>
    <w:rsid w:val="00AC314E"/>
    <w:rsid w:val="00AD3F84"/>
    <w:rsid w:val="00AE3929"/>
    <w:rsid w:val="00AF1135"/>
    <w:rsid w:val="00B629C2"/>
    <w:rsid w:val="00B82607"/>
    <w:rsid w:val="00B9626C"/>
    <w:rsid w:val="00BB4FD3"/>
    <w:rsid w:val="00BB74D6"/>
    <w:rsid w:val="00BE591D"/>
    <w:rsid w:val="00C20ED7"/>
    <w:rsid w:val="00C27B53"/>
    <w:rsid w:val="00C40CBB"/>
    <w:rsid w:val="00C47EE5"/>
    <w:rsid w:val="00C56A82"/>
    <w:rsid w:val="00C577FB"/>
    <w:rsid w:val="00C70F5A"/>
    <w:rsid w:val="00C771E8"/>
    <w:rsid w:val="00CA38B4"/>
    <w:rsid w:val="00CC5426"/>
    <w:rsid w:val="00CF1033"/>
    <w:rsid w:val="00CF6502"/>
    <w:rsid w:val="00D079BE"/>
    <w:rsid w:val="00D25D64"/>
    <w:rsid w:val="00D31363"/>
    <w:rsid w:val="00DA4ED5"/>
    <w:rsid w:val="00DB358A"/>
    <w:rsid w:val="00DE4855"/>
    <w:rsid w:val="00E02CBF"/>
    <w:rsid w:val="00E16213"/>
    <w:rsid w:val="00E82792"/>
    <w:rsid w:val="00E94BD1"/>
    <w:rsid w:val="00EA5DF8"/>
    <w:rsid w:val="00EE0876"/>
    <w:rsid w:val="00F045C5"/>
    <w:rsid w:val="00F06E4B"/>
    <w:rsid w:val="00F14D7C"/>
    <w:rsid w:val="00F16F51"/>
    <w:rsid w:val="00F3518B"/>
    <w:rsid w:val="00F46314"/>
    <w:rsid w:val="00F46E7F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7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46E7F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F46E7F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46E7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46E7F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F46E7F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46E7F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6E7F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F46E7F"/>
    <w:rPr>
      <w:i/>
    </w:rPr>
  </w:style>
  <w:style w:type="paragraph" w:customStyle="1" w:styleId="Priest">
    <w:name w:val="Priest"/>
    <w:basedOn w:val="Rubric"/>
    <w:rsid w:val="00F46E7F"/>
    <w:pPr>
      <w:ind w:left="900" w:hanging="900"/>
    </w:pPr>
    <w:rPr>
      <w:i w:val="0"/>
    </w:rPr>
  </w:style>
  <w:style w:type="paragraph" w:customStyle="1" w:styleId="All">
    <w:name w:val="All"/>
    <w:basedOn w:val="Priest"/>
    <w:rsid w:val="00F46E7F"/>
    <w:rPr>
      <w:b/>
    </w:rPr>
  </w:style>
  <w:style w:type="paragraph" w:customStyle="1" w:styleId="space">
    <w:name w:val="space"/>
    <w:basedOn w:val="Rubric"/>
    <w:rsid w:val="00F46E7F"/>
    <w:rPr>
      <w:sz w:val="12"/>
    </w:rPr>
  </w:style>
  <w:style w:type="character" w:styleId="Hyperlink">
    <w:name w:val="Hyperlink"/>
    <w:basedOn w:val="DefaultParagraphFont"/>
    <w:semiHidden/>
    <w:rsid w:val="00F46E7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46E7F"/>
    <w:rPr>
      <w:color w:val="800080"/>
      <w:u w:val="single"/>
    </w:rPr>
  </w:style>
  <w:style w:type="paragraph" w:styleId="BodyText">
    <w:name w:val="Body Text"/>
    <w:basedOn w:val="Normal"/>
    <w:semiHidden/>
    <w:rsid w:val="00F46E7F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F46E7F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F46E7F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F46E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46E7F"/>
  </w:style>
  <w:style w:type="paragraph" w:styleId="BodyText2">
    <w:name w:val="Body Text 2"/>
    <w:basedOn w:val="Normal"/>
    <w:semiHidden/>
    <w:rsid w:val="00F46E7F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F46E7F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0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1630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923E3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D22D4-851E-459A-B46E-7D084443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2013-05-13T21:52:00Z</cp:lastPrinted>
  <dcterms:created xsi:type="dcterms:W3CDTF">2016-06-06T10:54:00Z</dcterms:created>
  <dcterms:modified xsi:type="dcterms:W3CDTF">2016-06-06T10:54:00Z</dcterms:modified>
</cp:coreProperties>
</file>