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CD" w:rsidRPr="001A544F" w:rsidRDefault="00665A90">
      <w:pPr>
        <w:pStyle w:val="Heading1"/>
        <w:jc w:val="center"/>
        <w:rPr>
          <w:rFonts w:ascii="BlackChancery" w:hAnsi="BlackChancery"/>
          <w:b/>
        </w:rPr>
      </w:pPr>
      <w:r w:rsidRPr="001A544F">
        <w:rPr>
          <w:rFonts w:ascii="BlackChancery" w:hAnsi="BlackChancery"/>
          <w:b/>
        </w:rPr>
        <w:t>The Parish of St Andrew, Orford with Longford</w:t>
      </w:r>
    </w:p>
    <w:p w:rsidR="00C264CD" w:rsidRPr="004609BC" w:rsidRDefault="00665A90">
      <w:pPr>
        <w:jc w:val="center"/>
        <w:rPr>
          <w:rFonts w:ascii="BlackChancery" w:hAnsi="BlackChancery"/>
          <w:sz w:val="25"/>
        </w:rPr>
      </w:pPr>
      <w:r w:rsidRPr="004609BC">
        <w:rPr>
          <w:rFonts w:ascii="BlackChancery" w:hAnsi="BlackChancery"/>
          <w:sz w:val="25"/>
        </w:rPr>
        <w:t>The Vicarage  Poplars Avenue  Orford  Warrington  WA2 9UE  Tel: 01925-631903</w:t>
      </w:r>
    </w:p>
    <w:p w:rsidR="00C264CD" w:rsidRDefault="00C264CD">
      <w:pPr>
        <w:rPr>
          <w:sz w:val="26"/>
        </w:rPr>
      </w:pPr>
    </w:p>
    <w:p w:rsidR="00C264CD" w:rsidRDefault="00C264CD">
      <w:pPr>
        <w:rPr>
          <w:sz w:val="26"/>
        </w:rPr>
      </w:pPr>
    </w:p>
    <w:p w:rsidR="00C264CD" w:rsidRPr="008A0B19" w:rsidRDefault="00487139">
      <w:pPr>
        <w:rPr>
          <w:sz w:val="24"/>
        </w:rPr>
      </w:pPr>
      <w:r>
        <w:rPr>
          <w:sz w:val="24"/>
        </w:rPr>
        <w:t>14</w:t>
      </w:r>
      <w:r w:rsidRPr="00487139">
        <w:rPr>
          <w:sz w:val="24"/>
          <w:vertAlign w:val="superscript"/>
        </w:rPr>
        <w:t>th</w:t>
      </w:r>
      <w:r>
        <w:rPr>
          <w:sz w:val="24"/>
        </w:rPr>
        <w:t xml:space="preserve"> January 2018</w:t>
      </w:r>
    </w:p>
    <w:p w:rsidR="00C264CD" w:rsidRPr="008A0B19" w:rsidRDefault="00C264CD">
      <w:pPr>
        <w:rPr>
          <w:sz w:val="24"/>
        </w:rPr>
      </w:pPr>
    </w:p>
    <w:p w:rsidR="00144B81" w:rsidRPr="008A0B19" w:rsidRDefault="00144B81">
      <w:pPr>
        <w:rPr>
          <w:sz w:val="24"/>
        </w:rPr>
      </w:pPr>
    </w:p>
    <w:p w:rsidR="00C264CD" w:rsidRPr="008A0B19" w:rsidRDefault="00665A90">
      <w:pPr>
        <w:rPr>
          <w:sz w:val="24"/>
        </w:rPr>
      </w:pPr>
      <w:r w:rsidRPr="008A0B19">
        <w:rPr>
          <w:sz w:val="24"/>
        </w:rPr>
        <w:t>Dear Parents,</w:t>
      </w:r>
    </w:p>
    <w:p w:rsidR="00144B81" w:rsidRPr="008A0B19" w:rsidRDefault="00144B81">
      <w:pPr>
        <w:rPr>
          <w:sz w:val="24"/>
        </w:rPr>
      </w:pPr>
    </w:p>
    <w:p w:rsidR="00C264CD" w:rsidRPr="008A0B19" w:rsidRDefault="00665A90">
      <w:pPr>
        <w:pStyle w:val="Heading2"/>
        <w:rPr>
          <w:sz w:val="24"/>
        </w:rPr>
      </w:pPr>
      <w:r w:rsidRPr="008A0B19">
        <w:rPr>
          <w:sz w:val="24"/>
        </w:rPr>
        <w:t>CONFIRMATION</w:t>
      </w:r>
    </w:p>
    <w:p w:rsidR="00C264CD" w:rsidRPr="008A0B19" w:rsidRDefault="00C264CD">
      <w:pPr>
        <w:rPr>
          <w:sz w:val="24"/>
        </w:rPr>
      </w:pPr>
    </w:p>
    <w:p w:rsidR="00C264CD" w:rsidRPr="008A0B19" w:rsidRDefault="00665A90">
      <w:pPr>
        <w:rPr>
          <w:sz w:val="24"/>
        </w:rPr>
      </w:pPr>
      <w:r w:rsidRPr="008A0B19">
        <w:rPr>
          <w:sz w:val="24"/>
        </w:rPr>
        <w:t>Once a year, the Church holds a confirmation</w:t>
      </w:r>
      <w:r w:rsidR="008A0B19" w:rsidRPr="008A0B19">
        <w:rPr>
          <w:sz w:val="24"/>
        </w:rPr>
        <w:t xml:space="preserve"> service</w:t>
      </w:r>
      <w:r w:rsidRPr="008A0B19">
        <w:rPr>
          <w:sz w:val="24"/>
        </w:rPr>
        <w:t xml:space="preserve"> and this year, </w:t>
      </w:r>
      <w:r w:rsidR="00144B81" w:rsidRPr="008A0B19">
        <w:rPr>
          <w:sz w:val="24"/>
        </w:rPr>
        <w:t xml:space="preserve">the Bishop of </w:t>
      </w:r>
      <w:r w:rsidR="00487139">
        <w:rPr>
          <w:sz w:val="24"/>
        </w:rPr>
        <w:t>Warrington</w:t>
      </w:r>
      <w:r w:rsidR="00144B81" w:rsidRPr="008A0B19">
        <w:rPr>
          <w:sz w:val="24"/>
        </w:rPr>
        <w:t xml:space="preserve">, </w:t>
      </w:r>
      <w:r w:rsidR="001A544F" w:rsidRPr="008A0B19">
        <w:rPr>
          <w:sz w:val="24"/>
        </w:rPr>
        <w:t xml:space="preserve">Bishop </w:t>
      </w:r>
      <w:r w:rsidR="00487139">
        <w:rPr>
          <w:sz w:val="24"/>
        </w:rPr>
        <w:t>Richard Blackburn</w:t>
      </w:r>
      <w:r w:rsidR="00144B81" w:rsidRPr="008A0B19">
        <w:rPr>
          <w:sz w:val="24"/>
        </w:rPr>
        <w:t xml:space="preserve">, </w:t>
      </w:r>
      <w:r w:rsidRPr="008A0B19">
        <w:rPr>
          <w:sz w:val="24"/>
        </w:rPr>
        <w:t xml:space="preserve">will be coming to St </w:t>
      </w:r>
      <w:r w:rsidR="00487139">
        <w:rPr>
          <w:sz w:val="24"/>
        </w:rPr>
        <w:t>Andrew’s</w:t>
      </w:r>
      <w:r w:rsidR="008A0B19" w:rsidRPr="008A0B19">
        <w:rPr>
          <w:sz w:val="24"/>
        </w:rPr>
        <w:t xml:space="preserve"> </w:t>
      </w:r>
      <w:r w:rsidRPr="008A0B19">
        <w:rPr>
          <w:sz w:val="24"/>
        </w:rPr>
        <w:t xml:space="preserve">on </w:t>
      </w:r>
      <w:r w:rsidR="00487139">
        <w:rPr>
          <w:sz w:val="24"/>
        </w:rPr>
        <w:t>Wednesday 21</w:t>
      </w:r>
      <w:r w:rsidR="00487139" w:rsidRPr="00487139">
        <w:rPr>
          <w:sz w:val="24"/>
          <w:vertAlign w:val="superscript"/>
        </w:rPr>
        <w:t>st</w:t>
      </w:r>
      <w:r w:rsidR="00487139">
        <w:rPr>
          <w:sz w:val="24"/>
        </w:rPr>
        <w:t xml:space="preserve"> March at 7.30pm. It is always a very special service and also a memorable one for those to be confirmed and their families.</w:t>
      </w:r>
    </w:p>
    <w:p w:rsidR="00C264CD" w:rsidRPr="002909BD" w:rsidRDefault="00C264CD">
      <w:pPr>
        <w:rPr>
          <w:sz w:val="16"/>
          <w:szCs w:val="16"/>
        </w:rPr>
      </w:pPr>
    </w:p>
    <w:p w:rsidR="00C264CD" w:rsidRPr="008A0B19" w:rsidRDefault="00665A90">
      <w:pPr>
        <w:rPr>
          <w:sz w:val="24"/>
        </w:rPr>
      </w:pPr>
      <w:r w:rsidRPr="008A0B19">
        <w:rPr>
          <w:sz w:val="24"/>
        </w:rPr>
        <w:t>At baptism, parents and godparents have a special role and make certain promises on behalf of their children. Confirmation is an opportunity for young people and adults to decide for themselves and to make a commitment to faith in their own lives.</w:t>
      </w:r>
    </w:p>
    <w:p w:rsidR="00C264CD" w:rsidRPr="002909BD" w:rsidRDefault="00C264CD">
      <w:pPr>
        <w:rPr>
          <w:sz w:val="16"/>
          <w:szCs w:val="16"/>
        </w:rPr>
      </w:pPr>
    </w:p>
    <w:p w:rsidR="00C264CD" w:rsidRPr="008A0B19" w:rsidRDefault="008A0B19">
      <w:pPr>
        <w:rPr>
          <w:sz w:val="24"/>
        </w:rPr>
      </w:pPr>
      <w:r w:rsidRPr="008A0B19">
        <w:rPr>
          <w:sz w:val="24"/>
        </w:rPr>
        <w:t xml:space="preserve">I will be holding confirmation classes in school on </w:t>
      </w:r>
      <w:r w:rsidR="00487139">
        <w:rPr>
          <w:sz w:val="24"/>
        </w:rPr>
        <w:t>Wedne</w:t>
      </w:r>
      <w:r w:rsidRPr="008A0B19">
        <w:rPr>
          <w:sz w:val="24"/>
        </w:rPr>
        <w:t>sday mornings for those children who are interested and want to know more. There will also be a rehearsal just before the confirmation service.</w:t>
      </w:r>
    </w:p>
    <w:p w:rsidR="008A0B19" w:rsidRPr="002909BD" w:rsidRDefault="008A0B19">
      <w:pPr>
        <w:rPr>
          <w:sz w:val="16"/>
          <w:szCs w:val="16"/>
        </w:rPr>
      </w:pPr>
    </w:p>
    <w:p w:rsidR="008A0B19" w:rsidRDefault="008A0B19">
      <w:pPr>
        <w:rPr>
          <w:sz w:val="24"/>
        </w:rPr>
      </w:pPr>
      <w:r w:rsidRPr="008A0B19">
        <w:rPr>
          <w:sz w:val="24"/>
        </w:rPr>
        <w:t xml:space="preserve">In order to be confirmed, candidates have to have been baptized, but if your child hasn’t been baptized (christened) to date, we can arrange it before the </w:t>
      </w:r>
      <w:r w:rsidR="00487139">
        <w:rPr>
          <w:sz w:val="24"/>
        </w:rPr>
        <w:t>confirmation service</w:t>
      </w:r>
      <w:r w:rsidRPr="008A0B19">
        <w:rPr>
          <w:sz w:val="24"/>
        </w:rPr>
        <w:t xml:space="preserve"> so there’s no need to worry.</w:t>
      </w:r>
    </w:p>
    <w:p w:rsidR="00487139" w:rsidRPr="00487139" w:rsidRDefault="00487139">
      <w:pPr>
        <w:rPr>
          <w:sz w:val="16"/>
        </w:rPr>
      </w:pPr>
    </w:p>
    <w:p w:rsidR="00487139" w:rsidRPr="008A0B19" w:rsidRDefault="00487139">
      <w:pPr>
        <w:rPr>
          <w:sz w:val="24"/>
        </w:rPr>
      </w:pPr>
      <w:r>
        <w:rPr>
          <w:sz w:val="24"/>
        </w:rPr>
        <w:t>I am also thinking of starting a Friday Club for those to be confirmed but I’ll let you know more once we start our preparation next week.</w:t>
      </w:r>
    </w:p>
    <w:p w:rsidR="00C264CD" w:rsidRPr="002909BD" w:rsidRDefault="00C264CD">
      <w:pPr>
        <w:rPr>
          <w:sz w:val="16"/>
          <w:szCs w:val="16"/>
        </w:rPr>
      </w:pPr>
    </w:p>
    <w:p w:rsidR="00C264CD" w:rsidRPr="008A0B19" w:rsidRDefault="008A0B19">
      <w:pPr>
        <w:rPr>
          <w:sz w:val="24"/>
        </w:rPr>
      </w:pPr>
      <w:r w:rsidRPr="008A0B19">
        <w:rPr>
          <w:sz w:val="24"/>
        </w:rPr>
        <w:t>If your child is interested in confirmation, I hope you will support them. If you would kindly return the tear-off slip at the bottom of this letter, I’d be</w:t>
      </w:r>
      <w:r w:rsidR="00487139">
        <w:rPr>
          <w:sz w:val="24"/>
        </w:rPr>
        <w:t xml:space="preserve"> most</w:t>
      </w:r>
      <w:bookmarkStart w:id="0" w:name="_GoBack"/>
      <w:bookmarkEnd w:id="0"/>
      <w:r w:rsidRPr="008A0B19">
        <w:rPr>
          <w:sz w:val="24"/>
        </w:rPr>
        <w:t xml:space="preserve"> grateful. </w:t>
      </w:r>
    </w:p>
    <w:p w:rsidR="00C264CD" w:rsidRPr="008A0B19" w:rsidRDefault="00C264CD">
      <w:pPr>
        <w:rPr>
          <w:sz w:val="24"/>
        </w:rPr>
      </w:pPr>
    </w:p>
    <w:p w:rsidR="00C264CD" w:rsidRPr="008A0B19" w:rsidRDefault="00C264CD">
      <w:pPr>
        <w:rPr>
          <w:sz w:val="24"/>
        </w:rPr>
      </w:pPr>
    </w:p>
    <w:p w:rsidR="00C264CD" w:rsidRPr="008A0B19" w:rsidRDefault="006322B5">
      <w:pPr>
        <w:rPr>
          <w:sz w:val="24"/>
        </w:rPr>
      </w:pPr>
      <w:r w:rsidRPr="008A0B19">
        <w:rPr>
          <w:sz w:val="24"/>
        </w:rPr>
        <w:t>With best wishes</w:t>
      </w: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  <w:r w:rsidRPr="008A0B19">
        <w:rPr>
          <w:sz w:val="24"/>
        </w:rPr>
        <w:t>Fr Michael</w:t>
      </w:r>
    </w:p>
    <w:p w:rsidR="00C264CD" w:rsidRDefault="00C264CD">
      <w:pPr>
        <w:rPr>
          <w:sz w:val="26"/>
        </w:rPr>
      </w:pPr>
    </w:p>
    <w:p w:rsidR="002909BD" w:rsidRDefault="002909BD">
      <w:pPr>
        <w:rPr>
          <w:sz w:val="26"/>
        </w:rPr>
      </w:pPr>
      <w:r>
        <w:rPr>
          <w:sz w:val="26"/>
        </w:rPr>
        <w:sym w:font="Wingdings" w:char="F022"/>
      </w:r>
      <w:r>
        <w:rPr>
          <w:sz w:val="26"/>
        </w:rPr>
        <w:t>----------------------------------------------------------------------------------------------------------</w:t>
      </w: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  <w:r>
        <w:rPr>
          <w:sz w:val="26"/>
        </w:rPr>
        <w:t xml:space="preserve">Child’s name …………………………………………….. is interested in being confirmed on </w:t>
      </w:r>
      <w:r w:rsidR="00343C95">
        <w:rPr>
          <w:sz w:val="26"/>
        </w:rPr>
        <w:t>Wednesday 21</w:t>
      </w:r>
      <w:r w:rsidR="00343C95" w:rsidRPr="00343C95">
        <w:rPr>
          <w:sz w:val="26"/>
          <w:vertAlign w:val="superscript"/>
        </w:rPr>
        <w:t>st</w:t>
      </w:r>
      <w:r w:rsidR="00343C95">
        <w:rPr>
          <w:sz w:val="26"/>
        </w:rPr>
        <w:t xml:space="preserve"> March at 7.30pm</w:t>
      </w:r>
      <w:r>
        <w:rPr>
          <w:sz w:val="26"/>
        </w:rPr>
        <w:t>.</w:t>
      </w: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  <w:r>
        <w:rPr>
          <w:sz w:val="26"/>
        </w:rPr>
        <w:t>He/she has/has not been christened (baptized) –</w:t>
      </w:r>
      <w:r w:rsidR="00343C95">
        <w:rPr>
          <w:sz w:val="26"/>
        </w:rPr>
        <w:t xml:space="preserve"> </w:t>
      </w:r>
      <w:r>
        <w:rPr>
          <w:sz w:val="26"/>
        </w:rPr>
        <w:t>[ please delete as appropriate]</w:t>
      </w: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  <w:r>
        <w:rPr>
          <w:sz w:val="26"/>
        </w:rPr>
        <w:t>Signed ………………………………………..      Date …………………….</w:t>
      </w:r>
    </w:p>
    <w:sectPr w:rsidR="002909BD" w:rsidSect="00C264CD">
      <w:pgSz w:w="11906" w:h="16838"/>
      <w:pgMar w:top="864" w:right="1152" w:bottom="1008" w:left="1152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 Chancery">
    <w:charset w:val="00"/>
    <w:family w:val="auto"/>
    <w:pitch w:val="variable"/>
    <w:sig w:usb0="00000003" w:usb1="00000000" w:usb2="00000000" w:usb3="00000000" w:csb0="00000001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A544F"/>
    <w:rsid w:val="00051F4D"/>
    <w:rsid w:val="00144B81"/>
    <w:rsid w:val="001A544F"/>
    <w:rsid w:val="00204949"/>
    <w:rsid w:val="002909BD"/>
    <w:rsid w:val="00343C95"/>
    <w:rsid w:val="004609BC"/>
    <w:rsid w:val="00487139"/>
    <w:rsid w:val="006322B5"/>
    <w:rsid w:val="00665A90"/>
    <w:rsid w:val="008A0B19"/>
    <w:rsid w:val="00C264CD"/>
    <w:rsid w:val="00ED4AD9"/>
    <w:rsid w:val="00F9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C99E9"/>
  <w15:docId w15:val="{2769D101-BD08-452D-8907-40D46D43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4CD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C264CD"/>
    <w:pPr>
      <w:keepNext/>
      <w:outlineLvl w:val="0"/>
    </w:pPr>
    <w:rPr>
      <w:rFonts w:ascii="Black Chancery" w:hAnsi="Black Chancery"/>
      <w:sz w:val="44"/>
    </w:rPr>
  </w:style>
  <w:style w:type="paragraph" w:styleId="Heading2">
    <w:name w:val="heading 2"/>
    <w:basedOn w:val="Normal"/>
    <w:next w:val="Normal"/>
    <w:qFormat/>
    <w:rsid w:val="00C264C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264CD"/>
    <w:pPr>
      <w:keepNext/>
      <w:outlineLvl w:val="2"/>
    </w:pPr>
    <w:rPr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Normal"/>
    <w:rsid w:val="00C264CD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Parish%20letter-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Parish letter-head</Template>
  <TotalTime>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Parish of St Andrew, Orford with Longford</vt:lpstr>
    </vt:vector>
  </TitlesOfParts>
  <Company>Home User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Parish of St Andrew, Orford with Longford</dc:title>
  <dc:subject/>
  <dc:creator>Michael Raynor</dc:creator>
  <cp:keywords/>
  <cp:lastModifiedBy>michael raynor</cp:lastModifiedBy>
  <cp:revision>4</cp:revision>
  <cp:lastPrinted>1998-11-08T21:24:00Z</cp:lastPrinted>
  <dcterms:created xsi:type="dcterms:W3CDTF">2018-01-16T23:33:00Z</dcterms:created>
  <dcterms:modified xsi:type="dcterms:W3CDTF">2018-01-16T23:50:00Z</dcterms:modified>
</cp:coreProperties>
</file>