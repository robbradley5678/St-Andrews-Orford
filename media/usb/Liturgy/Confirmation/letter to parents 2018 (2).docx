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4CD" w:rsidRPr="001A544F" w:rsidRDefault="00665A90">
      <w:pPr>
        <w:pStyle w:val="Heading1"/>
        <w:jc w:val="center"/>
        <w:rPr>
          <w:rFonts w:ascii="BlackChancery" w:hAnsi="BlackChancery"/>
          <w:b/>
        </w:rPr>
      </w:pPr>
      <w:r w:rsidRPr="001A544F">
        <w:rPr>
          <w:rFonts w:ascii="BlackChancery" w:hAnsi="BlackChancery"/>
          <w:b/>
        </w:rPr>
        <w:t>The Parish of St Andrew, Orford with Longford</w:t>
      </w:r>
    </w:p>
    <w:p w:rsidR="00C264CD" w:rsidRPr="004609BC" w:rsidRDefault="00665A90">
      <w:pPr>
        <w:jc w:val="center"/>
        <w:rPr>
          <w:rFonts w:ascii="BlackChancery" w:hAnsi="BlackChancery"/>
          <w:sz w:val="25"/>
        </w:rPr>
      </w:pPr>
      <w:r w:rsidRPr="004609BC">
        <w:rPr>
          <w:rFonts w:ascii="BlackChancery" w:hAnsi="BlackChancery"/>
          <w:sz w:val="25"/>
        </w:rPr>
        <w:t xml:space="preserve">The </w:t>
      </w:r>
      <w:proofErr w:type="gramStart"/>
      <w:r w:rsidRPr="004609BC">
        <w:rPr>
          <w:rFonts w:ascii="BlackChancery" w:hAnsi="BlackChancery"/>
          <w:sz w:val="25"/>
        </w:rPr>
        <w:t>Vicarage  Poplars</w:t>
      </w:r>
      <w:proofErr w:type="gramEnd"/>
      <w:r w:rsidRPr="004609BC">
        <w:rPr>
          <w:rFonts w:ascii="BlackChancery" w:hAnsi="BlackChancery"/>
          <w:sz w:val="25"/>
        </w:rPr>
        <w:t xml:space="preserve"> Avenue  Orford  Warrington  WA2 9UE  Tel: 01925-631903</w:t>
      </w:r>
    </w:p>
    <w:p w:rsidR="00C264CD" w:rsidRDefault="00C264CD">
      <w:pPr>
        <w:rPr>
          <w:sz w:val="26"/>
        </w:rPr>
      </w:pPr>
    </w:p>
    <w:p w:rsidR="00C264CD" w:rsidRDefault="00C264CD">
      <w:pPr>
        <w:rPr>
          <w:sz w:val="26"/>
        </w:rPr>
      </w:pPr>
    </w:p>
    <w:p w:rsidR="00C264CD" w:rsidRPr="008A0B19" w:rsidRDefault="00487139">
      <w:pPr>
        <w:rPr>
          <w:sz w:val="24"/>
        </w:rPr>
      </w:pPr>
      <w:r>
        <w:rPr>
          <w:sz w:val="24"/>
        </w:rPr>
        <w:t>14</w:t>
      </w:r>
      <w:r w:rsidRPr="00487139">
        <w:rPr>
          <w:sz w:val="24"/>
          <w:vertAlign w:val="superscript"/>
        </w:rPr>
        <w:t>th</w:t>
      </w:r>
      <w:r>
        <w:rPr>
          <w:sz w:val="24"/>
        </w:rPr>
        <w:t xml:space="preserve"> </w:t>
      </w:r>
      <w:r w:rsidR="00A65CFB">
        <w:rPr>
          <w:sz w:val="24"/>
        </w:rPr>
        <w:t>March</w:t>
      </w:r>
      <w:r>
        <w:rPr>
          <w:sz w:val="24"/>
        </w:rPr>
        <w:t xml:space="preserve"> 2018</w:t>
      </w:r>
    </w:p>
    <w:p w:rsidR="00C264CD" w:rsidRPr="008A0B19" w:rsidRDefault="00C264CD">
      <w:pPr>
        <w:rPr>
          <w:sz w:val="24"/>
        </w:rPr>
      </w:pPr>
    </w:p>
    <w:p w:rsidR="00144B81" w:rsidRPr="008A0B19" w:rsidRDefault="00144B81">
      <w:pPr>
        <w:rPr>
          <w:sz w:val="24"/>
        </w:rPr>
      </w:pPr>
    </w:p>
    <w:p w:rsidR="00C264CD" w:rsidRPr="008A0B19" w:rsidRDefault="00665A90">
      <w:pPr>
        <w:rPr>
          <w:sz w:val="24"/>
        </w:rPr>
      </w:pPr>
      <w:r w:rsidRPr="008A0B19">
        <w:rPr>
          <w:sz w:val="24"/>
        </w:rPr>
        <w:t>Dear Parents</w:t>
      </w:r>
      <w:r w:rsidR="00A65CFB">
        <w:rPr>
          <w:sz w:val="24"/>
        </w:rPr>
        <w:t xml:space="preserve"> and Carers</w:t>
      </w:r>
      <w:r w:rsidRPr="008A0B19">
        <w:rPr>
          <w:sz w:val="24"/>
        </w:rPr>
        <w:t>,</w:t>
      </w:r>
    </w:p>
    <w:p w:rsidR="00144B81" w:rsidRPr="008A0B19" w:rsidRDefault="00144B81">
      <w:pPr>
        <w:rPr>
          <w:sz w:val="24"/>
        </w:rPr>
      </w:pPr>
    </w:p>
    <w:p w:rsidR="00C264CD" w:rsidRPr="008A0B19" w:rsidRDefault="00665A90">
      <w:pPr>
        <w:pStyle w:val="Heading2"/>
        <w:rPr>
          <w:sz w:val="24"/>
        </w:rPr>
      </w:pPr>
      <w:r w:rsidRPr="008A0B19">
        <w:rPr>
          <w:sz w:val="24"/>
        </w:rPr>
        <w:t>CONFIRMATION</w:t>
      </w:r>
    </w:p>
    <w:p w:rsidR="00C264CD" w:rsidRPr="008A0B19" w:rsidRDefault="00C264CD">
      <w:pPr>
        <w:rPr>
          <w:sz w:val="24"/>
        </w:rPr>
      </w:pPr>
    </w:p>
    <w:p w:rsidR="00A65CFB" w:rsidRDefault="00A65CFB" w:rsidP="00A65CFB">
      <w:pPr>
        <w:spacing w:after="160"/>
        <w:rPr>
          <w:sz w:val="24"/>
        </w:rPr>
      </w:pPr>
      <w:r>
        <w:rPr>
          <w:sz w:val="24"/>
        </w:rPr>
        <w:t>The confirmation service is now just a week away and I know the children are looking forward to it. It takes place in St Andrew’s Church on Wednesday 21</w:t>
      </w:r>
      <w:r w:rsidRPr="00A65CFB">
        <w:rPr>
          <w:sz w:val="24"/>
          <w:vertAlign w:val="superscript"/>
        </w:rPr>
        <w:t>st</w:t>
      </w:r>
      <w:r>
        <w:rPr>
          <w:sz w:val="24"/>
        </w:rPr>
        <w:t xml:space="preserve"> March – next Wednesday – and starts at 7.30pm. The service should last just under an hour.</w:t>
      </w:r>
    </w:p>
    <w:p w:rsidR="00A65CFB" w:rsidRDefault="00A65CFB" w:rsidP="00A65CFB">
      <w:pPr>
        <w:spacing w:after="160"/>
        <w:rPr>
          <w:sz w:val="24"/>
        </w:rPr>
      </w:pPr>
      <w:r>
        <w:rPr>
          <w:sz w:val="24"/>
        </w:rPr>
        <w:t>Please feel free to in</w:t>
      </w:r>
      <w:bookmarkStart w:id="0" w:name="_GoBack"/>
      <w:bookmarkEnd w:id="0"/>
      <w:r>
        <w:rPr>
          <w:sz w:val="24"/>
        </w:rPr>
        <w:t>vite as many people as you like. If you’ve not already mentioned it to godparents, they might like to join us. And, of course, grandparents and other family members would probably love an invitation. There’s plenty of seats in church and it is a very special time for those being confirmed.</w:t>
      </w:r>
    </w:p>
    <w:p w:rsidR="00A65CFB" w:rsidRDefault="00A65CFB" w:rsidP="00A65CFB">
      <w:pPr>
        <w:spacing w:after="160"/>
        <w:rPr>
          <w:sz w:val="24"/>
        </w:rPr>
      </w:pPr>
      <w:r>
        <w:rPr>
          <w:sz w:val="24"/>
        </w:rPr>
        <w:t xml:space="preserve">I’ve told the children more than once that they don’t need anything special to wear. I suggest either school uniform or something they feel neat and tidy. </w:t>
      </w:r>
    </w:p>
    <w:p w:rsidR="00A65CFB" w:rsidRDefault="00A65CFB" w:rsidP="00A65CFB">
      <w:pPr>
        <w:spacing w:after="160"/>
        <w:rPr>
          <w:sz w:val="24"/>
        </w:rPr>
      </w:pPr>
      <w:r>
        <w:rPr>
          <w:sz w:val="24"/>
        </w:rPr>
        <w:t>It would help if those being confirmed were in church by 7.10pm please. I’m hoping the bishop might have a word with them before the service begins. They are welcome to sit with family for the first part of the service before coming to the front for the confirmation.</w:t>
      </w:r>
    </w:p>
    <w:p w:rsidR="00C264CD" w:rsidRDefault="00A65CFB" w:rsidP="00A65CFB">
      <w:pPr>
        <w:spacing w:after="160"/>
        <w:rPr>
          <w:sz w:val="24"/>
        </w:rPr>
      </w:pPr>
      <w:r>
        <w:rPr>
          <w:sz w:val="24"/>
        </w:rPr>
        <w:t>There will be an opportunity to take photos at the end of the service, during the last hymn. We will provide a book, signed by the bishop, to commemorate this important moment. If you want something else signed, please let me have it before the day so that I can have it ready for him to sign.</w:t>
      </w:r>
    </w:p>
    <w:p w:rsidR="00A65CFB" w:rsidRDefault="00A65CFB" w:rsidP="00A65CFB">
      <w:pPr>
        <w:spacing w:after="160"/>
        <w:rPr>
          <w:sz w:val="24"/>
        </w:rPr>
      </w:pPr>
      <w:r>
        <w:rPr>
          <w:sz w:val="24"/>
        </w:rPr>
        <w:t>If you need to know anything more, please give me a ring.</w:t>
      </w:r>
    </w:p>
    <w:p w:rsidR="00A65CFB" w:rsidRPr="008A0B19" w:rsidRDefault="00A65CFB">
      <w:pPr>
        <w:rPr>
          <w:sz w:val="24"/>
        </w:rPr>
      </w:pPr>
    </w:p>
    <w:p w:rsidR="00C264CD" w:rsidRPr="008A0B19" w:rsidRDefault="00C264CD">
      <w:pPr>
        <w:rPr>
          <w:sz w:val="24"/>
        </w:rPr>
      </w:pPr>
    </w:p>
    <w:p w:rsidR="00C264CD" w:rsidRPr="008A0B19" w:rsidRDefault="00C264CD">
      <w:pPr>
        <w:rPr>
          <w:sz w:val="24"/>
        </w:rPr>
      </w:pPr>
    </w:p>
    <w:p w:rsidR="00C264CD" w:rsidRPr="008A0B19" w:rsidRDefault="006322B5">
      <w:pPr>
        <w:rPr>
          <w:sz w:val="24"/>
        </w:rPr>
      </w:pPr>
      <w:r w:rsidRPr="008A0B19">
        <w:rPr>
          <w:sz w:val="24"/>
        </w:rPr>
        <w:t>With best wishes</w:t>
      </w:r>
    </w:p>
    <w:p w:rsidR="006322B5" w:rsidRPr="008A0B19" w:rsidRDefault="006322B5">
      <w:pPr>
        <w:rPr>
          <w:sz w:val="24"/>
        </w:rPr>
      </w:pPr>
    </w:p>
    <w:p w:rsidR="006322B5" w:rsidRDefault="006322B5">
      <w:pPr>
        <w:rPr>
          <w:sz w:val="24"/>
        </w:rPr>
      </w:pPr>
    </w:p>
    <w:p w:rsidR="00A65CFB" w:rsidRDefault="00A65CFB">
      <w:pPr>
        <w:rPr>
          <w:sz w:val="24"/>
        </w:rPr>
      </w:pPr>
    </w:p>
    <w:p w:rsidR="00A65CFB" w:rsidRPr="008A0B19" w:rsidRDefault="00A65CFB">
      <w:pPr>
        <w:rPr>
          <w:sz w:val="24"/>
        </w:rPr>
      </w:pPr>
    </w:p>
    <w:p w:rsidR="006322B5" w:rsidRPr="008A0B19" w:rsidRDefault="006322B5">
      <w:pPr>
        <w:rPr>
          <w:sz w:val="24"/>
        </w:rPr>
      </w:pPr>
    </w:p>
    <w:p w:rsidR="006322B5" w:rsidRPr="008A0B19" w:rsidRDefault="006322B5">
      <w:pPr>
        <w:rPr>
          <w:sz w:val="24"/>
        </w:rPr>
      </w:pPr>
    </w:p>
    <w:p w:rsidR="006322B5" w:rsidRPr="008A0B19" w:rsidRDefault="006322B5">
      <w:pPr>
        <w:rPr>
          <w:sz w:val="24"/>
        </w:rPr>
      </w:pPr>
      <w:r w:rsidRPr="008A0B19">
        <w:rPr>
          <w:sz w:val="24"/>
        </w:rPr>
        <w:t>Fr Michael</w:t>
      </w:r>
    </w:p>
    <w:p w:rsidR="00C264CD" w:rsidRDefault="00C264CD">
      <w:pPr>
        <w:rPr>
          <w:sz w:val="26"/>
        </w:rPr>
      </w:pPr>
    </w:p>
    <w:p w:rsidR="009E7B63" w:rsidRDefault="009E7B63">
      <w:pPr>
        <w:rPr>
          <w:sz w:val="26"/>
        </w:rPr>
      </w:pPr>
      <w:r>
        <w:rPr>
          <w:sz w:val="26"/>
        </w:rPr>
        <w:br w:type="page"/>
      </w:r>
    </w:p>
    <w:p w:rsidR="00A80FB0" w:rsidRPr="001A544F" w:rsidRDefault="00A80FB0" w:rsidP="00A80FB0">
      <w:pPr>
        <w:pStyle w:val="Heading1"/>
        <w:jc w:val="center"/>
        <w:rPr>
          <w:rFonts w:ascii="BlackChancery" w:hAnsi="BlackChancery"/>
          <w:b/>
        </w:rPr>
      </w:pPr>
      <w:r w:rsidRPr="001A544F">
        <w:rPr>
          <w:rFonts w:ascii="BlackChancery" w:hAnsi="BlackChancery"/>
          <w:b/>
        </w:rPr>
        <w:lastRenderedPageBreak/>
        <w:t>The Parish of St Andrew, Orford with Longford</w:t>
      </w:r>
    </w:p>
    <w:p w:rsidR="00A80FB0" w:rsidRPr="004609BC" w:rsidRDefault="00A80FB0" w:rsidP="00A80FB0">
      <w:pPr>
        <w:jc w:val="center"/>
        <w:rPr>
          <w:rFonts w:ascii="BlackChancery" w:hAnsi="BlackChancery"/>
          <w:sz w:val="25"/>
        </w:rPr>
      </w:pPr>
      <w:r w:rsidRPr="004609BC">
        <w:rPr>
          <w:rFonts w:ascii="BlackChancery" w:hAnsi="BlackChancery"/>
          <w:sz w:val="25"/>
        </w:rPr>
        <w:t xml:space="preserve">The </w:t>
      </w:r>
      <w:proofErr w:type="gramStart"/>
      <w:r w:rsidRPr="004609BC">
        <w:rPr>
          <w:rFonts w:ascii="BlackChancery" w:hAnsi="BlackChancery"/>
          <w:sz w:val="25"/>
        </w:rPr>
        <w:t>Vicarage  Poplars</w:t>
      </w:r>
      <w:proofErr w:type="gramEnd"/>
      <w:r w:rsidRPr="004609BC">
        <w:rPr>
          <w:rFonts w:ascii="BlackChancery" w:hAnsi="BlackChancery"/>
          <w:sz w:val="25"/>
        </w:rPr>
        <w:t xml:space="preserve"> Avenue  Orford  Warrington  WA2 9UE  Tel: 01925-631903</w:t>
      </w:r>
    </w:p>
    <w:p w:rsidR="00A80FB0" w:rsidRDefault="00A80FB0" w:rsidP="00A80FB0">
      <w:pPr>
        <w:rPr>
          <w:sz w:val="26"/>
        </w:rPr>
      </w:pPr>
    </w:p>
    <w:p w:rsidR="00A80FB0" w:rsidRDefault="00A80FB0" w:rsidP="00A80FB0">
      <w:pPr>
        <w:rPr>
          <w:sz w:val="26"/>
        </w:rPr>
      </w:pPr>
    </w:p>
    <w:p w:rsidR="00A80FB0" w:rsidRPr="008A0B19" w:rsidRDefault="00A80FB0" w:rsidP="00A80FB0">
      <w:pPr>
        <w:rPr>
          <w:sz w:val="24"/>
        </w:rPr>
      </w:pPr>
      <w:r>
        <w:rPr>
          <w:sz w:val="24"/>
        </w:rPr>
        <w:t>14</w:t>
      </w:r>
      <w:r w:rsidRPr="00487139">
        <w:rPr>
          <w:sz w:val="24"/>
          <w:vertAlign w:val="superscript"/>
        </w:rPr>
        <w:t>th</w:t>
      </w:r>
      <w:r>
        <w:rPr>
          <w:sz w:val="24"/>
        </w:rPr>
        <w:t xml:space="preserve"> March 2018</w:t>
      </w:r>
    </w:p>
    <w:p w:rsidR="00A80FB0" w:rsidRPr="008A0B19" w:rsidRDefault="00A80FB0" w:rsidP="00A80FB0">
      <w:pPr>
        <w:rPr>
          <w:sz w:val="24"/>
        </w:rPr>
      </w:pPr>
    </w:p>
    <w:p w:rsidR="00A80FB0" w:rsidRPr="008A0B19" w:rsidRDefault="00A80FB0" w:rsidP="00A80FB0">
      <w:pPr>
        <w:rPr>
          <w:sz w:val="24"/>
        </w:rPr>
      </w:pPr>
    </w:p>
    <w:p w:rsidR="00A80FB0" w:rsidRPr="008A0B19" w:rsidRDefault="00A80FB0" w:rsidP="00A80FB0">
      <w:pPr>
        <w:rPr>
          <w:sz w:val="24"/>
        </w:rPr>
      </w:pPr>
      <w:r w:rsidRPr="008A0B19">
        <w:rPr>
          <w:sz w:val="24"/>
        </w:rPr>
        <w:t>Dear Parents</w:t>
      </w:r>
      <w:r>
        <w:rPr>
          <w:sz w:val="24"/>
        </w:rPr>
        <w:t xml:space="preserve"> and Carers</w:t>
      </w:r>
      <w:r w:rsidRPr="008A0B19">
        <w:rPr>
          <w:sz w:val="24"/>
        </w:rPr>
        <w:t>,</w:t>
      </w:r>
    </w:p>
    <w:p w:rsidR="00A80FB0" w:rsidRDefault="00A80FB0" w:rsidP="00A80FB0">
      <w:pPr>
        <w:rPr>
          <w:sz w:val="24"/>
        </w:rPr>
      </w:pPr>
    </w:p>
    <w:p w:rsidR="00A80FB0" w:rsidRPr="008A0B19" w:rsidRDefault="00A80FB0" w:rsidP="00A80FB0">
      <w:pPr>
        <w:rPr>
          <w:sz w:val="24"/>
        </w:rPr>
      </w:pPr>
    </w:p>
    <w:p w:rsidR="00A80FB0" w:rsidRDefault="00A80FB0" w:rsidP="00A80FB0">
      <w:pPr>
        <w:pStyle w:val="Heading2"/>
        <w:rPr>
          <w:sz w:val="24"/>
        </w:rPr>
      </w:pPr>
      <w:r w:rsidRPr="008A0B19">
        <w:rPr>
          <w:sz w:val="24"/>
        </w:rPr>
        <w:t>CONFIRMATION</w:t>
      </w:r>
      <w:r>
        <w:rPr>
          <w:sz w:val="24"/>
        </w:rPr>
        <w:t xml:space="preserve"> CLUB</w:t>
      </w:r>
    </w:p>
    <w:p w:rsidR="00A80FB0" w:rsidRDefault="00A80FB0" w:rsidP="00A80FB0"/>
    <w:p w:rsidR="00A80FB0" w:rsidRDefault="00A80FB0" w:rsidP="00A80FB0"/>
    <w:p w:rsidR="00A80FB0" w:rsidRDefault="00A80FB0" w:rsidP="00A80FB0">
      <w:r>
        <w:t xml:space="preserve">The Confirmation Club </w:t>
      </w:r>
      <w:r w:rsidRPr="009E7B63">
        <w:rPr>
          <w:b/>
        </w:rPr>
        <w:t>won’t meet next Wednesday</w:t>
      </w:r>
      <w:r>
        <w:t xml:space="preserve"> (21</w:t>
      </w:r>
      <w:r w:rsidRPr="009E7B63">
        <w:rPr>
          <w:vertAlign w:val="superscript"/>
        </w:rPr>
        <w:t>st</w:t>
      </w:r>
      <w:r>
        <w:t xml:space="preserve"> March) as it is the confirmation service later in the day. </w:t>
      </w:r>
    </w:p>
    <w:p w:rsidR="00A80FB0" w:rsidRDefault="00A80FB0" w:rsidP="00A80FB0"/>
    <w:p w:rsidR="00A80FB0" w:rsidRPr="009E7B63" w:rsidRDefault="00A80FB0" w:rsidP="00A80FB0">
      <w:r>
        <w:t xml:space="preserve">The following week is almost the end of term and there is a concert in the evening </w:t>
      </w:r>
      <w:r w:rsidRPr="00A80FB0">
        <w:rPr>
          <w:b/>
        </w:rPr>
        <w:t>so the next meeting</w:t>
      </w:r>
      <w:r>
        <w:t xml:space="preserve"> of the Confirmation Club will be Wednesday 18</w:t>
      </w:r>
      <w:r w:rsidRPr="00A80FB0">
        <w:rPr>
          <w:vertAlign w:val="superscript"/>
        </w:rPr>
        <w:t>th</w:t>
      </w:r>
      <w:r>
        <w:t xml:space="preserve"> April after school.</w:t>
      </w:r>
    </w:p>
    <w:p w:rsidR="00A80FB0" w:rsidRPr="008A0B19" w:rsidRDefault="00A80FB0" w:rsidP="00A80FB0">
      <w:pPr>
        <w:rPr>
          <w:sz w:val="24"/>
        </w:rPr>
      </w:pPr>
    </w:p>
    <w:p w:rsidR="00A80FB0" w:rsidRDefault="00A80FB0" w:rsidP="00A80FB0">
      <w:pPr>
        <w:rPr>
          <w:sz w:val="26"/>
        </w:rPr>
      </w:pPr>
    </w:p>
    <w:p w:rsidR="00A80FB0" w:rsidRDefault="00A80FB0" w:rsidP="00A80FB0">
      <w:pPr>
        <w:rPr>
          <w:sz w:val="26"/>
        </w:rPr>
      </w:pPr>
    </w:p>
    <w:p w:rsidR="00A80FB0" w:rsidRDefault="00A80FB0" w:rsidP="00A80FB0">
      <w:pPr>
        <w:rPr>
          <w:sz w:val="26"/>
        </w:rPr>
      </w:pPr>
    </w:p>
    <w:p w:rsidR="00A80FB0" w:rsidRDefault="00A80FB0" w:rsidP="00A80FB0">
      <w:pPr>
        <w:rPr>
          <w:sz w:val="26"/>
        </w:rPr>
      </w:pPr>
    </w:p>
    <w:p w:rsidR="00A80FB0" w:rsidRDefault="00A80FB0" w:rsidP="00A80FB0">
      <w:pPr>
        <w:rPr>
          <w:sz w:val="26"/>
        </w:rPr>
      </w:pPr>
    </w:p>
    <w:p w:rsidR="00A80FB0" w:rsidRDefault="00A80FB0" w:rsidP="00A80FB0">
      <w:pPr>
        <w:rPr>
          <w:sz w:val="26"/>
        </w:rPr>
      </w:pPr>
    </w:p>
    <w:p w:rsidR="00A80FB0" w:rsidRDefault="00A80FB0" w:rsidP="00A80FB0">
      <w:pPr>
        <w:rPr>
          <w:sz w:val="26"/>
        </w:rPr>
      </w:pPr>
    </w:p>
    <w:p w:rsidR="00A80FB0" w:rsidRDefault="00A80FB0" w:rsidP="00A80FB0">
      <w:pPr>
        <w:rPr>
          <w:sz w:val="26"/>
        </w:rPr>
      </w:pPr>
    </w:p>
    <w:p w:rsidR="00A80FB0" w:rsidRPr="001A544F" w:rsidRDefault="00A80FB0" w:rsidP="00A80FB0">
      <w:pPr>
        <w:pStyle w:val="Heading1"/>
        <w:jc w:val="center"/>
        <w:rPr>
          <w:rFonts w:ascii="BlackChancery" w:hAnsi="BlackChancery"/>
          <w:b/>
        </w:rPr>
      </w:pPr>
      <w:r w:rsidRPr="001A544F">
        <w:rPr>
          <w:rFonts w:ascii="BlackChancery" w:hAnsi="BlackChancery"/>
          <w:b/>
        </w:rPr>
        <w:t>The Parish of St Andrew, Orford with Longford</w:t>
      </w:r>
    </w:p>
    <w:p w:rsidR="00A80FB0" w:rsidRPr="004609BC" w:rsidRDefault="00A80FB0" w:rsidP="00A80FB0">
      <w:pPr>
        <w:jc w:val="center"/>
        <w:rPr>
          <w:rFonts w:ascii="BlackChancery" w:hAnsi="BlackChancery"/>
          <w:sz w:val="25"/>
        </w:rPr>
      </w:pPr>
      <w:r w:rsidRPr="004609BC">
        <w:rPr>
          <w:rFonts w:ascii="BlackChancery" w:hAnsi="BlackChancery"/>
          <w:sz w:val="25"/>
        </w:rPr>
        <w:t xml:space="preserve">The </w:t>
      </w:r>
      <w:proofErr w:type="gramStart"/>
      <w:r w:rsidRPr="004609BC">
        <w:rPr>
          <w:rFonts w:ascii="BlackChancery" w:hAnsi="BlackChancery"/>
          <w:sz w:val="25"/>
        </w:rPr>
        <w:t>Vicarage  Poplars</w:t>
      </w:r>
      <w:proofErr w:type="gramEnd"/>
      <w:r w:rsidRPr="004609BC">
        <w:rPr>
          <w:rFonts w:ascii="BlackChancery" w:hAnsi="BlackChancery"/>
          <w:sz w:val="25"/>
        </w:rPr>
        <w:t xml:space="preserve"> Avenue  Orford  Warrington  WA2 9UE  Tel: 01925-631903</w:t>
      </w:r>
    </w:p>
    <w:p w:rsidR="00A80FB0" w:rsidRDefault="00A80FB0" w:rsidP="00A80FB0">
      <w:pPr>
        <w:rPr>
          <w:sz w:val="26"/>
        </w:rPr>
      </w:pPr>
    </w:p>
    <w:p w:rsidR="00A80FB0" w:rsidRDefault="00A80FB0" w:rsidP="00A80FB0">
      <w:pPr>
        <w:rPr>
          <w:sz w:val="26"/>
        </w:rPr>
      </w:pPr>
    </w:p>
    <w:p w:rsidR="00A80FB0" w:rsidRPr="008A0B19" w:rsidRDefault="00A80FB0" w:rsidP="00A80FB0">
      <w:pPr>
        <w:rPr>
          <w:sz w:val="24"/>
        </w:rPr>
      </w:pPr>
      <w:r>
        <w:rPr>
          <w:sz w:val="24"/>
        </w:rPr>
        <w:t>14</w:t>
      </w:r>
      <w:r w:rsidRPr="00487139">
        <w:rPr>
          <w:sz w:val="24"/>
          <w:vertAlign w:val="superscript"/>
        </w:rPr>
        <w:t>th</w:t>
      </w:r>
      <w:r>
        <w:rPr>
          <w:sz w:val="24"/>
        </w:rPr>
        <w:t xml:space="preserve"> March 2018</w:t>
      </w:r>
    </w:p>
    <w:p w:rsidR="00A80FB0" w:rsidRPr="008A0B19" w:rsidRDefault="00A80FB0" w:rsidP="00A80FB0">
      <w:pPr>
        <w:rPr>
          <w:sz w:val="24"/>
        </w:rPr>
      </w:pPr>
    </w:p>
    <w:p w:rsidR="00A80FB0" w:rsidRPr="008A0B19" w:rsidRDefault="00A80FB0" w:rsidP="00A80FB0">
      <w:pPr>
        <w:rPr>
          <w:sz w:val="24"/>
        </w:rPr>
      </w:pPr>
    </w:p>
    <w:p w:rsidR="00A80FB0" w:rsidRPr="008A0B19" w:rsidRDefault="00A80FB0" w:rsidP="00A80FB0">
      <w:pPr>
        <w:rPr>
          <w:sz w:val="24"/>
        </w:rPr>
      </w:pPr>
      <w:r w:rsidRPr="008A0B19">
        <w:rPr>
          <w:sz w:val="24"/>
        </w:rPr>
        <w:t>Dear Parents</w:t>
      </w:r>
      <w:r>
        <w:rPr>
          <w:sz w:val="24"/>
        </w:rPr>
        <w:t xml:space="preserve"> and Carers</w:t>
      </w:r>
      <w:r w:rsidRPr="008A0B19">
        <w:rPr>
          <w:sz w:val="24"/>
        </w:rPr>
        <w:t>,</w:t>
      </w:r>
    </w:p>
    <w:p w:rsidR="00A80FB0" w:rsidRDefault="00A80FB0" w:rsidP="00A80FB0">
      <w:pPr>
        <w:rPr>
          <w:sz w:val="24"/>
        </w:rPr>
      </w:pPr>
    </w:p>
    <w:p w:rsidR="00A80FB0" w:rsidRPr="008A0B19" w:rsidRDefault="00A80FB0" w:rsidP="00A80FB0">
      <w:pPr>
        <w:rPr>
          <w:sz w:val="24"/>
        </w:rPr>
      </w:pPr>
    </w:p>
    <w:p w:rsidR="00A80FB0" w:rsidRDefault="00A80FB0" w:rsidP="00A80FB0">
      <w:pPr>
        <w:pStyle w:val="Heading2"/>
        <w:rPr>
          <w:sz w:val="24"/>
        </w:rPr>
      </w:pPr>
      <w:r w:rsidRPr="008A0B19">
        <w:rPr>
          <w:sz w:val="24"/>
        </w:rPr>
        <w:t>CONFIRMATION</w:t>
      </w:r>
      <w:r>
        <w:rPr>
          <w:sz w:val="24"/>
        </w:rPr>
        <w:t xml:space="preserve"> CLUB</w:t>
      </w:r>
    </w:p>
    <w:p w:rsidR="00A80FB0" w:rsidRDefault="00A80FB0" w:rsidP="00A80FB0"/>
    <w:p w:rsidR="00A80FB0" w:rsidRDefault="00A80FB0" w:rsidP="00A80FB0"/>
    <w:p w:rsidR="00A80FB0" w:rsidRDefault="00A80FB0" w:rsidP="00A80FB0">
      <w:r>
        <w:t xml:space="preserve">The Confirmation Club </w:t>
      </w:r>
      <w:r w:rsidRPr="009E7B63">
        <w:rPr>
          <w:b/>
        </w:rPr>
        <w:t>won’t meet next Wednesday</w:t>
      </w:r>
      <w:r>
        <w:t xml:space="preserve"> (21</w:t>
      </w:r>
      <w:r w:rsidRPr="009E7B63">
        <w:rPr>
          <w:vertAlign w:val="superscript"/>
        </w:rPr>
        <w:t>st</w:t>
      </w:r>
      <w:r>
        <w:t xml:space="preserve"> March) as it is the confirmation service later in the day. </w:t>
      </w:r>
    </w:p>
    <w:p w:rsidR="00A80FB0" w:rsidRDefault="00A80FB0" w:rsidP="00A80FB0"/>
    <w:p w:rsidR="00A80FB0" w:rsidRPr="009E7B63" w:rsidRDefault="00A80FB0" w:rsidP="00A80FB0">
      <w:r>
        <w:t xml:space="preserve">The following week is almost the end of term and there is a concert in the evening </w:t>
      </w:r>
      <w:r w:rsidRPr="00A80FB0">
        <w:rPr>
          <w:b/>
        </w:rPr>
        <w:t>so the next meeting</w:t>
      </w:r>
      <w:r>
        <w:t xml:space="preserve"> of the Confirmation Club will be Wednesday 18</w:t>
      </w:r>
      <w:r w:rsidRPr="00A80FB0">
        <w:rPr>
          <w:vertAlign w:val="superscript"/>
        </w:rPr>
        <w:t>th</w:t>
      </w:r>
      <w:r>
        <w:t xml:space="preserve"> April after school.</w:t>
      </w:r>
    </w:p>
    <w:p w:rsidR="00A80FB0" w:rsidRPr="008A0B19" w:rsidRDefault="00A80FB0" w:rsidP="00A80FB0">
      <w:pPr>
        <w:rPr>
          <w:sz w:val="24"/>
        </w:rPr>
      </w:pPr>
    </w:p>
    <w:p w:rsidR="00A80FB0" w:rsidRDefault="00A80FB0" w:rsidP="00A80FB0">
      <w:pPr>
        <w:rPr>
          <w:sz w:val="26"/>
        </w:rPr>
      </w:pPr>
    </w:p>
    <w:p w:rsidR="009E7B63" w:rsidRDefault="009E7B63" w:rsidP="00A80FB0">
      <w:pPr>
        <w:pStyle w:val="Heading1"/>
        <w:jc w:val="center"/>
        <w:rPr>
          <w:sz w:val="26"/>
        </w:rPr>
      </w:pPr>
    </w:p>
    <w:sectPr w:rsidR="009E7B63" w:rsidSect="00C264CD">
      <w:pgSz w:w="11906" w:h="16838"/>
      <w:pgMar w:top="864" w:right="1152" w:bottom="1008" w:left="1152"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lack Chancery">
    <w:charset w:val="00"/>
    <w:family w:val="auto"/>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1A544F"/>
    <w:rsid w:val="00051F4D"/>
    <w:rsid w:val="000D3718"/>
    <w:rsid w:val="00144B81"/>
    <w:rsid w:val="001A544F"/>
    <w:rsid w:val="00204949"/>
    <w:rsid w:val="002909BD"/>
    <w:rsid w:val="00343C95"/>
    <w:rsid w:val="004124BE"/>
    <w:rsid w:val="004609BC"/>
    <w:rsid w:val="00487139"/>
    <w:rsid w:val="006322B5"/>
    <w:rsid w:val="00665A90"/>
    <w:rsid w:val="0069102C"/>
    <w:rsid w:val="008A0B19"/>
    <w:rsid w:val="009E7B63"/>
    <w:rsid w:val="00A65CFB"/>
    <w:rsid w:val="00A80FB0"/>
    <w:rsid w:val="00C264CD"/>
    <w:rsid w:val="00ED4AD9"/>
    <w:rsid w:val="00F95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948AF9-18A3-4A52-9363-64CE9582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63"/>
    <w:rPr>
      <w:sz w:val="22"/>
      <w:lang w:eastAsia="en-US"/>
    </w:rPr>
  </w:style>
  <w:style w:type="paragraph" w:styleId="Heading1">
    <w:name w:val="heading 1"/>
    <w:basedOn w:val="Normal"/>
    <w:next w:val="Normal"/>
    <w:link w:val="Heading1Char"/>
    <w:qFormat/>
    <w:rsid w:val="00C264CD"/>
    <w:pPr>
      <w:keepNext/>
      <w:outlineLvl w:val="0"/>
    </w:pPr>
    <w:rPr>
      <w:rFonts w:ascii="Black Chancery" w:hAnsi="Black Chancery"/>
      <w:sz w:val="44"/>
    </w:rPr>
  </w:style>
  <w:style w:type="paragraph" w:styleId="Heading2">
    <w:name w:val="heading 2"/>
    <w:basedOn w:val="Normal"/>
    <w:next w:val="Normal"/>
    <w:link w:val="Heading2Char"/>
    <w:qFormat/>
    <w:rsid w:val="00C264CD"/>
    <w:pPr>
      <w:keepNext/>
      <w:outlineLvl w:val="1"/>
    </w:pPr>
    <w:rPr>
      <w:b/>
      <w:bCs/>
    </w:rPr>
  </w:style>
  <w:style w:type="paragraph" w:styleId="Heading3">
    <w:name w:val="heading 3"/>
    <w:basedOn w:val="Normal"/>
    <w:next w:val="Normal"/>
    <w:qFormat/>
    <w:rsid w:val="00C264CD"/>
    <w:pPr>
      <w:keepNext/>
      <w:outlineLvl w:val="2"/>
    </w:pPr>
    <w:rPr>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Normal"/>
    <w:rsid w:val="00C264CD"/>
    <w:rPr>
      <w:sz w:val="12"/>
    </w:rPr>
  </w:style>
  <w:style w:type="character" w:customStyle="1" w:styleId="Heading1Char">
    <w:name w:val="Heading 1 Char"/>
    <w:basedOn w:val="DefaultParagraphFont"/>
    <w:link w:val="Heading1"/>
    <w:rsid w:val="009E7B63"/>
    <w:rPr>
      <w:rFonts w:ascii="Black Chancery" w:hAnsi="Black Chancery"/>
      <w:sz w:val="44"/>
      <w:lang w:eastAsia="en-US"/>
    </w:rPr>
  </w:style>
  <w:style w:type="character" w:customStyle="1" w:styleId="Heading2Char">
    <w:name w:val="Heading 2 Char"/>
    <w:basedOn w:val="DefaultParagraphFont"/>
    <w:link w:val="Heading2"/>
    <w:rsid w:val="009E7B63"/>
    <w:rPr>
      <w:b/>
      <w:bC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Parish%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Parish letter-head</Template>
  <TotalTime>480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The Parish of St Andrew, Orford with Longford</vt:lpstr>
    </vt:vector>
  </TitlesOfParts>
  <Company>Home User</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Parish of St Andrew, Orford with Longford</dc:title>
  <dc:subject/>
  <dc:creator>Michael Raynor</dc:creator>
  <cp:keywords/>
  <dc:description/>
  <cp:lastModifiedBy>michael raynor</cp:lastModifiedBy>
  <cp:revision>1</cp:revision>
  <cp:lastPrinted>2018-03-14T15:18:00Z</cp:lastPrinted>
  <dcterms:created xsi:type="dcterms:W3CDTF">2018-03-14T09:43:00Z</dcterms:created>
  <dcterms:modified xsi:type="dcterms:W3CDTF">2018-03-15T00:12:00Z</dcterms:modified>
</cp:coreProperties>
</file>